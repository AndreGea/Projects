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10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shd w:val="clear" w:color="auto" w:fill="FFFFFF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630"/>
        <w:gridCol w:w="1980"/>
      </w:tblGrid>
      <w:tr w:rsidR="0006244A" w:rsidRPr="006B4740" w14:paraId="556F3843" w14:textId="77777777" w:rsidTr="00237245">
        <w:trPr>
          <w:trHeight w:val="1247"/>
        </w:trPr>
        <w:tc>
          <w:tcPr>
            <w:tcW w:w="7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940CB7" w14:textId="77777777" w:rsidR="0006244A" w:rsidRPr="006B4740" w:rsidRDefault="0006244A" w:rsidP="00237245">
            <w:pPr>
              <w:pStyle w:val="titulo"/>
              <w:rPr>
                <w:rFonts w:ascii="Arial" w:hAnsi="Arial" w:cs="Arial"/>
                <w:sz w:val="24"/>
              </w:rPr>
            </w:pPr>
            <w:r w:rsidRPr="006B4740">
              <w:rPr>
                <w:rFonts w:ascii="Arial" w:hAnsi="Arial" w:cs="Arial"/>
                <w:sz w:val="24"/>
              </w:rPr>
              <w:t>Universidade Positivo</w:t>
            </w:r>
          </w:p>
          <w:p w14:paraId="5EB87E5A" w14:textId="77777777" w:rsidR="0006244A" w:rsidRPr="006B4740" w:rsidRDefault="0006244A" w:rsidP="00237245">
            <w:pPr>
              <w:pStyle w:val="titulo"/>
              <w:rPr>
                <w:rFonts w:ascii="Arial" w:hAnsi="Arial" w:cs="Arial"/>
                <w:sz w:val="24"/>
              </w:rPr>
            </w:pPr>
            <w:r w:rsidRPr="006B4740">
              <w:rPr>
                <w:rFonts w:ascii="Arial" w:hAnsi="Arial" w:cs="Arial"/>
                <w:sz w:val="24"/>
              </w:rPr>
              <w:t>Tecnologia em Análise e Desenvolvimento de Sistemas</w:t>
            </w:r>
          </w:p>
          <w:p w14:paraId="66D43389" w14:textId="77777777" w:rsidR="0006244A" w:rsidRPr="006B4740" w:rsidRDefault="0006244A" w:rsidP="00237245">
            <w:pPr>
              <w:rPr>
                <w:rFonts w:ascii="Arial" w:hAnsi="Arial" w:cs="Arial"/>
                <w:sz w:val="24"/>
              </w:rPr>
            </w:pPr>
            <w:r w:rsidRPr="006B4740">
              <w:rPr>
                <w:rFonts w:ascii="Arial" w:hAnsi="Arial" w:cs="Arial"/>
                <w:b/>
                <w:bCs/>
                <w:sz w:val="24"/>
              </w:rPr>
              <w:t>Disciplina: Algoritmos de Programação</w:t>
            </w:r>
          </w:p>
          <w:p w14:paraId="75C9FDBC" w14:textId="77777777" w:rsidR="0006244A" w:rsidRDefault="0006244A" w:rsidP="00237245">
            <w:pPr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Referência: </w:t>
            </w:r>
            <w:r w:rsidR="00326713">
              <w:rPr>
                <w:rFonts w:ascii="Arial" w:hAnsi="Arial" w:cs="Arial"/>
                <w:b/>
                <w:bCs/>
                <w:sz w:val="24"/>
              </w:rPr>
              <w:t xml:space="preserve">Profa. 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Fernanda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</w:rPr>
              <w:t>Hembecker</w:t>
            </w:r>
            <w:proofErr w:type="spellEnd"/>
          </w:p>
          <w:p w14:paraId="611815DF" w14:textId="77777777" w:rsidR="0006244A" w:rsidRPr="006B4740" w:rsidRDefault="0006244A" w:rsidP="00237245">
            <w:pPr>
              <w:rPr>
                <w:rFonts w:ascii="Arial" w:hAnsi="Arial" w:cs="Arial"/>
                <w:sz w:val="24"/>
              </w:rPr>
            </w:pPr>
            <w:r w:rsidRPr="006B4740">
              <w:rPr>
                <w:rFonts w:ascii="Arial" w:hAnsi="Arial" w:cs="Arial"/>
                <w:b/>
                <w:bCs/>
                <w:sz w:val="24"/>
              </w:rPr>
              <w:t>Professor: Kristian Capeline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0C0086" w14:textId="77777777" w:rsidR="0006244A" w:rsidRPr="006B4740" w:rsidRDefault="0006244A" w:rsidP="00237245">
            <w:pPr>
              <w:pStyle w:val="tipo-documento"/>
              <w:rPr>
                <w:rFonts w:ascii="Arial" w:hAnsi="Arial" w:cs="Arial"/>
                <w:sz w:val="40"/>
              </w:rPr>
            </w:pPr>
            <w:r w:rsidRPr="006B4740">
              <w:rPr>
                <w:rFonts w:ascii="Arial" w:hAnsi="Arial" w:cs="Arial"/>
                <w:sz w:val="40"/>
              </w:rPr>
              <w:t>Aula</w:t>
            </w:r>
          </w:p>
          <w:p w14:paraId="0B7CFFD5" w14:textId="77777777" w:rsidR="0006244A" w:rsidRPr="006B4740" w:rsidRDefault="0006244A" w:rsidP="00237245">
            <w:pPr>
              <w:pStyle w:val="figura"/>
              <w:rPr>
                <w:rFonts w:ascii="Arial" w:hAnsi="Arial" w:cs="Arial"/>
                <w:b/>
                <w:bCs/>
                <w:sz w:val="24"/>
              </w:rPr>
            </w:pPr>
            <w:r w:rsidRPr="006B4740">
              <w:rPr>
                <w:rFonts w:ascii="Arial" w:hAnsi="Arial" w:cs="Arial"/>
                <w:b/>
                <w:bCs/>
                <w:sz w:val="40"/>
              </w:rPr>
              <w:t>0</w:t>
            </w:r>
            <w:r w:rsidR="00FA49EA">
              <w:rPr>
                <w:rFonts w:ascii="Arial" w:hAnsi="Arial" w:cs="Arial"/>
                <w:b/>
                <w:bCs/>
                <w:sz w:val="40"/>
              </w:rPr>
              <w:t>2</w:t>
            </w:r>
          </w:p>
        </w:tc>
      </w:tr>
    </w:tbl>
    <w:p w14:paraId="26CE50C9" w14:textId="77777777" w:rsidR="0006244A" w:rsidRPr="006B4740" w:rsidRDefault="0006244A" w:rsidP="0006244A">
      <w:pPr>
        <w:pBdr>
          <w:bottom w:val="single" w:sz="4" w:space="1" w:color="auto"/>
        </w:pBdr>
        <w:rPr>
          <w:rFonts w:ascii="Arial" w:hAnsi="Arial" w:cs="Arial"/>
          <w:sz w:val="24"/>
        </w:rPr>
      </w:pPr>
    </w:p>
    <w:p w14:paraId="53FDFED1" w14:textId="77777777" w:rsidR="0006244A" w:rsidRPr="006B4740" w:rsidRDefault="0006244A" w:rsidP="0006244A">
      <w:pPr>
        <w:pStyle w:val="Ttulo1"/>
        <w:numPr>
          <w:ilvl w:val="0"/>
          <w:numId w:val="0"/>
        </w:numPr>
        <w:spacing w:before="0"/>
        <w:rPr>
          <w:rFonts w:ascii="Arial" w:hAnsi="Arial" w:cs="Arial"/>
          <w:sz w:val="24"/>
        </w:rPr>
      </w:pPr>
      <w:r w:rsidRPr="006B4740">
        <w:rPr>
          <w:rFonts w:ascii="Arial" w:hAnsi="Arial" w:cs="Arial"/>
          <w:sz w:val="24"/>
        </w:rPr>
        <w:t>Exercícios</w:t>
      </w:r>
    </w:p>
    <w:p w14:paraId="522582EC" w14:textId="77777777" w:rsidR="0006244A" w:rsidRPr="006B4740" w:rsidRDefault="00255F92" w:rsidP="0006244A">
      <w:pPr>
        <w:numPr>
          <w:ilvl w:val="0"/>
          <w:numId w:val="7"/>
        </w:numPr>
        <w:pBdr>
          <w:bottom w:val="single" w:sz="4" w:space="1" w:color="auto"/>
        </w:pBdr>
        <w:tabs>
          <w:tab w:val="clear" w:pos="720"/>
          <w:tab w:val="num" w:pos="180"/>
        </w:tabs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Matrizes</w:t>
      </w:r>
    </w:p>
    <w:p w14:paraId="041C8043" w14:textId="77777777" w:rsidR="0006244A" w:rsidRDefault="0006244A" w:rsidP="0006244A">
      <w:pPr>
        <w:pStyle w:val="Topico"/>
        <w:numPr>
          <w:ilvl w:val="0"/>
          <w:numId w:val="0"/>
        </w:numPr>
        <w:ind w:firstLine="708"/>
        <w:rPr>
          <w:rFonts w:ascii="Arial" w:hAnsi="Arial" w:cs="Arial"/>
          <w:sz w:val="24"/>
        </w:rPr>
      </w:pPr>
    </w:p>
    <w:p w14:paraId="54714CBA" w14:textId="77777777" w:rsidR="00620D5F" w:rsidRPr="007812C8" w:rsidRDefault="00620D5F" w:rsidP="007812C8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7812C8">
        <w:rPr>
          <w:rFonts w:ascii="Arial" w:hAnsi="Arial" w:cs="Arial"/>
          <w:color w:val="0D0D0D"/>
          <w:lang w:val="pt-BR"/>
        </w:rPr>
        <w:t>Realize o teste de mesa dos algoritmos a seguir, indique o valor das variáveis e o que será apresentado na tela:</w:t>
      </w:r>
    </w:p>
    <w:p w14:paraId="199952DD" w14:textId="77777777" w:rsidR="00620D5F" w:rsidRPr="00F62607" w:rsidRDefault="00620D5F" w:rsidP="007812C8">
      <w:pPr>
        <w:rPr>
          <w:rFonts w:ascii="Courier New" w:hAnsi="Courier New" w:cs="Courier New"/>
          <w:b/>
          <w:szCs w:val="20"/>
          <w:u w:val="single"/>
        </w:rPr>
      </w:pPr>
    </w:p>
    <w:p w14:paraId="2A0CB337" w14:textId="77777777" w:rsidR="00255F92" w:rsidRPr="00255F92" w:rsidRDefault="00255F92" w:rsidP="00352F58">
      <w:pPr>
        <w:spacing w:before="120"/>
        <w:ind w:left="1418"/>
        <w:rPr>
          <w:rFonts w:ascii="Courier New" w:hAnsi="Courier New" w:cs="Courier New"/>
          <w:b/>
          <w:szCs w:val="20"/>
        </w:rPr>
      </w:pPr>
      <w:r w:rsidRPr="00255F92">
        <w:rPr>
          <w:rFonts w:ascii="Courier New" w:hAnsi="Courier New" w:cs="Courier New"/>
          <w:b/>
          <w:szCs w:val="20"/>
        </w:rPr>
        <w:t xml:space="preserve">ALGORITMO </w:t>
      </w:r>
      <w:r w:rsidR="00F04BB6">
        <w:rPr>
          <w:rFonts w:ascii="Courier New" w:hAnsi="Courier New" w:cs="Courier New"/>
          <w:b/>
          <w:szCs w:val="20"/>
        </w:rPr>
        <w:t>M</w:t>
      </w:r>
      <w:r w:rsidRPr="00255F92">
        <w:rPr>
          <w:rFonts w:ascii="Courier New" w:hAnsi="Courier New" w:cs="Courier New"/>
          <w:b/>
          <w:szCs w:val="20"/>
        </w:rPr>
        <w:t>atriz1</w:t>
      </w:r>
    </w:p>
    <w:p w14:paraId="44441108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>VAR</w:t>
      </w:r>
    </w:p>
    <w:p w14:paraId="024E47C3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INTEIRO: </w:t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[3][2] = {{7,6},{8,4},{1,10}};</w:t>
      </w:r>
    </w:p>
    <w:p w14:paraId="1023ADE1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INTEIRO: i, j;</w:t>
      </w:r>
    </w:p>
    <w:p w14:paraId="43D24065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>INÍCIO</w:t>
      </w:r>
    </w:p>
    <w:p w14:paraId="73FD4140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i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r w:rsidRPr="00352F58">
        <w:rPr>
          <w:rFonts w:ascii="Courier New" w:hAnsi="Courier New" w:cs="Courier New"/>
          <w:szCs w:val="20"/>
        </w:rPr>
        <w:t>0;</w:t>
      </w:r>
    </w:p>
    <w:p w14:paraId="55BD16EE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</w:t>
      </w:r>
      <w:r w:rsidR="00352F58">
        <w:rPr>
          <w:rFonts w:ascii="Courier New" w:hAnsi="Courier New" w:cs="Courier New"/>
          <w:szCs w:val="20"/>
        </w:rPr>
        <w:t xml:space="preserve">     </w:t>
      </w:r>
      <w:r w:rsidRPr="00352F58">
        <w:rPr>
          <w:rFonts w:ascii="Courier New" w:hAnsi="Courier New" w:cs="Courier New"/>
          <w:szCs w:val="20"/>
        </w:rPr>
        <w:t>j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r w:rsidRPr="00352F58">
        <w:rPr>
          <w:rFonts w:ascii="Courier New" w:hAnsi="Courier New" w:cs="Courier New"/>
          <w:szCs w:val="20"/>
        </w:rPr>
        <w:t>1;</w:t>
      </w:r>
    </w:p>
    <w:p w14:paraId="52258AD7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</w:t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[i][j]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[i][j]+j;</w:t>
      </w:r>
    </w:p>
    <w:p w14:paraId="054C46E8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</w:t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[j][i]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[j][i]+</w:t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[i][j];</w:t>
      </w:r>
    </w:p>
    <w:p w14:paraId="5A48DBDD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</w:t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[i][j-1]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[j][j];</w:t>
      </w:r>
    </w:p>
    <w:p w14:paraId="3827A638" w14:textId="77777777" w:rsidR="00255F92" w:rsidRPr="002B30F6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</w:t>
      </w:r>
      <w:proofErr w:type="spellStart"/>
      <w:r w:rsidRPr="002B30F6">
        <w:rPr>
          <w:rFonts w:ascii="Courier New" w:hAnsi="Courier New" w:cs="Courier New"/>
          <w:szCs w:val="20"/>
        </w:rPr>
        <w:t>mat</w:t>
      </w:r>
      <w:proofErr w:type="spellEnd"/>
      <w:r w:rsidRPr="002B30F6">
        <w:rPr>
          <w:rFonts w:ascii="Courier New" w:hAnsi="Courier New" w:cs="Courier New"/>
          <w:szCs w:val="20"/>
        </w:rPr>
        <w:t>[j+1][j]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proofErr w:type="spellStart"/>
      <w:r w:rsidRPr="002B30F6">
        <w:rPr>
          <w:rFonts w:ascii="Courier New" w:hAnsi="Courier New" w:cs="Courier New"/>
          <w:szCs w:val="20"/>
        </w:rPr>
        <w:t>i+j</w:t>
      </w:r>
      <w:proofErr w:type="spellEnd"/>
      <w:r w:rsidRPr="002B30F6">
        <w:rPr>
          <w:rFonts w:ascii="Courier New" w:hAnsi="Courier New" w:cs="Courier New"/>
          <w:szCs w:val="20"/>
        </w:rPr>
        <w:t>;</w:t>
      </w:r>
    </w:p>
    <w:p w14:paraId="642092A0" w14:textId="77777777" w:rsidR="00255F92" w:rsidRPr="002B30F6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2B30F6">
        <w:rPr>
          <w:rFonts w:ascii="Courier New" w:hAnsi="Courier New" w:cs="Courier New"/>
          <w:szCs w:val="20"/>
        </w:rPr>
        <w:t xml:space="preserve">      </w:t>
      </w:r>
      <w:proofErr w:type="spellStart"/>
      <w:r w:rsidRPr="002B30F6">
        <w:rPr>
          <w:rFonts w:ascii="Courier New" w:hAnsi="Courier New" w:cs="Courier New"/>
          <w:szCs w:val="20"/>
        </w:rPr>
        <w:t>mat</w:t>
      </w:r>
      <w:proofErr w:type="spellEnd"/>
      <w:r w:rsidRPr="002B30F6">
        <w:rPr>
          <w:rFonts w:ascii="Courier New" w:hAnsi="Courier New" w:cs="Courier New"/>
          <w:szCs w:val="20"/>
        </w:rPr>
        <w:t>[j][j]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proofErr w:type="spellStart"/>
      <w:r w:rsidRPr="002B30F6">
        <w:rPr>
          <w:rFonts w:ascii="Courier New" w:hAnsi="Courier New" w:cs="Courier New"/>
          <w:szCs w:val="20"/>
        </w:rPr>
        <w:t>mat</w:t>
      </w:r>
      <w:proofErr w:type="spellEnd"/>
      <w:r w:rsidRPr="002B30F6">
        <w:rPr>
          <w:rFonts w:ascii="Courier New" w:hAnsi="Courier New" w:cs="Courier New"/>
          <w:szCs w:val="20"/>
        </w:rPr>
        <w:t>[i][j]*</w:t>
      </w:r>
      <w:proofErr w:type="spellStart"/>
      <w:r w:rsidRPr="002B30F6">
        <w:rPr>
          <w:rFonts w:ascii="Courier New" w:hAnsi="Courier New" w:cs="Courier New"/>
          <w:szCs w:val="20"/>
        </w:rPr>
        <w:t>mat</w:t>
      </w:r>
      <w:proofErr w:type="spellEnd"/>
      <w:r w:rsidRPr="002B30F6">
        <w:rPr>
          <w:rFonts w:ascii="Courier New" w:hAnsi="Courier New" w:cs="Courier New"/>
          <w:szCs w:val="20"/>
        </w:rPr>
        <w:t>[j][i];</w:t>
      </w:r>
    </w:p>
    <w:p w14:paraId="50A5EDA0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2B30F6">
        <w:rPr>
          <w:rFonts w:ascii="Courier New" w:hAnsi="Courier New" w:cs="Courier New"/>
          <w:szCs w:val="20"/>
        </w:rPr>
        <w:t xml:space="preserve">    </w:t>
      </w:r>
      <w:r w:rsidRPr="002B30F6">
        <w:rPr>
          <w:rFonts w:ascii="Courier New" w:hAnsi="Courier New" w:cs="Courier New"/>
          <w:szCs w:val="20"/>
        </w:rPr>
        <w:tab/>
        <w:t xml:space="preserve"> </w:t>
      </w:r>
      <w:r w:rsidRPr="00352F58">
        <w:rPr>
          <w:rFonts w:ascii="Courier New" w:hAnsi="Courier New" w:cs="Courier New"/>
          <w:szCs w:val="20"/>
        </w:rPr>
        <w:t xml:space="preserve">PARA(i 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r w:rsidRPr="00352F58">
        <w:rPr>
          <w:rFonts w:ascii="Courier New" w:hAnsi="Courier New" w:cs="Courier New"/>
          <w:szCs w:val="20"/>
        </w:rPr>
        <w:t xml:space="preserve"> 0; i &lt; 3; i 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r w:rsidRPr="00352F58">
        <w:rPr>
          <w:rFonts w:ascii="Courier New" w:hAnsi="Courier New" w:cs="Courier New"/>
          <w:szCs w:val="20"/>
        </w:rPr>
        <w:t xml:space="preserve"> </w:t>
      </w:r>
      <w:proofErr w:type="spellStart"/>
      <w:r w:rsidRPr="00352F58">
        <w:rPr>
          <w:rFonts w:ascii="Courier New" w:hAnsi="Courier New" w:cs="Courier New"/>
          <w:szCs w:val="20"/>
        </w:rPr>
        <w:t>i</w:t>
      </w:r>
      <w:proofErr w:type="spellEnd"/>
      <w:r w:rsidRPr="00352F58">
        <w:rPr>
          <w:rFonts w:ascii="Courier New" w:hAnsi="Courier New" w:cs="Courier New"/>
          <w:szCs w:val="20"/>
        </w:rPr>
        <w:t xml:space="preserve"> + 1) FAÇA </w:t>
      </w:r>
    </w:p>
    <w:p w14:paraId="0899E360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</w:t>
      </w:r>
      <w:r w:rsidRPr="00352F58">
        <w:rPr>
          <w:rFonts w:ascii="Courier New" w:hAnsi="Courier New" w:cs="Courier New"/>
          <w:szCs w:val="20"/>
        </w:rPr>
        <w:tab/>
        <w:t xml:space="preserve">    PARA(j 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r w:rsidRPr="00352F58">
        <w:rPr>
          <w:rFonts w:ascii="Courier New" w:hAnsi="Courier New" w:cs="Courier New"/>
          <w:szCs w:val="20"/>
        </w:rPr>
        <w:t xml:space="preserve"> 0; j &lt; 2; j </w:t>
      </w:r>
      <w:r w:rsidR="00352F58" w:rsidRPr="00AD503B">
        <w:rPr>
          <w:rFonts w:ascii="Courier New" w:hAnsi="Courier New" w:cs="Courier New"/>
          <w:szCs w:val="20"/>
        </w:rPr>
        <w:sym w:font="Wingdings" w:char="F0DF"/>
      </w:r>
      <w:r w:rsidRPr="00352F58">
        <w:rPr>
          <w:rFonts w:ascii="Courier New" w:hAnsi="Courier New" w:cs="Courier New"/>
          <w:szCs w:val="20"/>
        </w:rPr>
        <w:t xml:space="preserve"> </w:t>
      </w:r>
      <w:proofErr w:type="spellStart"/>
      <w:r w:rsidRPr="00352F58">
        <w:rPr>
          <w:rFonts w:ascii="Courier New" w:hAnsi="Courier New" w:cs="Courier New"/>
          <w:szCs w:val="20"/>
        </w:rPr>
        <w:t>j</w:t>
      </w:r>
      <w:proofErr w:type="spellEnd"/>
      <w:r w:rsidRPr="00352F58">
        <w:rPr>
          <w:rFonts w:ascii="Courier New" w:hAnsi="Courier New" w:cs="Courier New"/>
          <w:szCs w:val="20"/>
        </w:rPr>
        <w:t xml:space="preserve"> + 1) FAÇA </w:t>
      </w:r>
    </w:p>
    <w:p w14:paraId="12B4A1F6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      ESCREVA(</w:t>
      </w:r>
      <w:proofErr w:type="spellStart"/>
      <w:r w:rsidRPr="00352F58">
        <w:rPr>
          <w:rFonts w:ascii="Courier New" w:hAnsi="Courier New" w:cs="Courier New"/>
          <w:szCs w:val="20"/>
        </w:rPr>
        <w:t>mat</w:t>
      </w:r>
      <w:proofErr w:type="spellEnd"/>
      <w:r w:rsidRPr="00352F58">
        <w:rPr>
          <w:rFonts w:ascii="Courier New" w:hAnsi="Courier New" w:cs="Courier New"/>
          <w:szCs w:val="20"/>
        </w:rPr>
        <w:t>[i][j]);</w:t>
      </w:r>
    </w:p>
    <w:p w14:paraId="36B603CE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ab/>
        <w:t xml:space="preserve">    FIM_PARA</w:t>
      </w:r>
    </w:p>
    <w:p w14:paraId="7FBCBA77" w14:textId="77777777" w:rsidR="00255F92" w:rsidRPr="00352F58" w:rsidRDefault="00255F92" w:rsidP="00352F58">
      <w:pPr>
        <w:ind w:left="1418"/>
        <w:rPr>
          <w:rFonts w:ascii="Courier New" w:hAnsi="Courier New" w:cs="Courier New"/>
          <w:szCs w:val="20"/>
        </w:rPr>
      </w:pPr>
      <w:r w:rsidRPr="00352F58">
        <w:rPr>
          <w:rFonts w:ascii="Courier New" w:hAnsi="Courier New" w:cs="Courier New"/>
          <w:szCs w:val="20"/>
        </w:rPr>
        <w:t xml:space="preserve">      FIM_PARA</w:t>
      </w:r>
    </w:p>
    <w:p w14:paraId="1D6B1F77" w14:textId="7DA8368A" w:rsidR="00733F95" w:rsidRPr="00733F95" w:rsidRDefault="00255F92" w:rsidP="00733F95">
      <w:pPr>
        <w:ind w:left="1418"/>
        <w:rPr>
          <w:rFonts w:ascii="Courier New" w:hAnsi="Courier New" w:cs="Courier New"/>
          <w:szCs w:val="20"/>
          <w:u w:val="single"/>
        </w:rPr>
      </w:pPr>
      <w:r w:rsidRPr="00352F58">
        <w:rPr>
          <w:rFonts w:ascii="Courier New" w:hAnsi="Courier New" w:cs="Courier New"/>
          <w:szCs w:val="20"/>
        </w:rPr>
        <w:t>FIM</w:t>
      </w:r>
      <w:r w:rsidR="00352F58">
        <w:rPr>
          <w:rFonts w:ascii="Courier New" w:hAnsi="Courier New" w:cs="Courier New"/>
          <w:szCs w:val="20"/>
        </w:rPr>
        <w:t>.</w:t>
      </w:r>
    </w:p>
    <w:p w14:paraId="393A53BE" w14:textId="7A07EF10" w:rsidR="000F2B93" w:rsidRPr="000F2B93" w:rsidRDefault="00515038" w:rsidP="000F2B93">
      <w:pPr>
        <w:ind w:left="1418"/>
        <w:jc w:val="left"/>
        <w:rPr>
          <w:rFonts w:ascii="Arial" w:hAnsi="Arial" w:cs="Arial"/>
          <w:sz w:val="24"/>
        </w:rPr>
      </w:pPr>
      <w:r w:rsidRPr="00515038">
        <w:rPr>
          <w:rFonts w:ascii="Arial" w:hAnsi="Arial" w:cs="Arial"/>
          <w:sz w:val="24"/>
        </w:rPr>
        <w:t>Resposta</w:t>
      </w:r>
      <w:r>
        <w:rPr>
          <w:rFonts w:ascii="Arial" w:hAnsi="Arial" w:cs="Arial"/>
          <w:sz w:val="24"/>
        </w:rPr>
        <w:t>:</w:t>
      </w:r>
      <w:r w:rsidR="00FB23F6">
        <w:rPr>
          <w:rFonts w:ascii="Arial" w:hAnsi="Arial" w:cs="Arial"/>
          <w:sz w:val="24"/>
        </w:rPr>
        <w:t xml:space="preserve"> </w:t>
      </w:r>
      <w:r w:rsidR="000F2B93">
        <w:rPr>
          <w:rFonts w:ascii="Arial" w:hAnsi="Arial" w:cs="Arial"/>
          <w:sz w:val="24"/>
        </w:rPr>
        <w:tab/>
      </w:r>
      <w:r w:rsidR="000F2B93" w:rsidRPr="000F2B93">
        <w:rPr>
          <w:rFonts w:ascii="Arial" w:hAnsi="Arial" w:cs="Arial"/>
          <w:sz w:val="24"/>
        </w:rPr>
        <w:t>4       7</w:t>
      </w:r>
    </w:p>
    <w:p w14:paraId="0DAB6C4E" w14:textId="09ED9038" w:rsidR="000F2B93" w:rsidRPr="000F2B93" w:rsidRDefault="000F2B93" w:rsidP="000F2B93">
      <w:pPr>
        <w:ind w:left="1418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0F2B93">
        <w:rPr>
          <w:rFonts w:ascii="Arial" w:hAnsi="Arial" w:cs="Arial"/>
          <w:sz w:val="24"/>
        </w:rPr>
        <w:t>15      105</w:t>
      </w:r>
    </w:p>
    <w:p w14:paraId="5252F80A" w14:textId="54027751" w:rsidR="00733F95" w:rsidRPr="00733F95" w:rsidRDefault="000F2B93" w:rsidP="00733F95">
      <w:pPr>
        <w:ind w:left="1418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0F2B93">
        <w:rPr>
          <w:rFonts w:ascii="Arial" w:hAnsi="Arial" w:cs="Arial"/>
          <w:sz w:val="24"/>
        </w:rPr>
        <w:t>1       1</w:t>
      </w:r>
    </w:p>
    <w:p w14:paraId="7959A877" w14:textId="31A2EC60" w:rsidR="00352F58" w:rsidRPr="00352F58" w:rsidRDefault="00352F58" w:rsidP="00352F58">
      <w:pPr>
        <w:spacing w:before="120"/>
        <w:ind w:left="1418"/>
        <w:rPr>
          <w:rFonts w:ascii="Courier New" w:hAnsi="Courier New" w:cs="Courier New"/>
          <w:b/>
          <w:szCs w:val="20"/>
        </w:rPr>
      </w:pPr>
      <w:r w:rsidRPr="00352F58">
        <w:rPr>
          <w:rFonts w:ascii="Courier New" w:hAnsi="Courier New" w:cs="Courier New"/>
          <w:b/>
          <w:szCs w:val="20"/>
        </w:rPr>
        <w:t>ALGORITMO Matriz2</w:t>
      </w:r>
    </w:p>
    <w:p w14:paraId="7FA0CA8C" w14:textId="77777777" w:rsidR="00352F58" w:rsidRPr="00CC4364" w:rsidRDefault="00352F58" w:rsidP="00352F58">
      <w:pPr>
        <w:ind w:left="1418"/>
        <w:rPr>
          <w:rFonts w:ascii="Courier New" w:hAnsi="Courier New" w:cs="Courier New"/>
          <w:szCs w:val="20"/>
        </w:rPr>
      </w:pPr>
      <w:r w:rsidRPr="00CC4364">
        <w:rPr>
          <w:rFonts w:ascii="Courier New" w:hAnsi="Courier New" w:cs="Courier New"/>
          <w:szCs w:val="20"/>
        </w:rPr>
        <w:t>VAR</w:t>
      </w:r>
    </w:p>
    <w:p w14:paraId="56875DA9" w14:textId="77777777" w:rsidR="00352F58" w:rsidRDefault="00352F58" w:rsidP="00352F58">
      <w:pPr>
        <w:ind w:left="1418"/>
        <w:rPr>
          <w:rFonts w:ascii="Courier New" w:hAnsi="Courier New" w:cs="Courier New"/>
          <w:szCs w:val="20"/>
        </w:rPr>
      </w:pPr>
      <w:r w:rsidRPr="00CC4364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 xml:space="preserve">INTEIRO: </w:t>
      </w:r>
      <w:proofErr w:type="spellStart"/>
      <w:r w:rsidRPr="00CC4364">
        <w:rPr>
          <w:rFonts w:ascii="Courier New" w:hAnsi="Courier New" w:cs="Courier New"/>
          <w:szCs w:val="20"/>
        </w:rPr>
        <w:t>mat</w:t>
      </w:r>
      <w:proofErr w:type="spellEnd"/>
      <w:r w:rsidRPr="00CC4364">
        <w:rPr>
          <w:rFonts w:ascii="Courier New" w:hAnsi="Courier New" w:cs="Courier New"/>
          <w:szCs w:val="20"/>
        </w:rPr>
        <w:t>[</w:t>
      </w:r>
      <w:r>
        <w:rPr>
          <w:rFonts w:ascii="Courier New" w:hAnsi="Courier New" w:cs="Courier New"/>
          <w:szCs w:val="20"/>
        </w:rPr>
        <w:t>3</w:t>
      </w:r>
      <w:r w:rsidRPr="00CC4364">
        <w:rPr>
          <w:rFonts w:ascii="Courier New" w:hAnsi="Courier New" w:cs="Courier New"/>
          <w:szCs w:val="20"/>
        </w:rPr>
        <w:t>][</w:t>
      </w:r>
      <w:r>
        <w:rPr>
          <w:rFonts w:ascii="Courier New" w:hAnsi="Courier New" w:cs="Courier New"/>
          <w:szCs w:val="20"/>
        </w:rPr>
        <w:t>5</w:t>
      </w:r>
      <w:r w:rsidRPr="00CC4364">
        <w:rPr>
          <w:rFonts w:ascii="Courier New" w:hAnsi="Courier New" w:cs="Courier New"/>
          <w:szCs w:val="20"/>
        </w:rPr>
        <w:t>]</w:t>
      </w:r>
      <w:r>
        <w:rPr>
          <w:rFonts w:ascii="Courier New" w:hAnsi="Courier New" w:cs="Courier New"/>
          <w:szCs w:val="20"/>
        </w:rPr>
        <w:t>=</w:t>
      </w:r>
      <w:r w:rsidRPr="005125D0">
        <w:rPr>
          <w:rFonts w:ascii="Courier New" w:hAnsi="Courier New" w:cs="Courier New"/>
          <w:szCs w:val="20"/>
        </w:rPr>
        <w:t xml:space="preserve"> </w:t>
      </w:r>
      <w:r w:rsidRPr="000B76A1">
        <w:rPr>
          <w:rFonts w:ascii="Courier New" w:hAnsi="Courier New" w:cs="Courier New"/>
          <w:szCs w:val="20"/>
        </w:rPr>
        <w:t>{{</w:t>
      </w:r>
      <w:r>
        <w:rPr>
          <w:rFonts w:ascii="Courier New" w:hAnsi="Courier New" w:cs="Courier New"/>
          <w:szCs w:val="20"/>
        </w:rPr>
        <w:t>1, 7, 3, 4, 5</w:t>
      </w:r>
      <w:r w:rsidRPr="000B76A1">
        <w:rPr>
          <w:rFonts w:ascii="Courier New" w:hAnsi="Courier New" w:cs="Courier New"/>
          <w:szCs w:val="20"/>
        </w:rPr>
        <w:t>},{</w:t>
      </w:r>
      <w:r>
        <w:rPr>
          <w:rFonts w:ascii="Courier New" w:hAnsi="Courier New" w:cs="Courier New"/>
          <w:szCs w:val="20"/>
        </w:rPr>
        <w:t>2, 6, 5, 1, 0</w:t>
      </w:r>
      <w:r w:rsidRPr="000B76A1">
        <w:rPr>
          <w:rFonts w:ascii="Courier New" w:hAnsi="Courier New" w:cs="Courier New"/>
          <w:szCs w:val="20"/>
        </w:rPr>
        <w:t>},{</w:t>
      </w:r>
      <w:r>
        <w:rPr>
          <w:rFonts w:ascii="Courier New" w:hAnsi="Courier New" w:cs="Courier New"/>
          <w:szCs w:val="20"/>
        </w:rPr>
        <w:t xml:space="preserve">4, 9, </w:t>
      </w:r>
      <w:r w:rsidRPr="000B76A1">
        <w:rPr>
          <w:rFonts w:ascii="Courier New" w:hAnsi="Courier New" w:cs="Courier New"/>
          <w:szCs w:val="20"/>
        </w:rPr>
        <w:t>0,</w:t>
      </w:r>
      <w:r>
        <w:rPr>
          <w:rFonts w:ascii="Courier New" w:hAnsi="Courier New" w:cs="Courier New"/>
          <w:szCs w:val="20"/>
        </w:rPr>
        <w:t xml:space="preserve"> </w:t>
      </w:r>
      <w:r w:rsidRPr="000B76A1">
        <w:rPr>
          <w:rFonts w:ascii="Courier New" w:hAnsi="Courier New" w:cs="Courier New"/>
          <w:szCs w:val="20"/>
        </w:rPr>
        <w:t>3,</w:t>
      </w:r>
      <w:r>
        <w:rPr>
          <w:rFonts w:ascii="Courier New" w:hAnsi="Courier New" w:cs="Courier New"/>
          <w:szCs w:val="20"/>
        </w:rPr>
        <w:t xml:space="preserve"> </w:t>
      </w:r>
      <w:r w:rsidRPr="000B76A1">
        <w:rPr>
          <w:rFonts w:ascii="Courier New" w:hAnsi="Courier New" w:cs="Courier New"/>
          <w:szCs w:val="20"/>
        </w:rPr>
        <w:t>6}}</w:t>
      </w:r>
      <w:r>
        <w:rPr>
          <w:rFonts w:ascii="Courier New" w:hAnsi="Courier New" w:cs="Courier New"/>
          <w:szCs w:val="20"/>
        </w:rPr>
        <w:t>;</w:t>
      </w:r>
    </w:p>
    <w:p w14:paraId="2220FF87" w14:textId="77777777" w:rsidR="00352F58" w:rsidRPr="00CC4364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 xml:space="preserve">INTEIRO: </w:t>
      </w:r>
      <w:proofErr w:type="spellStart"/>
      <w:r>
        <w:rPr>
          <w:rFonts w:ascii="Courier New" w:hAnsi="Courier New" w:cs="Courier New"/>
          <w:szCs w:val="20"/>
        </w:rPr>
        <w:t>vet</w:t>
      </w:r>
      <w:proofErr w:type="spellEnd"/>
      <w:r>
        <w:rPr>
          <w:rFonts w:ascii="Courier New" w:hAnsi="Courier New" w:cs="Courier New"/>
          <w:szCs w:val="20"/>
        </w:rPr>
        <w:t>[3], i, j;</w:t>
      </w:r>
    </w:p>
    <w:p w14:paraId="66F79D6E" w14:textId="77777777" w:rsidR="00352F58" w:rsidRPr="00600E2E" w:rsidRDefault="00352F58" w:rsidP="00352F58">
      <w:pPr>
        <w:ind w:left="1418"/>
        <w:rPr>
          <w:rFonts w:ascii="Courier New" w:hAnsi="Courier New" w:cs="Courier New"/>
          <w:szCs w:val="20"/>
        </w:rPr>
      </w:pPr>
      <w:r w:rsidRPr="00600E2E">
        <w:rPr>
          <w:rFonts w:ascii="Courier New" w:hAnsi="Courier New" w:cs="Courier New"/>
          <w:szCs w:val="20"/>
        </w:rPr>
        <w:t>INÍCIO</w:t>
      </w:r>
    </w:p>
    <w:p w14:paraId="445F786D" w14:textId="77777777" w:rsidR="00352F58" w:rsidRPr="00352F58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AD503B">
        <w:rPr>
          <w:rFonts w:ascii="Courier New" w:hAnsi="Courier New" w:cs="Courier New"/>
          <w:szCs w:val="20"/>
        </w:rPr>
        <w:t xml:space="preserve">    </w:t>
      </w:r>
      <w:r w:rsidRPr="00AD503B">
        <w:rPr>
          <w:rFonts w:ascii="Courier New" w:hAnsi="Courier New" w:cs="Courier New"/>
          <w:szCs w:val="20"/>
        </w:rPr>
        <w:tab/>
        <w:t>PARA</w:t>
      </w:r>
      <w:r>
        <w:rPr>
          <w:rFonts w:ascii="Courier New" w:hAnsi="Courier New" w:cs="Courier New"/>
          <w:szCs w:val="20"/>
        </w:rPr>
        <w:t xml:space="preserve">(i </w:t>
      </w:r>
      <w:r w:rsidRPr="00AD503B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 xml:space="preserve"> 0; i &lt; 3; i </w:t>
      </w:r>
      <w:r w:rsidRPr="00AD503B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i</w:t>
      </w:r>
      <w:proofErr w:type="spellEnd"/>
      <w:r>
        <w:rPr>
          <w:rFonts w:ascii="Courier New" w:hAnsi="Courier New" w:cs="Courier New"/>
          <w:szCs w:val="20"/>
        </w:rPr>
        <w:t xml:space="preserve"> + 1)</w:t>
      </w:r>
      <w:r w:rsidRPr="00AD503B">
        <w:rPr>
          <w:rFonts w:ascii="Courier New" w:hAnsi="Courier New" w:cs="Courier New"/>
          <w:szCs w:val="20"/>
        </w:rPr>
        <w:t xml:space="preserve"> FAÇA </w:t>
      </w:r>
    </w:p>
    <w:p w14:paraId="1D9BC3EB" w14:textId="77777777" w:rsidR="00352F58" w:rsidRPr="00600E2E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proofErr w:type="spellStart"/>
      <w:r>
        <w:rPr>
          <w:rFonts w:ascii="Courier New" w:hAnsi="Courier New" w:cs="Courier New"/>
          <w:szCs w:val="20"/>
        </w:rPr>
        <w:t>vet</w:t>
      </w:r>
      <w:proofErr w:type="spellEnd"/>
      <w:r>
        <w:rPr>
          <w:rFonts w:ascii="Courier New" w:hAnsi="Courier New" w:cs="Courier New"/>
          <w:szCs w:val="20"/>
        </w:rPr>
        <w:t>[i]</w:t>
      </w:r>
      <w:r w:rsidRPr="000B76A1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>0;</w:t>
      </w:r>
    </w:p>
    <w:p w14:paraId="7BB7CB6F" w14:textId="77777777" w:rsidR="00352F58" w:rsidRPr="00AD503B" w:rsidRDefault="00352F58" w:rsidP="00352F58">
      <w:pPr>
        <w:ind w:left="1418"/>
        <w:rPr>
          <w:rFonts w:ascii="Courier New" w:hAnsi="Courier New" w:cs="Courier New"/>
          <w:szCs w:val="20"/>
        </w:rPr>
      </w:pPr>
      <w:r w:rsidRPr="00600E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ab/>
      </w:r>
      <w:r w:rsidRPr="00AD503B">
        <w:rPr>
          <w:rFonts w:ascii="Courier New" w:hAnsi="Courier New" w:cs="Courier New"/>
          <w:szCs w:val="20"/>
        </w:rPr>
        <w:t>PARA</w:t>
      </w:r>
      <w:r>
        <w:rPr>
          <w:rFonts w:ascii="Courier New" w:hAnsi="Courier New" w:cs="Courier New"/>
          <w:szCs w:val="20"/>
        </w:rPr>
        <w:t xml:space="preserve">(j </w:t>
      </w:r>
      <w:r w:rsidRPr="00AD503B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 xml:space="preserve"> 0; j &lt; 5; j </w:t>
      </w:r>
      <w:r w:rsidRPr="00AD503B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j</w:t>
      </w:r>
      <w:proofErr w:type="spellEnd"/>
      <w:r>
        <w:rPr>
          <w:rFonts w:ascii="Courier New" w:hAnsi="Courier New" w:cs="Courier New"/>
          <w:szCs w:val="20"/>
        </w:rPr>
        <w:t xml:space="preserve"> + 1)</w:t>
      </w:r>
      <w:r w:rsidRPr="00AD503B">
        <w:rPr>
          <w:rFonts w:ascii="Courier New" w:hAnsi="Courier New" w:cs="Courier New"/>
          <w:szCs w:val="20"/>
        </w:rPr>
        <w:t xml:space="preserve"> FAÇA </w:t>
      </w:r>
    </w:p>
    <w:p w14:paraId="550462F3" w14:textId="77777777" w:rsidR="00352F58" w:rsidRPr="00DF30B8" w:rsidRDefault="00352F58" w:rsidP="00352F58">
      <w:pPr>
        <w:ind w:left="1418"/>
        <w:rPr>
          <w:rFonts w:ascii="Courier New" w:hAnsi="Courier New" w:cs="Courier New"/>
          <w:szCs w:val="20"/>
        </w:rPr>
      </w:pPr>
      <w:r w:rsidRPr="00600E2E">
        <w:rPr>
          <w:rFonts w:ascii="Courier New" w:hAnsi="Courier New" w:cs="Courier New"/>
          <w:szCs w:val="20"/>
        </w:rPr>
        <w:tab/>
      </w:r>
      <w:r w:rsidRPr="00600E2E">
        <w:rPr>
          <w:rFonts w:ascii="Courier New" w:hAnsi="Courier New" w:cs="Courier New"/>
          <w:szCs w:val="20"/>
        </w:rPr>
        <w:tab/>
      </w:r>
      <w:r w:rsidRPr="00600E2E">
        <w:rPr>
          <w:rFonts w:ascii="Courier New" w:hAnsi="Courier New" w:cs="Courier New"/>
          <w:szCs w:val="20"/>
        </w:rPr>
        <w:tab/>
      </w:r>
      <w:proofErr w:type="spellStart"/>
      <w:r w:rsidRPr="00DF30B8">
        <w:rPr>
          <w:rFonts w:ascii="Courier New" w:hAnsi="Courier New" w:cs="Courier New"/>
          <w:szCs w:val="20"/>
        </w:rPr>
        <w:t>vet</w:t>
      </w:r>
      <w:proofErr w:type="spellEnd"/>
      <w:r w:rsidRPr="00DF30B8">
        <w:rPr>
          <w:rFonts w:ascii="Courier New" w:hAnsi="Courier New" w:cs="Courier New"/>
          <w:szCs w:val="20"/>
        </w:rPr>
        <w:t>[i]</w:t>
      </w:r>
      <w:r w:rsidRPr="000B76A1">
        <w:rPr>
          <w:rFonts w:ascii="Courier New" w:hAnsi="Courier New" w:cs="Courier New"/>
          <w:szCs w:val="20"/>
        </w:rPr>
        <w:sym w:font="Wingdings" w:char="F0DF"/>
      </w:r>
      <w:proofErr w:type="spellStart"/>
      <w:r w:rsidRPr="00DF30B8">
        <w:rPr>
          <w:rFonts w:ascii="Courier New" w:hAnsi="Courier New" w:cs="Courier New"/>
          <w:szCs w:val="20"/>
        </w:rPr>
        <w:t>vet</w:t>
      </w:r>
      <w:proofErr w:type="spellEnd"/>
      <w:r w:rsidRPr="00DF30B8">
        <w:rPr>
          <w:rFonts w:ascii="Courier New" w:hAnsi="Courier New" w:cs="Courier New"/>
          <w:szCs w:val="20"/>
        </w:rPr>
        <w:t xml:space="preserve">[i]+ </w:t>
      </w:r>
      <w:proofErr w:type="spellStart"/>
      <w:r w:rsidRPr="00DF30B8">
        <w:rPr>
          <w:rFonts w:ascii="Courier New" w:hAnsi="Courier New" w:cs="Courier New"/>
          <w:szCs w:val="20"/>
        </w:rPr>
        <w:t>mat</w:t>
      </w:r>
      <w:proofErr w:type="spellEnd"/>
      <w:r w:rsidRPr="00DF30B8">
        <w:rPr>
          <w:rFonts w:ascii="Courier New" w:hAnsi="Courier New" w:cs="Courier New"/>
          <w:szCs w:val="20"/>
        </w:rPr>
        <w:t>[i][j];</w:t>
      </w:r>
    </w:p>
    <w:p w14:paraId="2454E769" w14:textId="77777777" w:rsidR="00352F58" w:rsidRPr="00600E2E" w:rsidRDefault="00352F58" w:rsidP="00352F58">
      <w:pPr>
        <w:ind w:left="1418"/>
        <w:rPr>
          <w:rFonts w:ascii="Courier New" w:hAnsi="Courier New" w:cs="Courier New"/>
          <w:szCs w:val="20"/>
        </w:rPr>
      </w:pPr>
      <w:r w:rsidRPr="00DF30B8">
        <w:rPr>
          <w:rFonts w:ascii="Courier New" w:hAnsi="Courier New" w:cs="Courier New"/>
          <w:szCs w:val="20"/>
        </w:rPr>
        <w:tab/>
      </w:r>
      <w:r w:rsidRPr="00DF30B8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>FIM_PARA</w:t>
      </w:r>
    </w:p>
    <w:p w14:paraId="683E6688" w14:textId="77777777" w:rsidR="00352F58" w:rsidRPr="00206F3E" w:rsidRDefault="00352F58" w:rsidP="00352F58">
      <w:pPr>
        <w:ind w:left="1418"/>
        <w:rPr>
          <w:rFonts w:ascii="Courier New" w:hAnsi="Courier New" w:cs="Courier New"/>
          <w:szCs w:val="20"/>
        </w:rPr>
      </w:pPr>
      <w:r w:rsidRPr="00600E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>FIM_PARA</w:t>
      </w:r>
    </w:p>
    <w:p w14:paraId="3CF062DF" w14:textId="77777777" w:rsidR="00352F58" w:rsidRPr="00352F58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 </w:t>
      </w:r>
      <w:r w:rsidRPr="00AD503B">
        <w:rPr>
          <w:rFonts w:ascii="Courier New" w:hAnsi="Courier New" w:cs="Courier New"/>
          <w:szCs w:val="20"/>
        </w:rPr>
        <w:t xml:space="preserve">    </w:t>
      </w:r>
      <w:r w:rsidRPr="00AD503B">
        <w:rPr>
          <w:rFonts w:ascii="Courier New" w:hAnsi="Courier New" w:cs="Courier New"/>
          <w:szCs w:val="20"/>
        </w:rPr>
        <w:tab/>
        <w:t>PARA</w:t>
      </w:r>
      <w:r>
        <w:rPr>
          <w:rFonts w:ascii="Courier New" w:hAnsi="Courier New" w:cs="Courier New"/>
          <w:szCs w:val="20"/>
        </w:rPr>
        <w:t xml:space="preserve">(i </w:t>
      </w:r>
      <w:r w:rsidRPr="00AD503B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 xml:space="preserve"> 0; i &lt; 3; i </w:t>
      </w:r>
      <w:r w:rsidRPr="00AD503B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i</w:t>
      </w:r>
      <w:proofErr w:type="spellEnd"/>
      <w:r>
        <w:rPr>
          <w:rFonts w:ascii="Courier New" w:hAnsi="Courier New" w:cs="Courier New"/>
          <w:szCs w:val="20"/>
        </w:rPr>
        <w:t xml:space="preserve"> + 1)</w:t>
      </w:r>
      <w:r w:rsidRPr="00AD503B">
        <w:rPr>
          <w:rFonts w:ascii="Courier New" w:hAnsi="Courier New" w:cs="Courier New"/>
          <w:szCs w:val="20"/>
        </w:rPr>
        <w:t xml:space="preserve"> FAÇA </w:t>
      </w:r>
    </w:p>
    <w:p w14:paraId="6D0DDB54" w14:textId="77777777" w:rsidR="00352F58" w:rsidRPr="00AD503B" w:rsidRDefault="00352F58" w:rsidP="00352F58">
      <w:pPr>
        <w:ind w:left="1418"/>
        <w:rPr>
          <w:rFonts w:ascii="Courier New" w:hAnsi="Courier New" w:cs="Courier New"/>
          <w:szCs w:val="20"/>
        </w:rPr>
      </w:pPr>
      <w:r w:rsidRPr="00600E2E"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 xml:space="preserve">  </w:t>
      </w:r>
      <w:r>
        <w:rPr>
          <w:rFonts w:ascii="Courier New" w:hAnsi="Courier New" w:cs="Courier New"/>
          <w:szCs w:val="20"/>
        </w:rPr>
        <w:tab/>
      </w:r>
      <w:r w:rsidRPr="00AD503B">
        <w:rPr>
          <w:rFonts w:ascii="Courier New" w:hAnsi="Courier New" w:cs="Courier New"/>
          <w:szCs w:val="20"/>
        </w:rPr>
        <w:t>PARA</w:t>
      </w:r>
      <w:r>
        <w:rPr>
          <w:rFonts w:ascii="Courier New" w:hAnsi="Courier New" w:cs="Courier New"/>
          <w:szCs w:val="20"/>
        </w:rPr>
        <w:t xml:space="preserve">(j </w:t>
      </w:r>
      <w:r w:rsidRPr="00AD503B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 xml:space="preserve"> 0; j &lt; 5; j </w:t>
      </w:r>
      <w:r w:rsidRPr="00AD503B">
        <w:rPr>
          <w:rFonts w:ascii="Courier New" w:hAnsi="Courier New" w:cs="Courier New"/>
          <w:szCs w:val="20"/>
        </w:rPr>
        <w:sym w:font="Wingdings" w:char="F0DF"/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j</w:t>
      </w:r>
      <w:proofErr w:type="spellEnd"/>
      <w:r>
        <w:rPr>
          <w:rFonts w:ascii="Courier New" w:hAnsi="Courier New" w:cs="Courier New"/>
          <w:szCs w:val="20"/>
        </w:rPr>
        <w:t xml:space="preserve"> + 1)</w:t>
      </w:r>
      <w:r w:rsidRPr="00AD503B">
        <w:rPr>
          <w:rFonts w:ascii="Courier New" w:hAnsi="Courier New" w:cs="Courier New"/>
          <w:szCs w:val="20"/>
        </w:rPr>
        <w:t xml:space="preserve"> FAÇA </w:t>
      </w:r>
    </w:p>
    <w:p w14:paraId="47A408F2" w14:textId="77777777" w:rsidR="00352F58" w:rsidRPr="00600E2E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ESCREVA</w:t>
      </w:r>
      <w:r w:rsidRPr="00600E2E">
        <w:rPr>
          <w:rFonts w:ascii="Courier New" w:hAnsi="Courier New" w:cs="Courier New"/>
          <w:szCs w:val="20"/>
        </w:rPr>
        <w:t>(</w:t>
      </w:r>
      <w:proofErr w:type="spellStart"/>
      <w:r w:rsidRPr="00600E2E">
        <w:rPr>
          <w:rFonts w:ascii="Courier New" w:hAnsi="Courier New" w:cs="Courier New"/>
          <w:szCs w:val="20"/>
        </w:rPr>
        <w:t>mat</w:t>
      </w:r>
      <w:proofErr w:type="spellEnd"/>
      <w:r w:rsidRPr="00600E2E">
        <w:rPr>
          <w:rFonts w:ascii="Courier New" w:hAnsi="Courier New" w:cs="Courier New"/>
          <w:szCs w:val="20"/>
        </w:rPr>
        <w:t>[i][j]);</w:t>
      </w:r>
    </w:p>
    <w:p w14:paraId="7AF80740" w14:textId="77777777" w:rsidR="00352F58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FIM_PARA</w:t>
      </w:r>
      <w:r w:rsidRPr="00600E2E">
        <w:rPr>
          <w:rFonts w:ascii="Courier New" w:hAnsi="Courier New" w:cs="Courier New"/>
          <w:szCs w:val="20"/>
        </w:rPr>
        <w:t>;</w:t>
      </w:r>
    </w:p>
    <w:p w14:paraId="183B0C34" w14:textId="77777777" w:rsidR="00352F58" w:rsidRPr="00600E2E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</w:r>
      <w:r>
        <w:rPr>
          <w:rFonts w:ascii="Courier New" w:hAnsi="Courier New" w:cs="Courier New"/>
          <w:szCs w:val="20"/>
        </w:rPr>
        <w:tab/>
        <w:t>ESCREVA(</w:t>
      </w:r>
      <w:proofErr w:type="spellStart"/>
      <w:r>
        <w:rPr>
          <w:rFonts w:ascii="Courier New" w:hAnsi="Courier New" w:cs="Courier New"/>
          <w:szCs w:val="20"/>
        </w:rPr>
        <w:t>vet</w:t>
      </w:r>
      <w:proofErr w:type="spellEnd"/>
      <w:r>
        <w:rPr>
          <w:rFonts w:ascii="Courier New" w:hAnsi="Courier New" w:cs="Courier New"/>
          <w:szCs w:val="20"/>
        </w:rPr>
        <w:t>[i]);</w:t>
      </w:r>
    </w:p>
    <w:p w14:paraId="2C4FD460" w14:textId="77777777" w:rsidR="00352F58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>FIM_PARA</w:t>
      </w:r>
    </w:p>
    <w:p w14:paraId="0D93242B" w14:textId="77777777" w:rsidR="00352F58" w:rsidRPr="008E19C3" w:rsidRDefault="00352F58" w:rsidP="00352F58">
      <w:pPr>
        <w:ind w:left="1418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FIM.</w:t>
      </w:r>
    </w:p>
    <w:p w14:paraId="2A72D563" w14:textId="77777777" w:rsidR="00FB23F6" w:rsidRDefault="00FB23F6" w:rsidP="00FB23F6">
      <w:pPr>
        <w:ind w:left="1418"/>
        <w:jc w:val="left"/>
        <w:rPr>
          <w:rFonts w:ascii="Arial" w:hAnsi="Arial" w:cs="Arial"/>
          <w:sz w:val="24"/>
        </w:rPr>
      </w:pPr>
    </w:p>
    <w:p w14:paraId="4CAF50E3" w14:textId="1BA0ADAC" w:rsidR="00C30321" w:rsidRPr="00C30321" w:rsidRDefault="00FB23F6" w:rsidP="00C30321">
      <w:pPr>
        <w:ind w:left="1418"/>
        <w:jc w:val="left"/>
        <w:rPr>
          <w:rFonts w:ascii="Arial" w:hAnsi="Arial" w:cs="Arial"/>
          <w:sz w:val="24"/>
        </w:rPr>
      </w:pPr>
      <w:r w:rsidRPr="00515038">
        <w:rPr>
          <w:rFonts w:ascii="Arial" w:hAnsi="Arial" w:cs="Arial"/>
          <w:sz w:val="24"/>
        </w:rPr>
        <w:t>Resposta</w:t>
      </w:r>
      <w:r>
        <w:rPr>
          <w:rFonts w:ascii="Arial" w:hAnsi="Arial" w:cs="Arial"/>
          <w:sz w:val="24"/>
        </w:rPr>
        <w:t xml:space="preserve">: </w:t>
      </w:r>
      <w:r w:rsidR="00C30321">
        <w:rPr>
          <w:rFonts w:ascii="Arial" w:hAnsi="Arial" w:cs="Arial"/>
          <w:sz w:val="24"/>
        </w:rPr>
        <w:t xml:space="preserve">    </w:t>
      </w:r>
      <w:r w:rsidR="00C30321" w:rsidRPr="00C30321">
        <w:rPr>
          <w:rFonts w:ascii="Arial" w:hAnsi="Arial" w:cs="Arial"/>
          <w:sz w:val="24"/>
        </w:rPr>
        <w:t>1       7       3       4       5       Vetor: 20</w:t>
      </w:r>
    </w:p>
    <w:p w14:paraId="7CBEEF20" w14:textId="4D95E090" w:rsidR="00C30321" w:rsidRPr="00C30321" w:rsidRDefault="00C30321" w:rsidP="00C30321">
      <w:pPr>
        <w:ind w:left="1418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C30321">
        <w:rPr>
          <w:rFonts w:ascii="Arial" w:hAnsi="Arial" w:cs="Arial"/>
          <w:sz w:val="24"/>
        </w:rPr>
        <w:t>2       6       5       1       0       Vetor: 14</w:t>
      </w:r>
    </w:p>
    <w:p w14:paraId="60DF4F6C" w14:textId="120838C9" w:rsidR="00620D5F" w:rsidRDefault="00C30321" w:rsidP="00C30321">
      <w:pPr>
        <w:ind w:left="1418"/>
        <w:jc w:val="left"/>
        <w:rPr>
          <w:rFonts w:cs="Tahoma"/>
          <w:szCs w:val="20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C30321">
        <w:rPr>
          <w:rFonts w:ascii="Arial" w:hAnsi="Arial" w:cs="Arial"/>
          <w:sz w:val="24"/>
        </w:rPr>
        <w:t>4       9       0       3       6       Vetor: 22</w:t>
      </w:r>
    </w:p>
    <w:p w14:paraId="71F6DF36" w14:textId="77777777" w:rsidR="008A256B" w:rsidRPr="006B4740" w:rsidRDefault="008A256B" w:rsidP="00E10550">
      <w:pPr>
        <w:pStyle w:val="Topico"/>
        <w:numPr>
          <w:ilvl w:val="0"/>
          <w:numId w:val="0"/>
        </w:numPr>
        <w:rPr>
          <w:rFonts w:ascii="Arial" w:hAnsi="Arial" w:cs="Arial"/>
          <w:sz w:val="24"/>
        </w:rPr>
      </w:pPr>
    </w:p>
    <w:p w14:paraId="26DE19EC" w14:textId="77777777" w:rsidR="00446F02" w:rsidRPr="00446F02" w:rsidRDefault="00446F02" w:rsidP="00446F02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446F02">
        <w:rPr>
          <w:rFonts w:ascii="Arial" w:hAnsi="Arial" w:cs="Arial"/>
          <w:color w:val="0D0D0D"/>
          <w:lang w:val="pt-BR"/>
        </w:rPr>
        <w:t>Elabore um algoritmo que leia uma matriz A(5 x 5) do teclado e crie uma matriz B onde cada elemento é o triplo do elemento correspondente de A.</w:t>
      </w:r>
    </w:p>
    <w:p w14:paraId="22073510" w14:textId="77777777" w:rsidR="00952C36" w:rsidRPr="00440798" w:rsidRDefault="00952C3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</w:p>
    <w:p w14:paraId="69FBE622" w14:textId="77777777" w:rsidR="00670ABF" w:rsidRPr="00440798" w:rsidRDefault="00670ABF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</w:p>
    <w:p w14:paraId="5F76485D" w14:textId="67EF7F84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2B30F6">
        <w:rPr>
          <w:rFonts w:ascii="Arial" w:hAnsi="Arial" w:cs="Arial"/>
          <w:color w:val="0D0D0D"/>
        </w:rPr>
        <w:t>#include &lt;stdio.h&gt;</w:t>
      </w:r>
    </w:p>
    <w:p w14:paraId="57C2F944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2B30F6">
        <w:rPr>
          <w:rFonts w:ascii="Arial" w:hAnsi="Arial" w:cs="Arial"/>
          <w:color w:val="0D0D0D"/>
        </w:rPr>
        <w:t>#include &lt;stdlib.h&gt;</w:t>
      </w:r>
    </w:p>
    <w:p w14:paraId="6DE18B9A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</w:p>
    <w:p w14:paraId="00B5945A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2B30F6">
        <w:rPr>
          <w:rFonts w:ascii="Arial" w:hAnsi="Arial" w:cs="Arial"/>
          <w:color w:val="0D0D0D"/>
        </w:rPr>
        <w:t xml:space="preserve">int </w:t>
      </w:r>
      <w:proofErr w:type="gramStart"/>
      <w:r w:rsidRPr="002B30F6">
        <w:rPr>
          <w:rFonts w:ascii="Arial" w:hAnsi="Arial" w:cs="Arial"/>
          <w:color w:val="0D0D0D"/>
        </w:rPr>
        <w:t>main(</w:t>
      </w:r>
      <w:proofErr w:type="gramEnd"/>
      <w:r w:rsidRPr="002B30F6">
        <w:rPr>
          <w:rFonts w:ascii="Arial" w:hAnsi="Arial" w:cs="Arial"/>
          <w:color w:val="0D0D0D"/>
        </w:rPr>
        <w:t>)</w:t>
      </w:r>
    </w:p>
    <w:p w14:paraId="5108E87B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2B30F6">
        <w:rPr>
          <w:rFonts w:ascii="Arial" w:hAnsi="Arial" w:cs="Arial"/>
          <w:color w:val="0D0D0D"/>
        </w:rPr>
        <w:t>{</w:t>
      </w:r>
    </w:p>
    <w:p w14:paraId="5DCBA1D5" w14:textId="6CC32F63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2B30F6">
        <w:rPr>
          <w:rFonts w:ascii="Arial" w:hAnsi="Arial" w:cs="Arial"/>
          <w:color w:val="0D0D0D"/>
        </w:rPr>
        <w:tab/>
        <w:t xml:space="preserve">int </w:t>
      </w:r>
      <w:proofErr w:type="spellStart"/>
      <w:proofErr w:type="gramStart"/>
      <w:r w:rsidRPr="002B30F6">
        <w:rPr>
          <w:rFonts w:ascii="Arial" w:hAnsi="Arial" w:cs="Arial"/>
          <w:color w:val="0D0D0D"/>
        </w:rPr>
        <w:t>matA</w:t>
      </w:r>
      <w:proofErr w:type="spellEnd"/>
      <w:r w:rsidRPr="002B30F6">
        <w:rPr>
          <w:rFonts w:ascii="Arial" w:hAnsi="Arial" w:cs="Arial"/>
          <w:color w:val="0D0D0D"/>
        </w:rPr>
        <w:t>[</w:t>
      </w:r>
      <w:proofErr w:type="gramEnd"/>
      <w:r w:rsidR="00952C36">
        <w:rPr>
          <w:rFonts w:ascii="Arial" w:hAnsi="Arial" w:cs="Arial"/>
          <w:color w:val="0D0D0D"/>
        </w:rPr>
        <w:t>5</w:t>
      </w:r>
      <w:r w:rsidRPr="002B30F6">
        <w:rPr>
          <w:rFonts w:ascii="Arial" w:hAnsi="Arial" w:cs="Arial"/>
          <w:color w:val="0D0D0D"/>
        </w:rPr>
        <w:t>][</w:t>
      </w:r>
      <w:r w:rsidR="00952C36">
        <w:rPr>
          <w:rFonts w:ascii="Arial" w:hAnsi="Arial" w:cs="Arial"/>
          <w:color w:val="0D0D0D"/>
        </w:rPr>
        <w:t>5</w:t>
      </w:r>
      <w:r w:rsidRPr="002B30F6">
        <w:rPr>
          <w:rFonts w:ascii="Arial" w:hAnsi="Arial" w:cs="Arial"/>
          <w:color w:val="0D0D0D"/>
        </w:rPr>
        <w:t xml:space="preserve">], </w:t>
      </w:r>
      <w:proofErr w:type="spellStart"/>
      <w:r w:rsidRPr="002B30F6">
        <w:rPr>
          <w:rFonts w:ascii="Arial" w:hAnsi="Arial" w:cs="Arial"/>
          <w:color w:val="0D0D0D"/>
        </w:rPr>
        <w:t>matB</w:t>
      </w:r>
      <w:proofErr w:type="spellEnd"/>
      <w:r w:rsidRPr="002B30F6">
        <w:rPr>
          <w:rFonts w:ascii="Arial" w:hAnsi="Arial" w:cs="Arial"/>
          <w:color w:val="0D0D0D"/>
        </w:rPr>
        <w:t>[</w:t>
      </w:r>
      <w:r w:rsidR="00952C36">
        <w:rPr>
          <w:rFonts w:ascii="Arial" w:hAnsi="Arial" w:cs="Arial"/>
          <w:color w:val="0D0D0D"/>
        </w:rPr>
        <w:t>5</w:t>
      </w:r>
      <w:r w:rsidRPr="002B30F6">
        <w:rPr>
          <w:rFonts w:ascii="Arial" w:hAnsi="Arial" w:cs="Arial"/>
          <w:color w:val="0D0D0D"/>
        </w:rPr>
        <w:t>][</w:t>
      </w:r>
      <w:r w:rsidR="00952C36">
        <w:rPr>
          <w:rFonts w:ascii="Arial" w:hAnsi="Arial" w:cs="Arial"/>
          <w:color w:val="0D0D0D"/>
        </w:rPr>
        <w:t>5</w:t>
      </w:r>
      <w:r w:rsidRPr="002B30F6">
        <w:rPr>
          <w:rFonts w:ascii="Arial" w:hAnsi="Arial" w:cs="Arial"/>
          <w:color w:val="0D0D0D"/>
        </w:rPr>
        <w:t>];</w:t>
      </w:r>
    </w:p>
    <w:p w14:paraId="680C43F0" w14:textId="77777777" w:rsidR="002B30F6" w:rsidRPr="000357FF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2B30F6">
        <w:rPr>
          <w:rFonts w:ascii="Arial" w:hAnsi="Arial" w:cs="Arial"/>
          <w:color w:val="0D0D0D"/>
        </w:rPr>
        <w:tab/>
      </w:r>
      <w:r w:rsidRPr="000357FF">
        <w:rPr>
          <w:rFonts w:ascii="Arial" w:hAnsi="Arial" w:cs="Arial"/>
          <w:color w:val="0D0D0D"/>
        </w:rPr>
        <w:t xml:space="preserve">int </w:t>
      </w:r>
      <w:proofErr w:type="spellStart"/>
      <w:r w:rsidRPr="000357FF">
        <w:rPr>
          <w:rFonts w:ascii="Arial" w:hAnsi="Arial" w:cs="Arial"/>
          <w:color w:val="0D0D0D"/>
        </w:rPr>
        <w:t>i</w:t>
      </w:r>
      <w:proofErr w:type="spellEnd"/>
      <w:r w:rsidRPr="000357FF">
        <w:rPr>
          <w:rFonts w:ascii="Arial" w:hAnsi="Arial" w:cs="Arial"/>
          <w:color w:val="0D0D0D"/>
        </w:rPr>
        <w:t>, j;</w:t>
      </w:r>
    </w:p>
    <w:p w14:paraId="39974D0B" w14:textId="45CCA54D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0357FF">
        <w:rPr>
          <w:rFonts w:ascii="Arial" w:hAnsi="Arial" w:cs="Arial"/>
          <w:color w:val="0D0D0D"/>
        </w:rPr>
        <w:tab/>
      </w:r>
      <w:r w:rsidRPr="002B30F6">
        <w:rPr>
          <w:rFonts w:ascii="Arial" w:hAnsi="Arial" w:cs="Arial"/>
          <w:color w:val="0D0D0D"/>
          <w:lang w:val="pt-BR"/>
        </w:rPr>
        <w:t xml:space="preserve">for (i = 0; i &lt; </w:t>
      </w:r>
      <w:r w:rsidR="00952C36">
        <w:rPr>
          <w:rFonts w:ascii="Arial" w:hAnsi="Arial" w:cs="Arial"/>
          <w:color w:val="0D0D0D"/>
          <w:lang w:val="pt-BR"/>
        </w:rPr>
        <w:t>5</w:t>
      </w:r>
      <w:r w:rsidRPr="002B30F6">
        <w:rPr>
          <w:rFonts w:ascii="Arial" w:hAnsi="Arial" w:cs="Arial"/>
          <w:color w:val="0D0D0D"/>
          <w:lang w:val="pt-BR"/>
        </w:rPr>
        <w:t>; i++){</w:t>
      </w:r>
    </w:p>
    <w:p w14:paraId="7C736653" w14:textId="52F6658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  <w:t xml:space="preserve">for (j = 0; j &lt; </w:t>
      </w:r>
      <w:r w:rsidR="00952C36">
        <w:rPr>
          <w:rFonts w:ascii="Arial" w:hAnsi="Arial" w:cs="Arial"/>
          <w:color w:val="0D0D0D"/>
          <w:lang w:val="pt-BR"/>
        </w:rPr>
        <w:t>5</w:t>
      </w:r>
      <w:r w:rsidRPr="002B30F6">
        <w:rPr>
          <w:rFonts w:ascii="Arial" w:hAnsi="Arial" w:cs="Arial"/>
          <w:color w:val="0D0D0D"/>
          <w:lang w:val="pt-BR"/>
        </w:rPr>
        <w:t>; j++){</w:t>
      </w:r>
    </w:p>
    <w:p w14:paraId="72297B5B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  <w:t>printf("Digite os dados da matriz, linha %d coluna %d: \n", i+1, j+1);</w:t>
      </w:r>
    </w:p>
    <w:p w14:paraId="3C6E3FFB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  <w:t>scanf("%d", &amp;</w:t>
      </w:r>
      <w:proofErr w:type="spellStart"/>
      <w:r w:rsidRPr="002B30F6">
        <w:rPr>
          <w:rFonts w:ascii="Arial" w:hAnsi="Arial" w:cs="Arial"/>
          <w:color w:val="0D0D0D"/>
          <w:lang w:val="pt-BR"/>
        </w:rPr>
        <w:t>matA</w:t>
      </w:r>
      <w:proofErr w:type="spellEnd"/>
      <w:r w:rsidRPr="002B30F6">
        <w:rPr>
          <w:rFonts w:ascii="Arial" w:hAnsi="Arial" w:cs="Arial"/>
          <w:color w:val="0D0D0D"/>
          <w:lang w:val="pt-BR"/>
        </w:rPr>
        <w:t>[i][j]);</w:t>
      </w:r>
    </w:p>
    <w:p w14:paraId="6C9945A4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  <w:t>}</w:t>
      </w:r>
      <w:r w:rsidRPr="002B30F6">
        <w:rPr>
          <w:rFonts w:ascii="Arial" w:hAnsi="Arial" w:cs="Arial"/>
          <w:color w:val="0D0D0D"/>
          <w:lang w:val="pt-BR"/>
        </w:rPr>
        <w:tab/>
      </w:r>
    </w:p>
    <w:p w14:paraId="4F118D07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>}</w:t>
      </w:r>
    </w:p>
    <w:p w14:paraId="6F5C2779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</w:r>
    </w:p>
    <w:p w14:paraId="3D63364F" w14:textId="1959AA5C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 xml:space="preserve">for (i = 0; i &lt; </w:t>
      </w:r>
      <w:r w:rsidR="00952C36">
        <w:rPr>
          <w:rFonts w:ascii="Arial" w:hAnsi="Arial" w:cs="Arial"/>
          <w:color w:val="0D0D0D"/>
          <w:lang w:val="pt-BR"/>
        </w:rPr>
        <w:t>5</w:t>
      </w:r>
      <w:r w:rsidRPr="002B30F6">
        <w:rPr>
          <w:rFonts w:ascii="Arial" w:hAnsi="Arial" w:cs="Arial"/>
          <w:color w:val="0D0D0D"/>
          <w:lang w:val="pt-BR"/>
        </w:rPr>
        <w:t>; i++){</w:t>
      </w:r>
    </w:p>
    <w:p w14:paraId="2227372A" w14:textId="26076B5E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  <w:t xml:space="preserve">for (j = 0; j &lt; </w:t>
      </w:r>
      <w:r w:rsidR="00952C36">
        <w:rPr>
          <w:rFonts w:ascii="Arial" w:hAnsi="Arial" w:cs="Arial"/>
          <w:color w:val="0D0D0D"/>
          <w:lang w:val="pt-BR"/>
        </w:rPr>
        <w:t>5</w:t>
      </w:r>
      <w:r w:rsidRPr="002B30F6">
        <w:rPr>
          <w:rFonts w:ascii="Arial" w:hAnsi="Arial" w:cs="Arial"/>
          <w:color w:val="0D0D0D"/>
          <w:lang w:val="pt-BR"/>
        </w:rPr>
        <w:t>; j++){</w:t>
      </w:r>
    </w:p>
    <w:p w14:paraId="557BFE27" w14:textId="2B366E5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</w:r>
      <w:proofErr w:type="spellStart"/>
      <w:r w:rsidRPr="002B30F6">
        <w:rPr>
          <w:rFonts w:ascii="Arial" w:hAnsi="Arial" w:cs="Arial"/>
          <w:color w:val="0D0D0D"/>
          <w:lang w:val="pt-BR"/>
        </w:rPr>
        <w:t>matB</w:t>
      </w:r>
      <w:proofErr w:type="spellEnd"/>
      <w:r w:rsidRPr="002B30F6">
        <w:rPr>
          <w:rFonts w:ascii="Arial" w:hAnsi="Arial" w:cs="Arial"/>
          <w:color w:val="0D0D0D"/>
          <w:lang w:val="pt-BR"/>
        </w:rPr>
        <w:t xml:space="preserve">[i][j] = </w:t>
      </w:r>
      <w:r w:rsidR="00952C36">
        <w:rPr>
          <w:rFonts w:ascii="Arial" w:hAnsi="Arial" w:cs="Arial"/>
          <w:color w:val="0D0D0D"/>
          <w:lang w:val="pt-BR"/>
        </w:rPr>
        <w:t xml:space="preserve">3 * </w:t>
      </w:r>
      <w:proofErr w:type="spellStart"/>
      <w:r w:rsidRPr="002B30F6">
        <w:rPr>
          <w:rFonts w:ascii="Arial" w:hAnsi="Arial" w:cs="Arial"/>
          <w:color w:val="0D0D0D"/>
          <w:lang w:val="pt-BR"/>
        </w:rPr>
        <w:t>matA</w:t>
      </w:r>
      <w:proofErr w:type="spellEnd"/>
      <w:r w:rsidRPr="002B30F6">
        <w:rPr>
          <w:rFonts w:ascii="Arial" w:hAnsi="Arial" w:cs="Arial"/>
          <w:color w:val="0D0D0D"/>
          <w:lang w:val="pt-BR"/>
        </w:rPr>
        <w:t>[i][j];</w:t>
      </w:r>
    </w:p>
    <w:p w14:paraId="10D20B57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</w:r>
      <w:r w:rsidRPr="002B30F6">
        <w:rPr>
          <w:rFonts w:ascii="Arial" w:hAnsi="Arial" w:cs="Arial"/>
          <w:color w:val="0D0D0D"/>
          <w:lang w:val="pt-BR"/>
        </w:rPr>
        <w:tab/>
        <w:t>}</w:t>
      </w:r>
      <w:r w:rsidRPr="002B30F6">
        <w:rPr>
          <w:rFonts w:ascii="Arial" w:hAnsi="Arial" w:cs="Arial"/>
          <w:color w:val="0D0D0D"/>
          <w:lang w:val="pt-BR"/>
        </w:rPr>
        <w:tab/>
      </w:r>
    </w:p>
    <w:p w14:paraId="6509D508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>}</w:t>
      </w:r>
    </w:p>
    <w:p w14:paraId="453E783C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>printf("Matriz formada: \n");</w:t>
      </w:r>
    </w:p>
    <w:p w14:paraId="089777F5" w14:textId="49826263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 xml:space="preserve">for (i = 0; i &lt; </w:t>
      </w:r>
      <w:r w:rsidR="00952C36">
        <w:rPr>
          <w:rFonts w:ascii="Arial" w:hAnsi="Arial" w:cs="Arial"/>
          <w:color w:val="0D0D0D"/>
          <w:lang w:val="pt-BR"/>
        </w:rPr>
        <w:t>5</w:t>
      </w:r>
      <w:r w:rsidRPr="002B30F6">
        <w:rPr>
          <w:rFonts w:ascii="Arial" w:hAnsi="Arial" w:cs="Arial"/>
          <w:color w:val="0D0D0D"/>
          <w:lang w:val="pt-BR"/>
        </w:rPr>
        <w:t>; i++){</w:t>
      </w:r>
    </w:p>
    <w:p w14:paraId="35E1A388" w14:textId="79B10184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 xml:space="preserve">for (j = 0; j &lt; </w:t>
      </w:r>
      <w:r w:rsidR="00952C36">
        <w:rPr>
          <w:rFonts w:ascii="Arial" w:hAnsi="Arial" w:cs="Arial"/>
          <w:color w:val="0D0D0D"/>
          <w:lang w:val="pt-BR"/>
        </w:rPr>
        <w:t>5</w:t>
      </w:r>
      <w:r w:rsidRPr="002B30F6">
        <w:rPr>
          <w:rFonts w:ascii="Arial" w:hAnsi="Arial" w:cs="Arial"/>
          <w:color w:val="0D0D0D"/>
          <w:lang w:val="pt-BR"/>
        </w:rPr>
        <w:t>; j++){</w:t>
      </w:r>
    </w:p>
    <w:p w14:paraId="2C4B74B8" w14:textId="0F3844A5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 xml:space="preserve">printf("[%d][%d] = %d\t", i, j, </w:t>
      </w:r>
      <w:proofErr w:type="spellStart"/>
      <w:r w:rsidRPr="002B30F6">
        <w:rPr>
          <w:rFonts w:ascii="Arial" w:hAnsi="Arial" w:cs="Arial"/>
          <w:color w:val="0D0D0D"/>
          <w:lang w:val="pt-BR"/>
        </w:rPr>
        <w:t>matB</w:t>
      </w:r>
      <w:proofErr w:type="spellEnd"/>
      <w:r w:rsidRPr="002B30F6">
        <w:rPr>
          <w:rFonts w:ascii="Arial" w:hAnsi="Arial" w:cs="Arial"/>
          <w:color w:val="0D0D0D"/>
          <w:lang w:val="pt-BR"/>
        </w:rPr>
        <w:t>[i][j]);</w:t>
      </w:r>
    </w:p>
    <w:p w14:paraId="65C9884A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>}</w:t>
      </w:r>
    </w:p>
    <w:p w14:paraId="7F7E69BA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>printf("\n");</w:t>
      </w:r>
    </w:p>
    <w:p w14:paraId="2FAB0586" w14:textId="77777777" w:rsidR="002B30F6" w:rsidRPr="002B30F6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ab/>
        <w:t>}</w:t>
      </w:r>
    </w:p>
    <w:p w14:paraId="31953D97" w14:textId="4EFFB062" w:rsidR="00446F02" w:rsidRPr="00446F02" w:rsidRDefault="002B30F6" w:rsidP="002B30F6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  <w:r w:rsidRPr="002B30F6">
        <w:rPr>
          <w:rFonts w:ascii="Arial" w:hAnsi="Arial" w:cs="Arial"/>
          <w:color w:val="0D0D0D"/>
          <w:lang w:val="pt-BR"/>
        </w:rPr>
        <w:t>}</w:t>
      </w:r>
    </w:p>
    <w:p w14:paraId="45688EF0" w14:textId="7FB897DD" w:rsidR="00446F02" w:rsidRDefault="00446F02" w:rsidP="00446F02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446F02">
        <w:rPr>
          <w:rFonts w:ascii="Arial" w:hAnsi="Arial" w:cs="Arial"/>
          <w:color w:val="0D0D0D"/>
          <w:lang w:val="pt-BR"/>
        </w:rPr>
        <w:t>Faça um algoritmo que leia uma matriz de 10 x 8 e apresente na tela o maior e o menor elemento da matriz.</w:t>
      </w:r>
    </w:p>
    <w:p w14:paraId="1FA39BA1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76493E">
        <w:rPr>
          <w:rFonts w:ascii="Arial" w:hAnsi="Arial" w:cs="Arial"/>
          <w:color w:val="0D0D0D"/>
        </w:rPr>
        <w:t>#include &lt;stdio.h&gt;</w:t>
      </w:r>
    </w:p>
    <w:p w14:paraId="62963253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76493E">
        <w:rPr>
          <w:rFonts w:ascii="Arial" w:hAnsi="Arial" w:cs="Arial"/>
          <w:color w:val="0D0D0D"/>
        </w:rPr>
        <w:t>#include &lt;stdlib.h&gt;</w:t>
      </w:r>
    </w:p>
    <w:p w14:paraId="371574E4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</w:p>
    <w:p w14:paraId="4D322765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>int main(){</w:t>
      </w:r>
    </w:p>
    <w:p w14:paraId="181E1BFF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int matA[10][8];</w:t>
      </w:r>
    </w:p>
    <w:p w14:paraId="5624B1FE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lastRenderedPageBreak/>
        <w:tab/>
        <w:t>int i, j, maior, menor;</w:t>
      </w:r>
    </w:p>
    <w:p w14:paraId="58CD4B7E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for (i = 0; i &lt; 10; i++){</w:t>
      </w:r>
    </w:p>
    <w:p w14:paraId="56D60207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</w:r>
      <w:r w:rsidRPr="0076493E">
        <w:rPr>
          <w:rFonts w:ascii="Arial" w:hAnsi="Arial" w:cs="Arial"/>
          <w:color w:val="0D0D0D"/>
          <w:lang w:val="pt-BR"/>
        </w:rPr>
        <w:tab/>
        <w:t>for (j = 0; j &lt; 8; j++){</w:t>
      </w:r>
    </w:p>
    <w:p w14:paraId="6B18BDE7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</w:r>
      <w:r w:rsidRPr="0076493E">
        <w:rPr>
          <w:rFonts w:ascii="Arial" w:hAnsi="Arial" w:cs="Arial"/>
          <w:color w:val="0D0D0D"/>
          <w:lang w:val="pt-BR"/>
        </w:rPr>
        <w:tab/>
      </w:r>
      <w:r w:rsidRPr="0076493E">
        <w:rPr>
          <w:rFonts w:ascii="Arial" w:hAnsi="Arial" w:cs="Arial"/>
          <w:color w:val="0D0D0D"/>
          <w:lang w:val="pt-BR"/>
        </w:rPr>
        <w:tab/>
        <w:t>printf("Digite os dados da matriz, linha %d coluna %d: \n", i+1, j+1);</w:t>
      </w:r>
    </w:p>
    <w:p w14:paraId="2F3A2E52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</w:r>
      <w:r w:rsidRPr="0076493E">
        <w:rPr>
          <w:rFonts w:ascii="Arial" w:hAnsi="Arial" w:cs="Arial"/>
          <w:color w:val="0D0D0D"/>
          <w:lang w:val="pt-BR"/>
        </w:rPr>
        <w:tab/>
      </w:r>
      <w:r w:rsidRPr="0076493E">
        <w:rPr>
          <w:rFonts w:ascii="Arial" w:hAnsi="Arial" w:cs="Arial"/>
          <w:color w:val="0D0D0D"/>
          <w:lang w:val="pt-BR"/>
        </w:rPr>
        <w:tab/>
        <w:t>scanf("%d", &amp;matA[i][j]);</w:t>
      </w:r>
    </w:p>
    <w:p w14:paraId="660FCCBD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if (i == 0 &amp;&amp; j == 0){</w:t>
      </w:r>
    </w:p>
    <w:p w14:paraId="072E5D68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    maior = matA[0][0];</w:t>
      </w:r>
    </w:p>
    <w:p w14:paraId="18C22418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    menor = matA[0][0];</w:t>
      </w:r>
    </w:p>
    <w:p w14:paraId="6AEF60DE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}</w:t>
      </w:r>
    </w:p>
    <w:p w14:paraId="7C640EAB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if (matA[i][j] &gt; maior){</w:t>
      </w:r>
    </w:p>
    <w:p w14:paraId="2593B739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 maior = matA[i][j];</w:t>
      </w:r>
    </w:p>
    <w:p w14:paraId="2EE8DE59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}</w:t>
      </w:r>
    </w:p>
    <w:p w14:paraId="36A6D19A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if (matA[i][j] &lt; menor){</w:t>
      </w:r>
    </w:p>
    <w:p w14:paraId="38C3CF8C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 xml:space="preserve">           </w:t>
      </w:r>
      <w:r w:rsidRPr="0076493E">
        <w:rPr>
          <w:rFonts w:ascii="Arial" w:hAnsi="Arial" w:cs="Arial"/>
          <w:color w:val="0D0D0D"/>
          <w:lang w:val="pt-BR"/>
        </w:rPr>
        <w:tab/>
        <w:t>menor = matA[i][j];</w:t>
      </w:r>
    </w:p>
    <w:p w14:paraId="4AFDF617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</w:r>
      <w:r w:rsidRPr="0076493E">
        <w:rPr>
          <w:rFonts w:ascii="Arial" w:hAnsi="Arial" w:cs="Arial"/>
          <w:color w:val="0D0D0D"/>
          <w:lang w:val="pt-BR"/>
        </w:rPr>
        <w:tab/>
        <w:t xml:space="preserve">   }</w:t>
      </w:r>
    </w:p>
    <w:p w14:paraId="0BD6AE18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</w:r>
      <w:r w:rsidRPr="0076493E">
        <w:rPr>
          <w:rFonts w:ascii="Arial" w:hAnsi="Arial" w:cs="Arial"/>
          <w:color w:val="0D0D0D"/>
          <w:lang w:val="pt-BR"/>
        </w:rPr>
        <w:tab/>
        <w:t>}</w:t>
      </w:r>
      <w:r w:rsidRPr="0076493E">
        <w:rPr>
          <w:rFonts w:ascii="Arial" w:hAnsi="Arial" w:cs="Arial"/>
          <w:color w:val="0D0D0D"/>
          <w:lang w:val="pt-BR"/>
        </w:rPr>
        <w:tab/>
      </w:r>
    </w:p>
    <w:p w14:paraId="45E18B1C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}</w:t>
      </w:r>
    </w:p>
    <w:p w14:paraId="78A29A71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</w:r>
    </w:p>
    <w:p w14:paraId="110BE920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printf("Matriz formada: \n");</w:t>
      </w:r>
    </w:p>
    <w:p w14:paraId="10FB1EB6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for (i = 0; i &lt; 10; i++){</w:t>
      </w:r>
    </w:p>
    <w:p w14:paraId="0CD5D46F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for (j = 0; j &lt; 8; j++){</w:t>
      </w:r>
    </w:p>
    <w:p w14:paraId="02434F2A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printf("[%d][%d] = %d\t", i, j, matA[i][j]);</w:t>
      </w:r>
    </w:p>
    <w:p w14:paraId="6B40B182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}</w:t>
      </w:r>
    </w:p>
    <w:p w14:paraId="2BE6AB5C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printf("\n");</w:t>
      </w:r>
    </w:p>
    <w:p w14:paraId="4B48BED0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}</w:t>
      </w:r>
    </w:p>
    <w:p w14:paraId="40CD1BF6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printf("Maior: %d \n", maior);</w:t>
      </w:r>
    </w:p>
    <w:p w14:paraId="17B68383" w14:textId="77777777" w:rsidR="0076493E" w:rsidRPr="0076493E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  <w:lang w:val="pt-BR"/>
        </w:rPr>
        <w:tab/>
        <w:t>printf("Menor: %d \n", menor);</w:t>
      </w:r>
    </w:p>
    <w:p w14:paraId="57407928" w14:textId="4FDFF595" w:rsidR="00446F02" w:rsidRPr="00446F02" w:rsidRDefault="0076493E" w:rsidP="0076493E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  <w:r w:rsidRPr="0076493E">
        <w:rPr>
          <w:rFonts w:ascii="Arial" w:hAnsi="Arial" w:cs="Arial"/>
          <w:color w:val="0D0D0D"/>
        </w:rPr>
        <w:t>}</w:t>
      </w:r>
    </w:p>
    <w:p w14:paraId="5F74E9EB" w14:textId="21EE161A" w:rsidR="00446F02" w:rsidRDefault="00446F02" w:rsidP="00446F02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446F02">
        <w:rPr>
          <w:rFonts w:ascii="Arial" w:hAnsi="Arial" w:cs="Arial"/>
          <w:color w:val="0D0D0D"/>
          <w:lang w:val="pt-BR"/>
        </w:rPr>
        <w:t>Crie um algoritmo que leia uma matriz de dimensão (10x6) e apresente na tela a quantidade de elementos pares desta matriz.</w:t>
      </w:r>
    </w:p>
    <w:p w14:paraId="697BBA33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A25463">
        <w:rPr>
          <w:rFonts w:ascii="Arial" w:hAnsi="Arial" w:cs="Arial"/>
          <w:color w:val="0D0D0D"/>
        </w:rPr>
        <w:t>#include &lt;stdio.h&gt;</w:t>
      </w:r>
    </w:p>
    <w:p w14:paraId="4AA31370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A25463">
        <w:rPr>
          <w:rFonts w:ascii="Arial" w:hAnsi="Arial" w:cs="Arial"/>
          <w:color w:val="0D0D0D"/>
        </w:rPr>
        <w:t>#include &lt;stdlib.h&gt;</w:t>
      </w:r>
    </w:p>
    <w:p w14:paraId="6D2D9284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</w:p>
    <w:p w14:paraId="085AC233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A25463">
        <w:rPr>
          <w:rFonts w:ascii="Arial" w:hAnsi="Arial" w:cs="Arial"/>
          <w:color w:val="0D0D0D"/>
        </w:rPr>
        <w:t xml:space="preserve">int </w:t>
      </w:r>
      <w:proofErr w:type="gramStart"/>
      <w:r w:rsidRPr="00A25463">
        <w:rPr>
          <w:rFonts w:ascii="Arial" w:hAnsi="Arial" w:cs="Arial"/>
          <w:color w:val="0D0D0D"/>
        </w:rPr>
        <w:t>main(</w:t>
      </w:r>
      <w:proofErr w:type="gramEnd"/>
      <w:r w:rsidRPr="00A25463">
        <w:rPr>
          <w:rFonts w:ascii="Arial" w:hAnsi="Arial" w:cs="Arial"/>
          <w:color w:val="0D0D0D"/>
        </w:rPr>
        <w:t>){</w:t>
      </w:r>
    </w:p>
    <w:p w14:paraId="1CD8D5E7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A25463">
        <w:rPr>
          <w:rFonts w:ascii="Arial" w:hAnsi="Arial" w:cs="Arial"/>
          <w:color w:val="0D0D0D"/>
        </w:rPr>
        <w:tab/>
        <w:t xml:space="preserve">int </w:t>
      </w:r>
      <w:proofErr w:type="spellStart"/>
      <w:proofErr w:type="gramStart"/>
      <w:r w:rsidRPr="00A25463">
        <w:rPr>
          <w:rFonts w:ascii="Arial" w:hAnsi="Arial" w:cs="Arial"/>
          <w:color w:val="0D0D0D"/>
        </w:rPr>
        <w:t>matA</w:t>
      </w:r>
      <w:proofErr w:type="spellEnd"/>
      <w:r w:rsidRPr="00A25463">
        <w:rPr>
          <w:rFonts w:ascii="Arial" w:hAnsi="Arial" w:cs="Arial"/>
          <w:color w:val="0D0D0D"/>
        </w:rPr>
        <w:t>[</w:t>
      </w:r>
      <w:proofErr w:type="gramEnd"/>
      <w:r w:rsidRPr="00A25463">
        <w:rPr>
          <w:rFonts w:ascii="Arial" w:hAnsi="Arial" w:cs="Arial"/>
          <w:color w:val="0D0D0D"/>
        </w:rPr>
        <w:t>5][2];</w:t>
      </w:r>
    </w:p>
    <w:p w14:paraId="4592BB4F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A25463">
        <w:rPr>
          <w:rFonts w:ascii="Arial" w:hAnsi="Arial" w:cs="Arial"/>
          <w:color w:val="0D0D0D"/>
        </w:rPr>
        <w:tab/>
        <w:t xml:space="preserve">int </w:t>
      </w:r>
      <w:proofErr w:type="spellStart"/>
      <w:r w:rsidRPr="00A25463">
        <w:rPr>
          <w:rFonts w:ascii="Arial" w:hAnsi="Arial" w:cs="Arial"/>
          <w:color w:val="0D0D0D"/>
        </w:rPr>
        <w:t>i</w:t>
      </w:r>
      <w:proofErr w:type="spellEnd"/>
      <w:r w:rsidRPr="00A25463">
        <w:rPr>
          <w:rFonts w:ascii="Arial" w:hAnsi="Arial" w:cs="Arial"/>
          <w:color w:val="0D0D0D"/>
        </w:rPr>
        <w:t>, j, par;</w:t>
      </w:r>
    </w:p>
    <w:p w14:paraId="2928AEFA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</w:rPr>
        <w:tab/>
      </w:r>
      <w:r w:rsidRPr="00A25463">
        <w:rPr>
          <w:rFonts w:ascii="Arial" w:hAnsi="Arial" w:cs="Arial"/>
          <w:color w:val="0D0D0D"/>
          <w:lang w:val="pt-BR"/>
        </w:rPr>
        <w:t>for (i = 0; i &lt; 5; i++){</w:t>
      </w:r>
    </w:p>
    <w:p w14:paraId="18CD682B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  <w:t>for (j = 0; j &lt; 2; j++){</w:t>
      </w:r>
    </w:p>
    <w:p w14:paraId="1B21E7B4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lastRenderedPageBreak/>
        <w:tab/>
      </w: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  <w:t>printf("Digite os dados da matriz, linha %d coluna %d: \n", i+1, j+1);</w:t>
      </w:r>
    </w:p>
    <w:p w14:paraId="7EC2B310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  <w:t>scanf("%d", &amp;</w:t>
      </w:r>
      <w:proofErr w:type="spellStart"/>
      <w:r w:rsidRPr="00A25463">
        <w:rPr>
          <w:rFonts w:ascii="Arial" w:hAnsi="Arial" w:cs="Arial"/>
          <w:color w:val="0D0D0D"/>
          <w:lang w:val="pt-BR"/>
        </w:rPr>
        <w:t>matA</w:t>
      </w:r>
      <w:proofErr w:type="spellEnd"/>
      <w:r w:rsidRPr="00A25463">
        <w:rPr>
          <w:rFonts w:ascii="Arial" w:hAnsi="Arial" w:cs="Arial"/>
          <w:color w:val="0D0D0D"/>
          <w:lang w:val="pt-BR"/>
        </w:rPr>
        <w:t>[i][j]);</w:t>
      </w:r>
    </w:p>
    <w:p w14:paraId="0E5C6261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</w:r>
      <w:proofErr w:type="spellStart"/>
      <w:r w:rsidRPr="00A25463">
        <w:rPr>
          <w:rFonts w:ascii="Arial" w:hAnsi="Arial" w:cs="Arial"/>
          <w:color w:val="0D0D0D"/>
          <w:lang w:val="pt-BR"/>
        </w:rPr>
        <w:t>if</w:t>
      </w:r>
      <w:proofErr w:type="spellEnd"/>
      <w:r w:rsidRPr="00A25463">
        <w:rPr>
          <w:rFonts w:ascii="Arial" w:hAnsi="Arial" w:cs="Arial"/>
          <w:color w:val="0D0D0D"/>
          <w:lang w:val="pt-BR"/>
        </w:rPr>
        <w:t xml:space="preserve"> (</w:t>
      </w:r>
      <w:proofErr w:type="spellStart"/>
      <w:r w:rsidRPr="00A25463">
        <w:rPr>
          <w:rFonts w:ascii="Arial" w:hAnsi="Arial" w:cs="Arial"/>
          <w:color w:val="0D0D0D"/>
          <w:lang w:val="pt-BR"/>
        </w:rPr>
        <w:t>matA</w:t>
      </w:r>
      <w:proofErr w:type="spellEnd"/>
      <w:r w:rsidRPr="00A25463">
        <w:rPr>
          <w:rFonts w:ascii="Arial" w:hAnsi="Arial" w:cs="Arial"/>
          <w:color w:val="0D0D0D"/>
          <w:lang w:val="pt-BR"/>
        </w:rPr>
        <w:t>[i][j] % 2 == 0){</w:t>
      </w:r>
    </w:p>
    <w:p w14:paraId="0936D691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  <w:t>par++;</w:t>
      </w:r>
    </w:p>
    <w:p w14:paraId="17D23C6A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  <w:t>}</w:t>
      </w:r>
    </w:p>
    <w:p w14:paraId="776469C6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</w:r>
      <w:r w:rsidRPr="00A25463">
        <w:rPr>
          <w:rFonts w:ascii="Arial" w:hAnsi="Arial" w:cs="Arial"/>
          <w:color w:val="0D0D0D"/>
          <w:lang w:val="pt-BR"/>
        </w:rPr>
        <w:tab/>
        <w:t>}</w:t>
      </w:r>
    </w:p>
    <w:p w14:paraId="623AC4C4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>}</w:t>
      </w:r>
    </w:p>
    <w:p w14:paraId="039B8C84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</w:r>
    </w:p>
    <w:p w14:paraId="016A5A5B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>printf("Matriz formada: \n");</w:t>
      </w:r>
    </w:p>
    <w:p w14:paraId="68190396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22AB89FB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>for (j = 0; j &lt; 2; j++){</w:t>
      </w:r>
    </w:p>
    <w:p w14:paraId="29D9241F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 xml:space="preserve">printf("[%d][%d] = %d\t", i, j, </w:t>
      </w:r>
      <w:proofErr w:type="spellStart"/>
      <w:r w:rsidRPr="00A25463">
        <w:rPr>
          <w:rFonts w:ascii="Arial" w:hAnsi="Arial" w:cs="Arial"/>
          <w:color w:val="0D0D0D"/>
          <w:lang w:val="pt-BR"/>
        </w:rPr>
        <w:t>matA</w:t>
      </w:r>
      <w:proofErr w:type="spellEnd"/>
      <w:r w:rsidRPr="00A25463">
        <w:rPr>
          <w:rFonts w:ascii="Arial" w:hAnsi="Arial" w:cs="Arial"/>
          <w:color w:val="0D0D0D"/>
          <w:lang w:val="pt-BR"/>
        </w:rPr>
        <w:t>[i][j]);</w:t>
      </w:r>
    </w:p>
    <w:p w14:paraId="0A4B8D1C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>}</w:t>
      </w:r>
    </w:p>
    <w:p w14:paraId="0F712877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>printf("\n");</w:t>
      </w:r>
    </w:p>
    <w:p w14:paraId="032A270A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>}</w:t>
      </w:r>
    </w:p>
    <w:p w14:paraId="03285AE4" w14:textId="77777777" w:rsidR="00A25463" w:rsidRPr="00A25463" w:rsidRDefault="00A25463" w:rsidP="00A25463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A25463">
        <w:rPr>
          <w:rFonts w:ascii="Arial" w:hAnsi="Arial" w:cs="Arial"/>
          <w:color w:val="0D0D0D"/>
          <w:lang w:val="pt-BR"/>
        </w:rPr>
        <w:tab/>
        <w:t>printf("Quantidade de elementos pares: %d \n", par);</w:t>
      </w:r>
      <w:r w:rsidRPr="00A25463">
        <w:rPr>
          <w:rFonts w:ascii="Arial" w:hAnsi="Arial" w:cs="Arial"/>
          <w:color w:val="0D0D0D"/>
          <w:lang w:val="pt-BR"/>
        </w:rPr>
        <w:tab/>
      </w:r>
    </w:p>
    <w:p w14:paraId="45D29845" w14:textId="3E338F68" w:rsidR="00A25463" w:rsidRPr="00532E19" w:rsidRDefault="00A25463" w:rsidP="00A25463">
      <w:pPr>
        <w:pStyle w:val="Corpodetexto"/>
        <w:tabs>
          <w:tab w:val="left" w:pos="426"/>
        </w:tabs>
        <w:spacing w:line="360" w:lineRule="auto"/>
        <w:ind w:right="131"/>
        <w:jc w:val="both"/>
        <w:rPr>
          <w:rFonts w:ascii="Arial" w:hAnsi="Arial" w:cs="Arial"/>
          <w:color w:val="0D0D0D"/>
        </w:rPr>
      </w:pPr>
      <w:r w:rsidRPr="00532E19">
        <w:rPr>
          <w:rFonts w:ascii="Arial" w:hAnsi="Arial" w:cs="Arial"/>
          <w:color w:val="0D0D0D"/>
        </w:rPr>
        <w:t>}</w:t>
      </w:r>
    </w:p>
    <w:p w14:paraId="233EB5EA" w14:textId="77777777" w:rsidR="00743B60" w:rsidRDefault="00743B60" w:rsidP="00743B60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</w:p>
    <w:p w14:paraId="37D587CF" w14:textId="77777777" w:rsidR="00743B60" w:rsidRPr="00743B60" w:rsidRDefault="00743B60" w:rsidP="00743B60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743B60">
        <w:rPr>
          <w:rFonts w:ascii="Arial" w:hAnsi="Arial" w:cs="Arial"/>
          <w:color w:val="0D0D0D"/>
          <w:lang w:val="pt-BR"/>
        </w:rPr>
        <w:t>Faça um algoritmo que leia uma matriz A (5 x 5). Construa uma matriz B de mesma dimensão onde cada elemento de B deverá ser o dobro de cada elemento correspondente de A, exceto para os valores da diagonal principal</w:t>
      </w:r>
      <w:r w:rsidR="009C1B95">
        <w:rPr>
          <w:rFonts w:ascii="Arial" w:hAnsi="Arial" w:cs="Arial"/>
          <w:color w:val="0D0D0D"/>
          <w:lang w:val="pt-BR"/>
        </w:rPr>
        <w:t xml:space="preserve"> (números 1 na matriz </w:t>
      </w:r>
      <w:r w:rsidR="009C1B95" w:rsidRPr="009C1B95">
        <w:rPr>
          <w:rFonts w:ascii="Arial" w:hAnsi="Arial" w:cs="Arial"/>
          <w:b/>
          <w:color w:val="0D0D0D"/>
          <w:lang w:val="pt-BR"/>
        </w:rPr>
        <w:t>de exemplo</w:t>
      </w:r>
      <w:r w:rsidR="009C1B95">
        <w:rPr>
          <w:rFonts w:ascii="Arial" w:hAnsi="Arial" w:cs="Arial"/>
          <w:color w:val="0D0D0D"/>
          <w:lang w:val="pt-BR"/>
        </w:rPr>
        <w:t xml:space="preserve"> abaixo)</w:t>
      </w:r>
      <w:r w:rsidRPr="00743B60">
        <w:rPr>
          <w:rFonts w:ascii="Arial" w:hAnsi="Arial" w:cs="Arial"/>
          <w:color w:val="0D0D0D"/>
          <w:lang w:val="pt-BR"/>
        </w:rPr>
        <w:t>, cujos valores deverão ser o triplo de cada elemento correspondente da matriz A.</w:t>
      </w:r>
    </w:p>
    <w:p w14:paraId="15C7D3B6" w14:textId="77777777" w:rsidR="00743B60" w:rsidRDefault="00743B60" w:rsidP="00743B60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</w:p>
    <w:tbl>
      <w:tblPr>
        <w:tblpPr w:leftFromText="141" w:rightFromText="141" w:vertAnchor="text" w:horzAnchor="page" w:tblpX="4753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"/>
        <w:gridCol w:w="326"/>
        <w:gridCol w:w="326"/>
        <w:gridCol w:w="326"/>
      </w:tblGrid>
      <w:tr w:rsidR="009C1B95" w:rsidRPr="00166321" w14:paraId="2D16D5F6" w14:textId="77777777" w:rsidTr="00570C2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1B9D8" w14:textId="77777777" w:rsidR="009C1B95" w:rsidRPr="00166321" w:rsidRDefault="009C1B95" w:rsidP="00570C24">
            <w:pPr>
              <w:rPr>
                <w:rFonts w:cs="Tahoma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136D4E" w14:textId="77777777" w:rsidR="009C1B95" w:rsidRPr="00166321" w:rsidRDefault="009C1B95" w:rsidP="00570C24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55415E" w14:textId="77777777" w:rsidR="009C1B95" w:rsidRPr="00166321" w:rsidRDefault="009C1B95" w:rsidP="00570C24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9B30D" w14:textId="77777777" w:rsidR="009C1B95" w:rsidRPr="00166321" w:rsidRDefault="009C1B95" w:rsidP="00570C24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</w:tr>
      <w:tr w:rsidR="009C1B95" w:rsidRPr="00166321" w14:paraId="4783EE53" w14:textId="77777777" w:rsidTr="00570C2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1B08D8" w14:textId="77777777" w:rsidR="009C1B95" w:rsidRPr="00166321" w:rsidRDefault="009C1B95" w:rsidP="00570C24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C0C0C0"/>
          </w:tcPr>
          <w:p w14:paraId="082F3571" w14:textId="77777777" w:rsidR="009C1B95" w:rsidRPr="00166321" w:rsidRDefault="009C1B95" w:rsidP="00570C24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621E3E7" w14:textId="77777777" w:rsidR="009C1B95" w:rsidRPr="00166321" w:rsidRDefault="009C1B95" w:rsidP="00570C24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30E312" w14:textId="77777777" w:rsidR="009C1B95" w:rsidRPr="00166321" w:rsidRDefault="009C1B95" w:rsidP="00570C24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</w:tr>
      <w:tr w:rsidR="009C1B95" w:rsidRPr="00166321" w14:paraId="79BCE118" w14:textId="77777777" w:rsidTr="00570C2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AB641" w14:textId="77777777" w:rsidR="009C1B95" w:rsidRPr="00166321" w:rsidRDefault="009C1B95" w:rsidP="00570C24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20E95C2" w14:textId="77777777" w:rsidR="009C1B95" w:rsidRPr="00166321" w:rsidRDefault="009C1B95" w:rsidP="00570C24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C0C0C0"/>
          </w:tcPr>
          <w:p w14:paraId="14940B85" w14:textId="77777777" w:rsidR="009C1B95" w:rsidRPr="00166321" w:rsidRDefault="009C1B95" w:rsidP="00570C24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</w:t>
            </w:r>
          </w:p>
        </w:tc>
        <w:tc>
          <w:tcPr>
            <w:tcW w:w="0" w:type="auto"/>
          </w:tcPr>
          <w:p w14:paraId="0E8AB134" w14:textId="77777777" w:rsidR="009C1B95" w:rsidRPr="00166321" w:rsidRDefault="009C1B95" w:rsidP="00570C24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</w:tr>
      <w:tr w:rsidR="009C1B95" w:rsidRPr="00166321" w14:paraId="52390DF8" w14:textId="77777777" w:rsidTr="00570C24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144150" w14:textId="77777777" w:rsidR="009C1B95" w:rsidRPr="00166321" w:rsidRDefault="009C1B95" w:rsidP="00570C24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1A93F8" w14:textId="77777777" w:rsidR="009C1B95" w:rsidRPr="00166321" w:rsidRDefault="009C1B95" w:rsidP="00570C24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</w:tcPr>
          <w:p w14:paraId="78AB7F3C" w14:textId="77777777" w:rsidR="009C1B95" w:rsidRPr="00166321" w:rsidRDefault="009C1B95" w:rsidP="00570C24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C0C0C0"/>
          </w:tcPr>
          <w:p w14:paraId="663D2172" w14:textId="77777777" w:rsidR="009C1B95" w:rsidRPr="00166321" w:rsidRDefault="009C1B95" w:rsidP="00570C24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</w:t>
            </w:r>
          </w:p>
        </w:tc>
      </w:tr>
    </w:tbl>
    <w:p w14:paraId="71D9D116" w14:textId="77777777" w:rsidR="009C1B95" w:rsidRDefault="009C1B95" w:rsidP="00743B60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</w:p>
    <w:p w14:paraId="4C372BB5" w14:textId="77777777" w:rsidR="009C1B95" w:rsidRDefault="009C1B95" w:rsidP="00743B60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</w:p>
    <w:p w14:paraId="7B949C30" w14:textId="0C343E49" w:rsidR="009C1B95" w:rsidRDefault="009C1B95" w:rsidP="00743B60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</w:p>
    <w:p w14:paraId="2E3E2B16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</w:rPr>
        <w:t>#include &lt;stdio.h&gt;</w:t>
      </w:r>
    </w:p>
    <w:p w14:paraId="2207C1C3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</w:rPr>
        <w:t>#include &lt;stdlib.h&gt;</w:t>
      </w:r>
    </w:p>
    <w:p w14:paraId="1EA1165B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</w:p>
    <w:p w14:paraId="24E36399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</w:rPr>
        <w:t xml:space="preserve">int </w:t>
      </w:r>
      <w:proofErr w:type="gramStart"/>
      <w:r w:rsidRPr="00F356E0">
        <w:rPr>
          <w:rFonts w:ascii="Arial" w:hAnsi="Arial" w:cs="Arial"/>
          <w:color w:val="0D0D0D"/>
        </w:rPr>
        <w:t>main(</w:t>
      </w:r>
      <w:proofErr w:type="gramEnd"/>
      <w:r w:rsidRPr="00F356E0">
        <w:rPr>
          <w:rFonts w:ascii="Arial" w:hAnsi="Arial" w:cs="Arial"/>
          <w:color w:val="0D0D0D"/>
        </w:rPr>
        <w:t>){</w:t>
      </w:r>
    </w:p>
    <w:p w14:paraId="4270A372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</w:rPr>
        <w:tab/>
        <w:t xml:space="preserve">int </w:t>
      </w:r>
      <w:proofErr w:type="spellStart"/>
      <w:proofErr w:type="gramStart"/>
      <w:r w:rsidRPr="00F356E0">
        <w:rPr>
          <w:rFonts w:ascii="Arial" w:hAnsi="Arial" w:cs="Arial"/>
          <w:color w:val="0D0D0D"/>
        </w:rPr>
        <w:t>matA</w:t>
      </w:r>
      <w:proofErr w:type="spellEnd"/>
      <w:r w:rsidRPr="00F356E0">
        <w:rPr>
          <w:rFonts w:ascii="Arial" w:hAnsi="Arial" w:cs="Arial"/>
          <w:color w:val="0D0D0D"/>
        </w:rPr>
        <w:t>[</w:t>
      </w:r>
      <w:proofErr w:type="gramEnd"/>
      <w:r w:rsidRPr="00F356E0">
        <w:rPr>
          <w:rFonts w:ascii="Arial" w:hAnsi="Arial" w:cs="Arial"/>
          <w:color w:val="0D0D0D"/>
        </w:rPr>
        <w:t xml:space="preserve">5][5], </w:t>
      </w:r>
      <w:proofErr w:type="spellStart"/>
      <w:r w:rsidRPr="00F356E0">
        <w:rPr>
          <w:rFonts w:ascii="Arial" w:hAnsi="Arial" w:cs="Arial"/>
          <w:color w:val="0D0D0D"/>
        </w:rPr>
        <w:t>matB</w:t>
      </w:r>
      <w:proofErr w:type="spellEnd"/>
      <w:r w:rsidRPr="00F356E0">
        <w:rPr>
          <w:rFonts w:ascii="Arial" w:hAnsi="Arial" w:cs="Arial"/>
          <w:color w:val="0D0D0D"/>
        </w:rPr>
        <w:t>[5][5];</w:t>
      </w:r>
    </w:p>
    <w:p w14:paraId="763B3576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</w:rPr>
        <w:tab/>
      </w:r>
      <w:r w:rsidRPr="00F356E0">
        <w:rPr>
          <w:rFonts w:ascii="Arial" w:hAnsi="Arial" w:cs="Arial"/>
          <w:color w:val="0D0D0D"/>
          <w:lang w:val="pt-BR"/>
        </w:rPr>
        <w:t>int i, j;</w:t>
      </w:r>
    </w:p>
    <w:p w14:paraId="587EE308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16D88ACB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  <w:t>for (j = 0; j &lt; 5; j++){</w:t>
      </w:r>
    </w:p>
    <w:p w14:paraId="0C513BE8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  <w:t>printf("Digite os dados da matriz, linha %d coluna %d: \n", i+1, j+1);</w:t>
      </w:r>
    </w:p>
    <w:p w14:paraId="2373E290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  <w:t>scanf("%d", &amp;</w:t>
      </w:r>
      <w:proofErr w:type="spellStart"/>
      <w:r w:rsidRPr="00F356E0">
        <w:rPr>
          <w:rFonts w:ascii="Arial" w:hAnsi="Arial" w:cs="Arial"/>
          <w:color w:val="0D0D0D"/>
          <w:lang w:val="pt-BR"/>
        </w:rPr>
        <w:t>matA</w:t>
      </w:r>
      <w:proofErr w:type="spellEnd"/>
      <w:r w:rsidRPr="00F356E0">
        <w:rPr>
          <w:rFonts w:ascii="Arial" w:hAnsi="Arial" w:cs="Arial"/>
          <w:color w:val="0D0D0D"/>
          <w:lang w:val="pt-BR"/>
        </w:rPr>
        <w:t>[i][j]);</w:t>
      </w:r>
    </w:p>
    <w:p w14:paraId="2FC77964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proofErr w:type="spellStart"/>
      <w:r w:rsidRPr="00F356E0">
        <w:rPr>
          <w:rFonts w:ascii="Arial" w:hAnsi="Arial" w:cs="Arial"/>
          <w:color w:val="0D0D0D"/>
          <w:lang w:val="pt-BR"/>
        </w:rPr>
        <w:t>if</w:t>
      </w:r>
      <w:proofErr w:type="spellEnd"/>
      <w:r w:rsidRPr="00F356E0">
        <w:rPr>
          <w:rFonts w:ascii="Arial" w:hAnsi="Arial" w:cs="Arial"/>
          <w:color w:val="0D0D0D"/>
          <w:lang w:val="pt-BR"/>
        </w:rPr>
        <w:t>(i == j){</w:t>
      </w:r>
    </w:p>
    <w:p w14:paraId="1288CB52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proofErr w:type="spellStart"/>
      <w:r w:rsidRPr="00F356E0">
        <w:rPr>
          <w:rFonts w:ascii="Arial" w:hAnsi="Arial" w:cs="Arial"/>
          <w:color w:val="0D0D0D"/>
          <w:lang w:val="pt-BR"/>
        </w:rPr>
        <w:t>matB</w:t>
      </w:r>
      <w:proofErr w:type="spellEnd"/>
      <w:r w:rsidRPr="00F356E0">
        <w:rPr>
          <w:rFonts w:ascii="Arial" w:hAnsi="Arial" w:cs="Arial"/>
          <w:color w:val="0D0D0D"/>
          <w:lang w:val="pt-BR"/>
        </w:rPr>
        <w:t xml:space="preserve">[i][j] = 3 * </w:t>
      </w:r>
      <w:proofErr w:type="spellStart"/>
      <w:r w:rsidRPr="00F356E0">
        <w:rPr>
          <w:rFonts w:ascii="Arial" w:hAnsi="Arial" w:cs="Arial"/>
          <w:color w:val="0D0D0D"/>
          <w:lang w:val="pt-BR"/>
        </w:rPr>
        <w:t>matA</w:t>
      </w:r>
      <w:proofErr w:type="spellEnd"/>
      <w:r w:rsidRPr="00F356E0">
        <w:rPr>
          <w:rFonts w:ascii="Arial" w:hAnsi="Arial" w:cs="Arial"/>
          <w:color w:val="0D0D0D"/>
          <w:lang w:val="pt-BR"/>
        </w:rPr>
        <w:t>[i][j];</w:t>
      </w:r>
    </w:p>
    <w:p w14:paraId="24ECC209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lastRenderedPageBreak/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  <w:t>}</w:t>
      </w:r>
    </w:p>
    <w:p w14:paraId="29DCA46B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proofErr w:type="spellStart"/>
      <w:r w:rsidRPr="00F356E0">
        <w:rPr>
          <w:rFonts w:ascii="Arial" w:hAnsi="Arial" w:cs="Arial"/>
          <w:color w:val="0D0D0D"/>
          <w:lang w:val="pt-BR"/>
        </w:rPr>
        <w:t>else</w:t>
      </w:r>
      <w:proofErr w:type="spellEnd"/>
      <w:r w:rsidRPr="00F356E0">
        <w:rPr>
          <w:rFonts w:ascii="Arial" w:hAnsi="Arial" w:cs="Arial"/>
          <w:color w:val="0D0D0D"/>
          <w:lang w:val="pt-BR"/>
        </w:rPr>
        <w:t>{</w:t>
      </w:r>
    </w:p>
    <w:p w14:paraId="109C6BD9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proofErr w:type="spellStart"/>
      <w:r w:rsidRPr="00F356E0">
        <w:rPr>
          <w:rFonts w:ascii="Arial" w:hAnsi="Arial" w:cs="Arial"/>
          <w:color w:val="0D0D0D"/>
          <w:lang w:val="pt-BR"/>
        </w:rPr>
        <w:t>matB</w:t>
      </w:r>
      <w:proofErr w:type="spellEnd"/>
      <w:r w:rsidRPr="00F356E0">
        <w:rPr>
          <w:rFonts w:ascii="Arial" w:hAnsi="Arial" w:cs="Arial"/>
          <w:color w:val="0D0D0D"/>
          <w:lang w:val="pt-BR"/>
        </w:rPr>
        <w:t xml:space="preserve">[i][j] = 2 * </w:t>
      </w:r>
      <w:proofErr w:type="spellStart"/>
      <w:r w:rsidRPr="00F356E0">
        <w:rPr>
          <w:rFonts w:ascii="Arial" w:hAnsi="Arial" w:cs="Arial"/>
          <w:color w:val="0D0D0D"/>
          <w:lang w:val="pt-BR"/>
        </w:rPr>
        <w:t>matA</w:t>
      </w:r>
      <w:proofErr w:type="spellEnd"/>
      <w:r w:rsidRPr="00F356E0">
        <w:rPr>
          <w:rFonts w:ascii="Arial" w:hAnsi="Arial" w:cs="Arial"/>
          <w:color w:val="0D0D0D"/>
          <w:lang w:val="pt-BR"/>
        </w:rPr>
        <w:t>[i][j];</w:t>
      </w:r>
    </w:p>
    <w:p w14:paraId="5BE2288A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  <w:t>}</w:t>
      </w:r>
    </w:p>
    <w:p w14:paraId="0E3A25A1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  <w:lang w:val="pt-BR"/>
        </w:rPr>
        <w:tab/>
        <w:t>}</w:t>
      </w:r>
    </w:p>
    <w:p w14:paraId="67C24FC0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  <w:t>}</w:t>
      </w:r>
    </w:p>
    <w:p w14:paraId="247A76C8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</w:r>
    </w:p>
    <w:p w14:paraId="092B9E11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  <w:t>printf("Matriz formada: \n");</w:t>
      </w:r>
    </w:p>
    <w:p w14:paraId="695BA99F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7C87227B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  <w:lang w:val="pt-BR"/>
        </w:rPr>
        <w:tab/>
      </w:r>
      <w:r w:rsidRPr="00F356E0">
        <w:rPr>
          <w:rFonts w:ascii="Arial" w:hAnsi="Arial" w:cs="Arial"/>
          <w:color w:val="0D0D0D"/>
        </w:rPr>
        <w:t xml:space="preserve">for (j = 0; j &lt; 5; </w:t>
      </w:r>
      <w:proofErr w:type="spellStart"/>
      <w:proofErr w:type="gramStart"/>
      <w:r w:rsidRPr="00F356E0">
        <w:rPr>
          <w:rFonts w:ascii="Arial" w:hAnsi="Arial" w:cs="Arial"/>
          <w:color w:val="0D0D0D"/>
        </w:rPr>
        <w:t>j++</w:t>
      </w:r>
      <w:proofErr w:type="spellEnd"/>
      <w:r w:rsidRPr="00F356E0">
        <w:rPr>
          <w:rFonts w:ascii="Arial" w:hAnsi="Arial" w:cs="Arial"/>
          <w:color w:val="0D0D0D"/>
        </w:rPr>
        <w:t>){</w:t>
      </w:r>
      <w:proofErr w:type="gramEnd"/>
    </w:p>
    <w:p w14:paraId="6742D433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</w:rPr>
        <w:tab/>
        <w:t>printf("[%</w:t>
      </w:r>
      <w:proofErr w:type="gramStart"/>
      <w:r w:rsidRPr="00F356E0">
        <w:rPr>
          <w:rFonts w:ascii="Arial" w:hAnsi="Arial" w:cs="Arial"/>
          <w:color w:val="0D0D0D"/>
        </w:rPr>
        <w:t>d][</w:t>
      </w:r>
      <w:proofErr w:type="gramEnd"/>
      <w:r w:rsidRPr="00F356E0">
        <w:rPr>
          <w:rFonts w:ascii="Arial" w:hAnsi="Arial" w:cs="Arial"/>
          <w:color w:val="0D0D0D"/>
        </w:rPr>
        <w:t xml:space="preserve">%d] = %d\t", </w:t>
      </w:r>
      <w:proofErr w:type="spellStart"/>
      <w:r w:rsidRPr="00F356E0">
        <w:rPr>
          <w:rFonts w:ascii="Arial" w:hAnsi="Arial" w:cs="Arial"/>
          <w:color w:val="0D0D0D"/>
        </w:rPr>
        <w:t>i</w:t>
      </w:r>
      <w:proofErr w:type="spellEnd"/>
      <w:r w:rsidRPr="00F356E0">
        <w:rPr>
          <w:rFonts w:ascii="Arial" w:hAnsi="Arial" w:cs="Arial"/>
          <w:color w:val="0D0D0D"/>
        </w:rPr>
        <w:t xml:space="preserve">, j, </w:t>
      </w:r>
      <w:proofErr w:type="spellStart"/>
      <w:r w:rsidRPr="00F356E0">
        <w:rPr>
          <w:rFonts w:ascii="Arial" w:hAnsi="Arial" w:cs="Arial"/>
          <w:color w:val="0D0D0D"/>
        </w:rPr>
        <w:t>matB</w:t>
      </w:r>
      <w:proofErr w:type="spellEnd"/>
      <w:r w:rsidRPr="00F356E0">
        <w:rPr>
          <w:rFonts w:ascii="Arial" w:hAnsi="Arial" w:cs="Arial"/>
          <w:color w:val="0D0D0D"/>
        </w:rPr>
        <w:t>[</w:t>
      </w:r>
      <w:proofErr w:type="spellStart"/>
      <w:r w:rsidRPr="00F356E0">
        <w:rPr>
          <w:rFonts w:ascii="Arial" w:hAnsi="Arial" w:cs="Arial"/>
          <w:color w:val="0D0D0D"/>
        </w:rPr>
        <w:t>i</w:t>
      </w:r>
      <w:proofErr w:type="spellEnd"/>
      <w:r w:rsidRPr="00F356E0">
        <w:rPr>
          <w:rFonts w:ascii="Arial" w:hAnsi="Arial" w:cs="Arial"/>
          <w:color w:val="0D0D0D"/>
        </w:rPr>
        <w:t>][j]);</w:t>
      </w:r>
    </w:p>
    <w:p w14:paraId="09D38AC3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</w:rPr>
        <w:tab/>
        <w:t>}</w:t>
      </w:r>
    </w:p>
    <w:p w14:paraId="137F1357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</w:rPr>
        <w:tab/>
        <w:t>printf("\n");</w:t>
      </w:r>
    </w:p>
    <w:p w14:paraId="0D15A270" w14:textId="77777777" w:rsidR="00F356E0" w:rsidRPr="00F356E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F356E0">
        <w:rPr>
          <w:rFonts w:ascii="Arial" w:hAnsi="Arial" w:cs="Arial"/>
          <w:color w:val="0D0D0D"/>
        </w:rPr>
        <w:tab/>
        <w:t>}</w:t>
      </w:r>
    </w:p>
    <w:p w14:paraId="0F38CAB0" w14:textId="12054E26" w:rsidR="009C1B95" w:rsidRPr="00743B60" w:rsidRDefault="00F356E0" w:rsidP="00F356E0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  <w:r w:rsidRPr="00F356E0">
        <w:rPr>
          <w:rFonts w:ascii="Arial" w:hAnsi="Arial" w:cs="Arial"/>
          <w:color w:val="0D0D0D"/>
        </w:rPr>
        <w:t>}</w:t>
      </w:r>
    </w:p>
    <w:p w14:paraId="10C46F1F" w14:textId="77777777" w:rsidR="00743B60" w:rsidRPr="00743B60" w:rsidRDefault="00743B60" w:rsidP="00743B60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743B60">
        <w:rPr>
          <w:rFonts w:ascii="Arial" w:hAnsi="Arial" w:cs="Arial"/>
          <w:color w:val="0D0D0D"/>
          <w:lang w:val="pt-BR"/>
        </w:rPr>
        <w:t xml:space="preserve">Crie um algoritmo que leia uma matriz A (5 x 2) e, em </w:t>
      </w:r>
      <w:proofErr w:type="gramStart"/>
      <w:r w:rsidRPr="00743B60">
        <w:rPr>
          <w:rFonts w:ascii="Arial" w:hAnsi="Arial" w:cs="Arial"/>
          <w:color w:val="0D0D0D"/>
          <w:lang w:val="pt-BR"/>
        </w:rPr>
        <w:t>um matriz</w:t>
      </w:r>
      <w:proofErr w:type="gramEnd"/>
      <w:r w:rsidRPr="00743B60">
        <w:rPr>
          <w:rFonts w:ascii="Arial" w:hAnsi="Arial" w:cs="Arial"/>
          <w:color w:val="0D0D0D"/>
          <w:lang w:val="pt-BR"/>
        </w:rPr>
        <w:t xml:space="preserve">  B do mesmo tamanho, armazene a soma dos elementos de A na primeira coluna e a multiplicação dos elementos de A na segunda coluna.</w:t>
      </w:r>
    </w:p>
    <w:p w14:paraId="4491F068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>#include &lt;stdio.h&gt;</w:t>
      </w:r>
    </w:p>
    <w:p w14:paraId="2DC093DC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>#include &lt;stdlib.h&gt;</w:t>
      </w:r>
    </w:p>
    <w:p w14:paraId="4FF51CBD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</w:p>
    <w:p w14:paraId="095C52E2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 xml:space="preserve">int </w:t>
      </w:r>
      <w:proofErr w:type="gramStart"/>
      <w:r w:rsidRPr="006D44ED">
        <w:rPr>
          <w:rFonts w:ascii="Arial" w:hAnsi="Arial" w:cs="Arial"/>
          <w:color w:val="0D0D0D"/>
        </w:rPr>
        <w:t>main(</w:t>
      </w:r>
      <w:proofErr w:type="gramEnd"/>
      <w:r w:rsidRPr="006D44ED">
        <w:rPr>
          <w:rFonts w:ascii="Arial" w:hAnsi="Arial" w:cs="Arial"/>
          <w:color w:val="0D0D0D"/>
        </w:rPr>
        <w:t>){</w:t>
      </w:r>
    </w:p>
    <w:p w14:paraId="35E461DF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ab/>
        <w:t xml:space="preserve">int </w:t>
      </w:r>
      <w:proofErr w:type="spellStart"/>
      <w:proofErr w:type="gramStart"/>
      <w:r w:rsidRPr="006D44ED">
        <w:rPr>
          <w:rFonts w:ascii="Arial" w:hAnsi="Arial" w:cs="Arial"/>
          <w:color w:val="0D0D0D"/>
        </w:rPr>
        <w:t>matA</w:t>
      </w:r>
      <w:proofErr w:type="spellEnd"/>
      <w:r w:rsidRPr="006D44ED">
        <w:rPr>
          <w:rFonts w:ascii="Arial" w:hAnsi="Arial" w:cs="Arial"/>
          <w:color w:val="0D0D0D"/>
        </w:rPr>
        <w:t>[</w:t>
      </w:r>
      <w:proofErr w:type="gramEnd"/>
      <w:r w:rsidRPr="006D44ED">
        <w:rPr>
          <w:rFonts w:ascii="Arial" w:hAnsi="Arial" w:cs="Arial"/>
          <w:color w:val="0D0D0D"/>
        </w:rPr>
        <w:t xml:space="preserve">5][2], </w:t>
      </w:r>
      <w:proofErr w:type="spellStart"/>
      <w:r w:rsidRPr="006D44ED">
        <w:rPr>
          <w:rFonts w:ascii="Arial" w:hAnsi="Arial" w:cs="Arial"/>
          <w:color w:val="0D0D0D"/>
        </w:rPr>
        <w:t>matB</w:t>
      </w:r>
      <w:proofErr w:type="spellEnd"/>
      <w:r w:rsidRPr="006D44ED">
        <w:rPr>
          <w:rFonts w:ascii="Arial" w:hAnsi="Arial" w:cs="Arial"/>
          <w:color w:val="0D0D0D"/>
        </w:rPr>
        <w:t>[5][2];</w:t>
      </w:r>
    </w:p>
    <w:p w14:paraId="158B8394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</w:rPr>
        <w:tab/>
      </w:r>
      <w:r w:rsidRPr="006D44ED">
        <w:rPr>
          <w:rFonts w:ascii="Arial" w:hAnsi="Arial" w:cs="Arial"/>
          <w:color w:val="0D0D0D"/>
          <w:lang w:val="pt-BR"/>
        </w:rPr>
        <w:t>int i, j, soma = 0, multi = 1;</w:t>
      </w:r>
    </w:p>
    <w:p w14:paraId="244376E5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4B34F686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>for (j = 0; j &lt; 2; j++){</w:t>
      </w:r>
    </w:p>
    <w:p w14:paraId="49E24985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>printf("Digite os dados da matriz, linha %d coluna %d: \n", i+1, j+1);</w:t>
      </w:r>
    </w:p>
    <w:p w14:paraId="092B612A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>scanf("%d", &amp;</w:t>
      </w:r>
      <w:proofErr w:type="spellStart"/>
      <w:r w:rsidRPr="006D44ED">
        <w:rPr>
          <w:rFonts w:ascii="Arial" w:hAnsi="Arial" w:cs="Arial"/>
          <w:color w:val="0D0D0D"/>
          <w:lang w:val="pt-BR"/>
        </w:rPr>
        <w:t>matA</w:t>
      </w:r>
      <w:proofErr w:type="spellEnd"/>
      <w:r w:rsidRPr="006D44ED">
        <w:rPr>
          <w:rFonts w:ascii="Arial" w:hAnsi="Arial" w:cs="Arial"/>
          <w:color w:val="0D0D0D"/>
          <w:lang w:val="pt-BR"/>
        </w:rPr>
        <w:t>[i][j]);</w:t>
      </w:r>
    </w:p>
    <w:p w14:paraId="603B46AC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</w:rPr>
        <w:t>}</w:t>
      </w:r>
    </w:p>
    <w:p w14:paraId="5D131A16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ab/>
        <w:t>}</w:t>
      </w:r>
    </w:p>
    <w:p w14:paraId="40DCA385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ab/>
      </w:r>
    </w:p>
    <w:p w14:paraId="6B7A03E0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ab/>
        <w:t>for (</w:t>
      </w:r>
      <w:proofErr w:type="spellStart"/>
      <w:r w:rsidRPr="006D44ED">
        <w:rPr>
          <w:rFonts w:ascii="Arial" w:hAnsi="Arial" w:cs="Arial"/>
          <w:color w:val="0D0D0D"/>
        </w:rPr>
        <w:t>i</w:t>
      </w:r>
      <w:proofErr w:type="spellEnd"/>
      <w:r w:rsidRPr="006D44ED">
        <w:rPr>
          <w:rFonts w:ascii="Arial" w:hAnsi="Arial" w:cs="Arial"/>
          <w:color w:val="0D0D0D"/>
        </w:rPr>
        <w:t xml:space="preserve"> = 0; </w:t>
      </w:r>
      <w:proofErr w:type="spellStart"/>
      <w:r w:rsidRPr="006D44ED">
        <w:rPr>
          <w:rFonts w:ascii="Arial" w:hAnsi="Arial" w:cs="Arial"/>
          <w:color w:val="0D0D0D"/>
        </w:rPr>
        <w:t>i</w:t>
      </w:r>
      <w:proofErr w:type="spellEnd"/>
      <w:r w:rsidRPr="006D44ED">
        <w:rPr>
          <w:rFonts w:ascii="Arial" w:hAnsi="Arial" w:cs="Arial"/>
          <w:color w:val="0D0D0D"/>
        </w:rPr>
        <w:t xml:space="preserve"> &lt; 5; </w:t>
      </w:r>
      <w:proofErr w:type="spellStart"/>
      <w:r w:rsidRPr="006D44ED">
        <w:rPr>
          <w:rFonts w:ascii="Arial" w:hAnsi="Arial" w:cs="Arial"/>
          <w:color w:val="0D0D0D"/>
        </w:rPr>
        <w:t>i</w:t>
      </w:r>
      <w:proofErr w:type="spellEnd"/>
      <w:r w:rsidRPr="006D44ED">
        <w:rPr>
          <w:rFonts w:ascii="Arial" w:hAnsi="Arial" w:cs="Arial"/>
          <w:color w:val="0D0D0D"/>
        </w:rPr>
        <w:t>+</w:t>
      </w:r>
      <w:proofErr w:type="gramStart"/>
      <w:r w:rsidRPr="006D44ED">
        <w:rPr>
          <w:rFonts w:ascii="Arial" w:hAnsi="Arial" w:cs="Arial"/>
          <w:color w:val="0D0D0D"/>
        </w:rPr>
        <w:t>+){</w:t>
      </w:r>
      <w:proofErr w:type="gramEnd"/>
    </w:p>
    <w:p w14:paraId="42F38B0E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ab/>
      </w:r>
      <w:r w:rsidRPr="006D44ED">
        <w:rPr>
          <w:rFonts w:ascii="Arial" w:hAnsi="Arial" w:cs="Arial"/>
          <w:color w:val="0D0D0D"/>
        </w:rPr>
        <w:tab/>
        <w:t xml:space="preserve">for (j = 0; j &lt; 2; </w:t>
      </w:r>
      <w:proofErr w:type="spellStart"/>
      <w:proofErr w:type="gramStart"/>
      <w:r w:rsidRPr="006D44ED">
        <w:rPr>
          <w:rFonts w:ascii="Arial" w:hAnsi="Arial" w:cs="Arial"/>
          <w:color w:val="0D0D0D"/>
        </w:rPr>
        <w:t>j++</w:t>
      </w:r>
      <w:proofErr w:type="spellEnd"/>
      <w:r w:rsidRPr="006D44ED">
        <w:rPr>
          <w:rFonts w:ascii="Arial" w:hAnsi="Arial" w:cs="Arial"/>
          <w:color w:val="0D0D0D"/>
        </w:rPr>
        <w:t>){</w:t>
      </w:r>
      <w:proofErr w:type="gramEnd"/>
    </w:p>
    <w:p w14:paraId="142A7A78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6D44ED">
        <w:rPr>
          <w:rFonts w:ascii="Arial" w:hAnsi="Arial" w:cs="Arial"/>
          <w:color w:val="0D0D0D"/>
        </w:rPr>
        <w:tab/>
      </w:r>
      <w:r w:rsidRPr="006D44ED">
        <w:rPr>
          <w:rFonts w:ascii="Arial" w:hAnsi="Arial" w:cs="Arial"/>
          <w:color w:val="0D0D0D"/>
        </w:rPr>
        <w:tab/>
      </w:r>
      <w:r w:rsidRPr="006D44ED">
        <w:rPr>
          <w:rFonts w:ascii="Arial" w:hAnsi="Arial" w:cs="Arial"/>
          <w:color w:val="0D0D0D"/>
        </w:rPr>
        <w:tab/>
        <w:t xml:space="preserve">if (j == </w:t>
      </w:r>
      <w:proofErr w:type="gramStart"/>
      <w:r w:rsidRPr="006D44ED">
        <w:rPr>
          <w:rFonts w:ascii="Arial" w:hAnsi="Arial" w:cs="Arial"/>
          <w:color w:val="0D0D0D"/>
        </w:rPr>
        <w:t>0){</w:t>
      </w:r>
      <w:proofErr w:type="gramEnd"/>
    </w:p>
    <w:p w14:paraId="3CA91407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</w:rPr>
        <w:tab/>
      </w:r>
      <w:r w:rsidRPr="006D44ED">
        <w:rPr>
          <w:rFonts w:ascii="Arial" w:hAnsi="Arial" w:cs="Arial"/>
          <w:color w:val="0D0D0D"/>
        </w:rPr>
        <w:tab/>
      </w:r>
      <w:r w:rsidRPr="006D44ED">
        <w:rPr>
          <w:rFonts w:ascii="Arial" w:hAnsi="Arial" w:cs="Arial"/>
          <w:color w:val="0D0D0D"/>
        </w:rPr>
        <w:tab/>
      </w:r>
      <w:r w:rsidRPr="006D44ED">
        <w:rPr>
          <w:rFonts w:ascii="Arial" w:hAnsi="Arial" w:cs="Arial"/>
          <w:color w:val="0D0D0D"/>
        </w:rPr>
        <w:tab/>
      </w:r>
      <w:proofErr w:type="spellStart"/>
      <w:r w:rsidRPr="006D44ED">
        <w:rPr>
          <w:rFonts w:ascii="Arial" w:hAnsi="Arial" w:cs="Arial"/>
          <w:color w:val="0D0D0D"/>
          <w:lang w:val="pt-BR"/>
        </w:rPr>
        <w:t>matB</w:t>
      </w:r>
      <w:proofErr w:type="spellEnd"/>
      <w:r w:rsidRPr="006D44ED">
        <w:rPr>
          <w:rFonts w:ascii="Arial" w:hAnsi="Arial" w:cs="Arial"/>
          <w:color w:val="0D0D0D"/>
          <w:lang w:val="pt-BR"/>
        </w:rPr>
        <w:t xml:space="preserve">[i][j] = </w:t>
      </w:r>
      <w:proofErr w:type="spellStart"/>
      <w:r w:rsidRPr="006D44ED">
        <w:rPr>
          <w:rFonts w:ascii="Arial" w:hAnsi="Arial" w:cs="Arial"/>
          <w:color w:val="0D0D0D"/>
          <w:lang w:val="pt-BR"/>
        </w:rPr>
        <w:t>matA</w:t>
      </w:r>
      <w:proofErr w:type="spellEnd"/>
      <w:r w:rsidRPr="006D44ED">
        <w:rPr>
          <w:rFonts w:ascii="Arial" w:hAnsi="Arial" w:cs="Arial"/>
          <w:color w:val="0D0D0D"/>
          <w:lang w:val="pt-BR"/>
        </w:rPr>
        <w:t>[i][j];</w:t>
      </w:r>
    </w:p>
    <w:p w14:paraId="3D72207E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 xml:space="preserve">soma += </w:t>
      </w:r>
      <w:proofErr w:type="spellStart"/>
      <w:r w:rsidRPr="006D44ED">
        <w:rPr>
          <w:rFonts w:ascii="Arial" w:hAnsi="Arial" w:cs="Arial"/>
          <w:color w:val="0D0D0D"/>
          <w:lang w:val="pt-BR"/>
        </w:rPr>
        <w:t>matB</w:t>
      </w:r>
      <w:proofErr w:type="spellEnd"/>
      <w:r w:rsidRPr="006D44ED">
        <w:rPr>
          <w:rFonts w:ascii="Arial" w:hAnsi="Arial" w:cs="Arial"/>
          <w:color w:val="0D0D0D"/>
          <w:lang w:val="pt-BR"/>
        </w:rPr>
        <w:t>[i][j];</w:t>
      </w:r>
    </w:p>
    <w:p w14:paraId="5E555458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>}</w:t>
      </w:r>
    </w:p>
    <w:p w14:paraId="0A919441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proofErr w:type="spellStart"/>
      <w:r w:rsidRPr="006D44ED">
        <w:rPr>
          <w:rFonts w:ascii="Arial" w:hAnsi="Arial" w:cs="Arial"/>
          <w:color w:val="0D0D0D"/>
          <w:lang w:val="pt-BR"/>
        </w:rPr>
        <w:t>if</w:t>
      </w:r>
      <w:proofErr w:type="spellEnd"/>
      <w:r w:rsidRPr="006D44ED">
        <w:rPr>
          <w:rFonts w:ascii="Arial" w:hAnsi="Arial" w:cs="Arial"/>
          <w:color w:val="0D0D0D"/>
          <w:lang w:val="pt-BR"/>
        </w:rPr>
        <w:t xml:space="preserve"> (j == 1) {</w:t>
      </w:r>
    </w:p>
    <w:p w14:paraId="0DF144C1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lastRenderedPageBreak/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proofErr w:type="spellStart"/>
      <w:r w:rsidRPr="006D44ED">
        <w:rPr>
          <w:rFonts w:ascii="Arial" w:hAnsi="Arial" w:cs="Arial"/>
          <w:color w:val="0D0D0D"/>
          <w:lang w:val="pt-BR"/>
        </w:rPr>
        <w:t>matB</w:t>
      </w:r>
      <w:proofErr w:type="spellEnd"/>
      <w:r w:rsidRPr="006D44ED">
        <w:rPr>
          <w:rFonts w:ascii="Arial" w:hAnsi="Arial" w:cs="Arial"/>
          <w:color w:val="0D0D0D"/>
          <w:lang w:val="pt-BR"/>
        </w:rPr>
        <w:t xml:space="preserve">[i][j] = </w:t>
      </w:r>
      <w:proofErr w:type="spellStart"/>
      <w:r w:rsidRPr="006D44ED">
        <w:rPr>
          <w:rFonts w:ascii="Arial" w:hAnsi="Arial" w:cs="Arial"/>
          <w:color w:val="0D0D0D"/>
          <w:lang w:val="pt-BR"/>
        </w:rPr>
        <w:t>matA</w:t>
      </w:r>
      <w:proofErr w:type="spellEnd"/>
      <w:r w:rsidRPr="006D44ED">
        <w:rPr>
          <w:rFonts w:ascii="Arial" w:hAnsi="Arial" w:cs="Arial"/>
          <w:color w:val="0D0D0D"/>
          <w:lang w:val="pt-BR"/>
        </w:rPr>
        <w:t>[i][j];</w:t>
      </w:r>
    </w:p>
    <w:p w14:paraId="7BE749FF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 xml:space="preserve">multi *= </w:t>
      </w:r>
      <w:proofErr w:type="spellStart"/>
      <w:r w:rsidRPr="006D44ED">
        <w:rPr>
          <w:rFonts w:ascii="Arial" w:hAnsi="Arial" w:cs="Arial"/>
          <w:color w:val="0D0D0D"/>
          <w:lang w:val="pt-BR"/>
        </w:rPr>
        <w:t>matB</w:t>
      </w:r>
      <w:proofErr w:type="spellEnd"/>
      <w:r w:rsidRPr="006D44ED">
        <w:rPr>
          <w:rFonts w:ascii="Arial" w:hAnsi="Arial" w:cs="Arial"/>
          <w:color w:val="0D0D0D"/>
          <w:lang w:val="pt-BR"/>
        </w:rPr>
        <w:t>[i][j];</w:t>
      </w:r>
    </w:p>
    <w:p w14:paraId="730EAA14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>}</w:t>
      </w:r>
    </w:p>
    <w:p w14:paraId="149FB795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>}</w:t>
      </w:r>
    </w:p>
    <w:p w14:paraId="4E527B69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  <w:t>}</w:t>
      </w:r>
    </w:p>
    <w:p w14:paraId="4D555265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</w:p>
    <w:p w14:paraId="5D46D211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  <w:t>printf("Resultado Matriz: \n");</w:t>
      </w:r>
    </w:p>
    <w:p w14:paraId="00F5CD2B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70CC88D1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>for (j = 0; j &lt; 2; j++){</w:t>
      </w:r>
    </w:p>
    <w:p w14:paraId="71A99B7B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 xml:space="preserve">printf("[%d][%d] = %d \t", i, j, </w:t>
      </w:r>
      <w:proofErr w:type="spellStart"/>
      <w:r w:rsidRPr="006D44ED">
        <w:rPr>
          <w:rFonts w:ascii="Arial" w:hAnsi="Arial" w:cs="Arial"/>
          <w:color w:val="0D0D0D"/>
          <w:lang w:val="pt-BR"/>
        </w:rPr>
        <w:t>matA</w:t>
      </w:r>
      <w:proofErr w:type="spellEnd"/>
      <w:r w:rsidRPr="006D44ED">
        <w:rPr>
          <w:rFonts w:ascii="Arial" w:hAnsi="Arial" w:cs="Arial"/>
          <w:color w:val="0D0D0D"/>
          <w:lang w:val="pt-BR"/>
        </w:rPr>
        <w:t>[i][j]);</w:t>
      </w:r>
    </w:p>
    <w:p w14:paraId="12BEB619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</w:r>
      <w:r w:rsidRPr="006D44ED">
        <w:rPr>
          <w:rFonts w:ascii="Arial" w:hAnsi="Arial" w:cs="Arial"/>
          <w:color w:val="0D0D0D"/>
          <w:lang w:val="pt-BR"/>
        </w:rPr>
        <w:tab/>
        <w:t>}</w:t>
      </w:r>
    </w:p>
    <w:p w14:paraId="395C8CAA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  <w:t>printf("\n");</w:t>
      </w:r>
    </w:p>
    <w:p w14:paraId="2E8D1659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  <w:t>}</w:t>
      </w:r>
    </w:p>
    <w:p w14:paraId="759F1DD5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  <w:t>printf("Soma dos elementos da primeira coluna: %d\n", soma);</w:t>
      </w:r>
    </w:p>
    <w:p w14:paraId="74487BD9" w14:textId="77777777" w:rsidR="006D44ED" w:rsidRPr="006D44ED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ab/>
        <w:t>printf("</w:t>
      </w:r>
      <w:proofErr w:type="spellStart"/>
      <w:r w:rsidRPr="006D44ED">
        <w:rPr>
          <w:rFonts w:ascii="Arial" w:hAnsi="Arial" w:cs="Arial"/>
          <w:color w:val="0D0D0D"/>
          <w:lang w:val="pt-BR"/>
        </w:rPr>
        <w:t>Multiplicacao</w:t>
      </w:r>
      <w:proofErr w:type="spellEnd"/>
      <w:r w:rsidRPr="006D44ED">
        <w:rPr>
          <w:rFonts w:ascii="Arial" w:hAnsi="Arial" w:cs="Arial"/>
          <w:color w:val="0D0D0D"/>
          <w:lang w:val="pt-BR"/>
        </w:rPr>
        <w:t xml:space="preserve"> dos elementos da segunda coluna: %d", multi);</w:t>
      </w:r>
    </w:p>
    <w:p w14:paraId="5AE7C00B" w14:textId="1BC41D42" w:rsidR="00743B60" w:rsidRPr="00743B60" w:rsidRDefault="006D44ED" w:rsidP="006D44ED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  <w:r w:rsidRPr="006D44ED">
        <w:rPr>
          <w:rFonts w:ascii="Arial" w:hAnsi="Arial" w:cs="Arial"/>
          <w:color w:val="0D0D0D"/>
          <w:lang w:val="pt-BR"/>
        </w:rPr>
        <w:t>}</w:t>
      </w:r>
    </w:p>
    <w:p w14:paraId="07BF404A" w14:textId="77777777" w:rsidR="00086F90" w:rsidRDefault="00086F90" w:rsidP="00086F90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086F90">
        <w:rPr>
          <w:rFonts w:ascii="Arial" w:hAnsi="Arial" w:cs="Arial"/>
          <w:color w:val="0D0D0D"/>
          <w:lang w:val="pt-BR"/>
        </w:rPr>
        <w:t xml:space="preserve">Construa um algoritmo que leia </w:t>
      </w:r>
      <w:r w:rsidR="005748B4">
        <w:rPr>
          <w:rFonts w:ascii="Arial" w:hAnsi="Arial" w:cs="Arial"/>
          <w:color w:val="0D0D0D"/>
          <w:lang w:val="pt-BR"/>
        </w:rPr>
        <w:t xml:space="preserve">do teclado </w:t>
      </w:r>
      <w:r w:rsidRPr="00086F90">
        <w:rPr>
          <w:rFonts w:ascii="Arial" w:hAnsi="Arial" w:cs="Arial"/>
          <w:color w:val="0D0D0D"/>
          <w:lang w:val="pt-BR"/>
        </w:rPr>
        <w:t xml:space="preserve">uma matriz quadrada (12 x 12) e verifique se ela é uma matriz identidade. Uma matriz quadrada possui o mesmo número de linhas e colunas. Uma matriz identidade possui 1 nos elementos da diagonal principal e 0 nos demais. Exemplo: matriz identidade de dimensão 3x3. </w:t>
      </w:r>
    </w:p>
    <w:p w14:paraId="4F1205A3" w14:textId="77777777" w:rsidR="003257BE" w:rsidRDefault="003257BE" w:rsidP="003257BE">
      <w:pPr>
        <w:pStyle w:val="PargrafodaLista"/>
        <w:rPr>
          <w:rFonts w:ascii="Arial" w:hAnsi="Arial" w:cs="Arial"/>
          <w:color w:val="0D0D0D"/>
        </w:rPr>
      </w:pPr>
    </w:p>
    <w:tbl>
      <w:tblPr>
        <w:tblpPr w:leftFromText="141" w:rightFromText="141" w:vertAnchor="text" w:horzAnchor="page" w:tblpX="4753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"/>
        <w:gridCol w:w="326"/>
        <w:gridCol w:w="326"/>
        <w:gridCol w:w="326"/>
      </w:tblGrid>
      <w:tr w:rsidR="00086F90" w:rsidRPr="00166321" w14:paraId="67C1E138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F253F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F48C00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B92A1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4D30F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</w:tr>
      <w:tr w:rsidR="00086F90" w:rsidRPr="00166321" w14:paraId="001D9A95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3E9FFC2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C0C0C0"/>
          </w:tcPr>
          <w:p w14:paraId="130563DC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D4B31B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AE7F7E4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</w:tr>
      <w:tr w:rsidR="00086F90" w:rsidRPr="00166321" w14:paraId="2C2D44E9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FF4D0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11F8943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C0C0C0"/>
          </w:tcPr>
          <w:p w14:paraId="31E18BF3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</w:t>
            </w:r>
          </w:p>
        </w:tc>
        <w:tc>
          <w:tcPr>
            <w:tcW w:w="0" w:type="auto"/>
          </w:tcPr>
          <w:p w14:paraId="34C2B1D7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</w:tr>
      <w:tr w:rsidR="00086F90" w:rsidRPr="00166321" w14:paraId="119F8C1D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B95886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48605E0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</w:tcPr>
          <w:p w14:paraId="049C47D5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C0C0C0"/>
          </w:tcPr>
          <w:p w14:paraId="7A7C679B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</w:t>
            </w:r>
          </w:p>
        </w:tc>
      </w:tr>
    </w:tbl>
    <w:p w14:paraId="30CEF01B" w14:textId="77777777" w:rsidR="00086F90" w:rsidRDefault="00086F90" w:rsidP="00086F90">
      <w:pPr>
        <w:rPr>
          <w:rFonts w:cs="Tahoma"/>
          <w:szCs w:val="20"/>
        </w:rPr>
      </w:pPr>
    </w:p>
    <w:p w14:paraId="0DDDFECC" w14:textId="77777777" w:rsidR="00086F90" w:rsidRDefault="00086F90" w:rsidP="00086F90">
      <w:pPr>
        <w:rPr>
          <w:rFonts w:cs="Tahoma"/>
          <w:szCs w:val="20"/>
        </w:rPr>
      </w:pPr>
    </w:p>
    <w:p w14:paraId="18849A6C" w14:textId="77777777" w:rsidR="00086F90" w:rsidRDefault="00086F90" w:rsidP="00086F90">
      <w:pPr>
        <w:rPr>
          <w:rFonts w:cs="Tahoma"/>
          <w:szCs w:val="20"/>
        </w:rPr>
      </w:pPr>
    </w:p>
    <w:p w14:paraId="3224F18F" w14:textId="77777777" w:rsidR="00086F90" w:rsidRDefault="00086F90" w:rsidP="00086F90">
      <w:pPr>
        <w:rPr>
          <w:rFonts w:cs="Tahoma"/>
          <w:szCs w:val="20"/>
        </w:rPr>
      </w:pPr>
    </w:p>
    <w:p w14:paraId="4E53C9FF" w14:textId="77777777" w:rsidR="00086F90" w:rsidRDefault="00086F90" w:rsidP="00086F90">
      <w:pPr>
        <w:rPr>
          <w:rFonts w:cs="Tahoma"/>
          <w:szCs w:val="20"/>
        </w:rPr>
      </w:pPr>
    </w:p>
    <w:p w14:paraId="5DF6F8E6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>#include &lt;stdio.h&gt;</w:t>
      </w:r>
    </w:p>
    <w:p w14:paraId="66B77215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>#include &lt;stdlib.h&gt;</w:t>
      </w:r>
    </w:p>
    <w:p w14:paraId="26A08A5D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</w:p>
    <w:p w14:paraId="77E8D97D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>int main(){</w:t>
      </w:r>
    </w:p>
    <w:p w14:paraId="3AEC8A18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</w:rPr>
        <w:tab/>
        <w:t xml:space="preserve">int </w:t>
      </w:r>
      <w:proofErr w:type="spellStart"/>
      <w:r w:rsidRPr="00440798">
        <w:rPr>
          <w:rFonts w:ascii="Arial" w:hAnsi="Arial" w:cs="Arial"/>
          <w:color w:val="0D0D0D"/>
        </w:rPr>
        <w:t>i</w:t>
      </w:r>
      <w:proofErr w:type="spellEnd"/>
      <w:r w:rsidRPr="00440798">
        <w:rPr>
          <w:rFonts w:ascii="Arial" w:hAnsi="Arial" w:cs="Arial"/>
          <w:color w:val="0D0D0D"/>
        </w:rPr>
        <w:t xml:space="preserve">, j, </w:t>
      </w:r>
      <w:proofErr w:type="spellStart"/>
      <w:r w:rsidRPr="00440798">
        <w:rPr>
          <w:rFonts w:ascii="Arial" w:hAnsi="Arial" w:cs="Arial"/>
          <w:color w:val="0D0D0D"/>
        </w:rPr>
        <w:t>lin</w:t>
      </w:r>
      <w:proofErr w:type="spellEnd"/>
      <w:r w:rsidRPr="00440798">
        <w:rPr>
          <w:rFonts w:ascii="Arial" w:hAnsi="Arial" w:cs="Arial"/>
          <w:color w:val="0D0D0D"/>
        </w:rPr>
        <w:t>, col;</w:t>
      </w:r>
    </w:p>
    <w:p w14:paraId="1F7A93F6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  <w:lang w:val="pt-BR"/>
        </w:rPr>
        <w:t xml:space="preserve">int </w:t>
      </w:r>
      <w:proofErr w:type="spellStart"/>
      <w:r w:rsidRPr="00440798">
        <w:rPr>
          <w:rFonts w:ascii="Arial" w:hAnsi="Arial" w:cs="Arial"/>
          <w:color w:val="0D0D0D"/>
          <w:lang w:val="pt-BR"/>
        </w:rPr>
        <w:t>mat</w:t>
      </w:r>
      <w:proofErr w:type="spellEnd"/>
      <w:r w:rsidRPr="00440798">
        <w:rPr>
          <w:rFonts w:ascii="Arial" w:hAnsi="Arial" w:cs="Arial"/>
          <w:color w:val="0D0D0D"/>
          <w:lang w:val="pt-BR"/>
        </w:rPr>
        <w:t>[i][j];</w:t>
      </w:r>
    </w:p>
    <w:p w14:paraId="3C8B04A8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  <w:t xml:space="preserve">printf("Digite o </w:t>
      </w:r>
      <w:proofErr w:type="spellStart"/>
      <w:r w:rsidRPr="00440798">
        <w:rPr>
          <w:rFonts w:ascii="Arial" w:hAnsi="Arial" w:cs="Arial"/>
          <w:color w:val="0D0D0D"/>
          <w:lang w:val="pt-BR"/>
        </w:rPr>
        <w:t>numero</w:t>
      </w:r>
      <w:proofErr w:type="spellEnd"/>
      <w:r w:rsidRPr="00440798">
        <w:rPr>
          <w:rFonts w:ascii="Arial" w:hAnsi="Arial" w:cs="Arial"/>
          <w:color w:val="0D0D0D"/>
          <w:lang w:val="pt-BR"/>
        </w:rPr>
        <w:t xml:space="preserve"> de linhas da sua matriz: \n");</w:t>
      </w:r>
    </w:p>
    <w:p w14:paraId="3C3E7507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  <w:t>scanf("%d", &amp;</w:t>
      </w:r>
      <w:proofErr w:type="spellStart"/>
      <w:r w:rsidRPr="00440798">
        <w:rPr>
          <w:rFonts w:ascii="Arial" w:hAnsi="Arial" w:cs="Arial"/>
          <w:color w:val="0D0D0D"/>
          <w:lang w:val="pt-BR"/>
        </w:rPr>
        <w:t>lin</w:t>
      </w:r>
      <w:proofErr w:type="spellEnd"/>
      <w:r w:rsidRPr="00440798">
        <w:rPr>
          <w:rFonts w:ascii="Arial" w:hAnsi="Arial" w:cs="Arial"/>
          <w:color w:val="0D0D0D"/>
          <w:lang w:val="pt-BR"/>
        </w:rPr>
        <w:t>);</w:t>
      </w:r>
    </w:p>
    <w:p w14:paraId="431C58C5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  <w:t xml:space="preserve">printf("Digite o </w:t>
      </w:r>
      <w:proofErr w:type="spellStart"/>
      <w:r w:rsidRPr="00440798">
        <w:rPr>
          <w:rFonts w:ascii="Arial" w:hAnsi="Arial" w:cs="Arial"/>
          <w:color w:val="0D0D0D"/>
          <w:lang w:val="pt-BR"/>
        </w:rPr>
        <w:t>numero</w:t>
      </w:r>
      <w:proofErr w:type="spellEnd"/>
      <w:r w:rsidRPr="00440798">
        <w:rPr>
          <w:rFonts w:ascii="Arial" w:hAnsi="Arial" w:cs="Arial"/>
          <w:color w:val="0D0D0D"/>
          <w:lang w:val="pt-BR"/>
        </w:rPr>
        <w:t xml:space="preserve"> de colunas da sua matriz: \n");</w:t>
      </w:r>
    </w:p>
    <w:p w14:paraId="3186657E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  <w:lang w:val="pt-BR"/>
        </w:rPr>
        <w:tab/>
      </w:r>
      <w:proofErr w:type="gramStart"/>
      <w:r w:rsidRPr="00440798">
        <w:rPr>
          <w:rFonts w:ascii="Arial" w:hAnsi="Arial" w:cs="Arial"/>
          <w:color w:val="0D0D0D"/>
        </w:rPr>
        <w:t>scanf(</w:t>
      </w:r>
      <w:proofErr w:type="gramEnd"/>
      <w:r w:rsidRPr="00440798">
        <w:rPr>
          <w:rFonts w:ascii="Arial" w:hAnsi="Arial" w:cs="Arial"/>
          <w:color w:val="0D0D0D"/>
        </w:rPr>
        <w:t>"%d", &amp;col);</w:t>
      </w:r>
    </w:p>
    <w:p w14:paraId="0BF06A25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</w:rPr>
        <w:tab/>
        <w:t>if (</w:t>
      </w:r>
      <w:proofErr w:type="spellStart"/>
      <w:proofErr w:type="gramStart"/>
      <w:r w:rsidRPr="00440798">
        <w:rPr>
          <w:rFonts w:ascii="Arial" w:hAnsi="Arial" w:cs="Arial"/>
          <w:color w:val="0D0D0D"/>
        </w:rPr>
        <w:t>lin</w:t>
      </w:r>
      <w:proofErr w:type="spellEnd"/>
      <w:r w:rsidRPr="00440798">
        <w:rPr>
          <w:rFonts w:ascii="Arial" w:hAnsi="Arial" w:cs="Arial"/>
          <w:color w:val="0D0D0D"/>
        </w:rPr>
        <w:t xml:space="preserve"> !</w:t>
      </w:r>
      <w:proofErr w:type="gramEnd"/>
      <w:r w:rsidRPr="00440798">
        <w:rPr>
          <w:rFonts w:ascii="Arial" w:hAnsi="Arial" w:cs="Arial"/>
          <w:color w:val="0D0D0D"/>
        </w:rPr>
        <w:t>= col)</w:t>
      </w:r>
      <w:r w:rsidRPr="00440798">
        <w:rPr>
          <w:rFonts w:ascii="Arial" w:hAnsi="Arial" w:cs="Arial"/>
          <w:color w:val="0D0D0D"/>
        </w:rPr>
        <w:tab/>
        <w:t>{</w:t>
      </w:r>
    </w:p>
    <w:p w14:paraId="2124B8FA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  <w:lang w:val="pt-BR"/>
        </w:rPr>
        <w:t xml:space="preserve">printf("Matriz </w:t>
      </w:r>
      <w:proofErr w:type="spellStart"/>
      <w:r w:rsidRPr="00440798">
        <w:rPr>
          <w:rFonts w:ascii="Arial" w:hAnsi="Arial" w:cs="Arial"/>
          <w:color w:val="0D0D0D"/>
          <w:lang w:val="pt-BR"/>
        </w:rPr>
        <w:t>nao</w:t>
      </w:r>
      <w:proofErr w:type="spellEnd"/>
      <w:r w:rsidRPr="00440798">
        <w:rPr>
          <w:rFonts w:ascii="Arial" w:hAnsi="Arial" w:cs="Arial"/>
          <w:color w:val="0D0D0D"/>
          <w:lang w:val="pt-BR"/>
        </w:rPr>
        <w:t xml:space="preserve"> </w:t>
      </w:r>
      <w:proofErr w:type="spellStart"/>
      <w:r w:rsidRPr="00440798">
        <w:rPr>
          <w:rFonts w:ascii="Arial" w:hAnsi="Arial" w:cs="Arial"/>
          <w:color w:val="0D0D0D"/>
          <w:lang w:val="pt-BR"/>
        </w:rPr>
        <w:t>eh</w:t>
      </w:r>
      <w:proofErr w:type="spellEnd"/>
      <w:r w:rsidRPr="00440798">
        <w:rPr>
          <w:rFonts w:ascii="Arial" w:hAnsi="Arial" w:cs="Arial"/>
          <w:color w:val="0D0D0D"/>
          <w:lang w:val="pt-BR"/>
        </w:rPr>
        <w:t xml:space="preserve"> uma matriz identidade!!\n");</w:t>
      </w:r>
    </w:p>
    <w:p w14:paraId="18D916C1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  <w:t>}</w:t>
      </w:r>
    </w:p>
    <w:p w14:paraId="5B4AABF9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</w:r>
      <w:proofErr w:type="spellStart"/>
      <w:r w:rsidRPr="00440798">
        <w:rPr>
          <w:rFonts w:ascii="Arial" w:hAnsi="Arial" w:cs="Arial"/>
          <w:color w:val="0D0D0D"/>
          <w:lang w:val="pt-BR"/>
        </w:rPr>
        <w:t>else</w:t>
      </w:r>
      <w:proofErr w:type="spellEnd"/>
    </w:p>
    <w:p w14:paraId="5AB462B2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lastRenderedPageBreak/>
        <w:tab/>
        <w:t>{</w:t>
      </w:r>
    </w:p>
    <w:p w14:paraId="553B2E70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  <w:t>printf("\</w:t>
      </w:r>
      <w:proofErr w:type="spellStart"/>
      <w:r w:rsidRPr="00440798">
        <w:rPr>
          <w:rFonts w:ascii="Arial" w:hAnsi="Arial" w:cs="Arial"/>
          <w:color w:val="0D0D0D"/>
          <w:lang w:val="pt-BR"/>
        </w:rPr>
        <w:t>nMatriz</w:t>
      </w:r>
      <w:proofErr w:type="spellEnd"/>
      <w:r w:rsidRPr="00440798">
        <w:rPr>
          <w:rFonts w:ascii="Arial" w:hAnsi="Arial" w:cs="Arial"/>
          <w:color w:val="0D0D0D"/>
          <w:lang w:val="pt-BR"/>
        </w:rPr>
        <w:t xml:space="preserve"> formada: \n");</w:t>
      </w:r>
    </w:p>
    <w:p w14:paraId="5A716E7B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</w:rPr>
        <w:t>for (</w:t>
      </w:r>
      <w:proofErr w:type="spellStart"/>
      <w:r w:rsidRPr="00440798">
        <w:rPr>
          <w:rFonts w:ascii="Arial" w:hAnsi="Arial" w:cs="Arial"/>
          <w:color w:val="0D0D0D"/>
        </w:rPr>
        <w:t>i</w:t>
      </w:r>
      <w:proofErr w:type="spellEnd"/>
      <w:r w:rsidRPr="00440798">
        <w:rPr>
          <w:rFonts w:ascii="Arial" w:hAnsi="Arial" w:cs="Arial"/>
          <w:color w:val="0D0D0D"/>
        </w:rPr>
        <w:t xml:space="preserve"> = 0; </w:t>
      </w:r>
      <w:proofErr w:type="spellStart"/>
      <w:r w:rsidRPr="00440798">
        <w:rPr>
          <w:rFonts w:ascii="Arial" w:hAnsi="Arial" w:cs="Arial"/>
          <w:color w:val="0D0D0D"/>
        </w:rPr>
        <w:t>i</w:t>
      </w:r>
      <w:proofErr w:type="spellEnd"/>
      <w:r w:rsidRPr="00440798">
        <w:rPr>
          <w:rFonts w:ascii="Arial" w:hAnsi="Arial" w:cs="Arial"/>
          <w:color w:val="0D0D0D"/>
        </w:rPr>
        <w:t xml:space="preserve"> &lt; </w:t>
      </w:r>
      <w:proofErr w:type="spellStart"/>
      <w:r w:rsidRPr="00440798">
        <w:rPr>
          <w:rFonts w:ascii="Arial" w:hAnsi="Arial" w:cs="Arial"/>
          <w:color w:val="0D0D0D"/>
        </w:rPr>
        <w:t>lin</w:t>
      </w:r>
      <w:proofErr w:type="spellEnd"/>
      <w:r w:rsidRPr="00440798">
        <w:rPr>
          <w:rFonts w:ascii="Arial" w:hAnsi="Arial" w:cs="Arial"/>
          <w:color w:val="0D0D0D"/>
        </w:rPr>
        <w:t xml:space="preserve">; </w:t>
      </w:r>
      <w:proofErr w:type="spellStart"/>
      <w:r w:rsidRPr="00440798">
        <w:rPr>
          <w:rFonts w:ascii="Arial" w:hAnsi="Arial" w:cs="Arial"/>
          <w:color w:val="0D0D0D"/>
        </w:rPr>
        <w:t>i</w:t>
      </w:r>
      <w:proofErr w:type="spellEnd"/>
      <w:r w:rsidRPr="00440798">
        <w:rPr>
          <w:rFonts w:ascii="Arial" w:hAnsi="Arial" w:cs="Arial"/>
          <w:color w:val="0D0D0D"/>
        </w:rPr>
        <w:t>+</w:t>
      </w:r>
      <w:proofErr w:type="gramStart"/>
      <w:r w:rsidRPr="00440798">
        <w:rPr>
          <w:rFonts w:ascii="Arial" w:hAnsi="Arial" w:cs="Arial"/>
          <w:color w:val="0D0D0D"/>
        </w:rPr>
        <w:t>+){</w:t>
      </w:r>
      <w:proofErr w:type="gramEnd"/>
    </w:p>
    <w:p w14:paraId="4CA83ED2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  <w:t xml:space="preserve">for (j = 0; j &lt; col; </w:t>
      </w:r>
      <w:proofErr w:type="spellStart"/>
      <w:proofErr w:type="gramStart"/>
      <w:r w:rsidRPr="00440798">
        <w:rPr>
          <w:rFonts w:ascii="Arial" w:hAnsi="Arial" w:cs="Arial"/>
          <w:color w:val="0D0D0D"/>
        </w:rPr>
        <w:t>j++</w:t>
      </w:r>
      <w:proofErr w:type="spellEnd"/>
      <w:r w:rsidRPr="00440798">
        <w:rPr>
          <w:rFonts w:ascii="Arial" w:hAnsi="Arial" w:cs="Arial"/>
          <w:color w:val="0D0D0D"/>
        </w:rPr>
        <w:t>){</w:t>
      </w:r>
      <w:proofErr w:type="gramEnd"/>
    </w:p>
    <w:p w14:paraId="6D7EEBD5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  <w:t>if (</w:t>
      </w:r>
      <w:proofErr w:type="spellStart"/>
      <w:r w:rsidRPr="00440798">
        <w:rPr>
          <w:rFonts w:ascii="Arial" w:hAnsi="Arial" w:cs="Arial"/>
          <w:color w:val="0D0D0D"/>
        </w:rPr>
        <w:t>i</w:t>
      </w:r>
      <w:proofErr w:type="spellEnd"/>
      <w:r w:rsidRPr="00440798">
        <w:rPr>
          <w:rFonts w:ascii="Arial" w:hAnsi="Arial" w:cs="Arial"/>
          <w:color w:val="0D0D0D"/>
        </w:rPr>
        <w:t xml:space="preserve"> == </w:t>
      </w:r>
      <w:proofErr w:type="gramStart"/>
      <w:r w:rsidRPr="00440798">
        <w:rPr>
          <w:rFonts w:ascii="Arial" w:hAnsi="Arial" w:cs="Arial"/>
          <w:color w:val="0D0D0D"/>
        </w:rPr>
        <w:t>j){</w:t>
      </w:r>
      <w:proofErr w:type="gramEnd"/>
    </w:p>
    <w:p w14:paraId="392A39A6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  <w:t>mat[</w:t>
      </w:r>
      <w:proofErr w:type="spellStart"/>
      <w:r w:rsidRPr="00440798">
        <w:rPr>
          <w:rFonts w:ascii="Arial" w:hAnsi="Arial" w:cs="Arial"/>
          <w:color w:val="0D0D0D"/>
        </w:rPr>
        <w:t>i</w:t>
      </w:r>
      <w:proofErr w:type="spellEnd"/>
      <w:r w:rsidRPr="00440798">
        <w:rPr>
          <w:rFonts w:ascii="Arial" w:hAnsi="Arial" w:cs="Arial"/>
          <w:color w:val="0D0D0D"/>
        </w:rPr>
        <w:t>][j] = 1;</w:t>
      </w:r>
    </w:p>
    <w:p w14:paraId="23F2651B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  <w:t>}</w:t>
      </w:r>
    </w:p>
    <w:p w14:paraId="251D8172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proofErr w:type="gramStart"/>
      <w:r w:rsidRPr="00440798">
        <w:rPr>
          <w:rFonts w:ascii="Arial" w:hAnsi="Arial" w:cs="Arial"/>
          <w:color w:val="0D0D0D"/>
        </w:rPr>
        <w:t>else{</w:t>
      </w:r>
      <w:proofErr w:type="gramEnd"/>
    </w:p>
    <w:p w14:paraId="77FBB493" w14:textId="77777777" w:rsidR="00440798" w:rsidRPr="000357FF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</w:rPr>
      </w:pP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</w:rPr>
        <w:tab/>
      </w:r>
      <w:r w:rsidRPr="000357FF">
        <w:rPr>
          <w:rFonts w:ascii="Arial" w:hAnsi="Arial" w:cs="Arial"/>
          <w:color w:val="0D0D0D"/>
        </w:rPr>
        <w:t>mat[</w:t>
      </w:r>
      <w:proofErr w:type="spellStart"/>
      <w:r w:rsidRPr="000357FF">
        <w:rPr>
          <w:rFonts w:ascii="Arial" w:hAnsi="Arial" w:cs="Arial"/>
          <w:color w:val="0D0D0D"/>
        </w:rPr>
        <w:t>i</w:t>
      </w:r>
      <w:proofErr w:type="spellEnd"/>
      <w:r w:rsidRPr="000357FF">
        <w:rPr>
          <w:rFonts w:ascii="Arial" w:hAnsi="Arial" w:cs="Arial"/>
          <w:color w:val="0D0D0D"/>
        </w:rPr>
        <w:t>][j] = 0;</w:t>
      </w:r>
    </w:p>
    <w:p w14:paraId="0E4B5428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0357FF">
        <w:rPr>
          <w:rFonts w:ascii="Arial" w:hAnsi="Arial" w:cs="Arial"/>
          <w:color w:val="0D0D0D"/>
        </w:rPr>
        <w:tab/>
      </w:r>
      <w:r w:rsidRPr="000357FF">
        <w:rPr>
          <w:rFonts w:ascii="Arial" w:hAnsi="Arial" w:cs="Arial"/>
          <w:color w:val="0D0D0D"/>
        </w:rPr>
        <w:tab/>
      </w:r>
      <w:r w:rsidRPr="000357FF">
        <w:rPr>
          <w:rFonts w:ascii="Arial" w:hAnsi="Arial" w:cs="Arial"/>
          <w:color w:val="0D0D0D"/>
        </w:rPr>
        <w:tab/>
      </w:r>
      <w:r w:rsidRPr="000357FF">
        <w:rPr>
          <w:rFonts w:ascii="Arial" w:hAnsi="Arial" w:cs="Arial"/>
          <w:color w:val="0D0D0D"/>
        </w:rPr>
        <w:tab/>
      </w:r>
      <w:r w:rsidRPr="00440798">
        <w:rPr>
          <w:rFonts w:ascii="Arial" w:hAnsi="Arial" w:cs="Arial"/>
          <w:color w:val="0D0D0D"/>
          <w:lang w:val="pt-BR"/>
        </w:rPr>
        <w:t>}</w:t>
      </w:r>
    </w:p>
    <w:p w14:paraId="7AE8339B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  <w:t xml:space="preserve">printf("[%d][%d] = %d\t", i, j, </w:t>
      </w:r>
      <w:proofErr w:type="spellStart"/>
      <w:r w:rsidRPr="00440798">
        <w:rPr>
          <w:rFonts w:ascii="Arial" w:hAnsi="Arial" w:cs="Arial"/>
          <w:color w:val="0D0D0D"/>
          <w:lang w:val="pt-BR"/>
        </w:rPr>
        <w:t>mat</w:t>
      </w:r>
      <w:proofErr w:type="spellEnd"/>
      <w:r w:rsidRPr="00440798">
        <w:rPr>
          <w:rFonts w:ascii="Arial" w:hAnsi="Arial" w:cs="Arial"/>
          <w:color w:val="0D0D0D"/>
          <w:lang w:val="pt-BR"/>
        </w:rPr>
        <w:t>[i][j]);</w:t>
      </w:r>
    </w:p>
    <w:p w14:paraId="3910C08A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  <w:t>}</w:t>
      </w:r>
    </w:p>
    <w:p w14:paraId="52B73218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  <w:t>printf("\n");</w:t>
      </w:r>
    </w:p>
    <w:p w14:paraId="590992E4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</w:r>
      <w:r w:rsidRPr="00440798">
        <w:rPr>
          <w:rFonts w:ascii="Arial" w:hAnsi="Arial" w:cs="Arial"/>
          <w:color w:val="0D0D0D"/>
          <w:lang w:val="pt-BR"/>
        </w:rPr>
        <w:tab/>
        <w:t>}</w:t>
      </w:r>
    </w:p>
    <w:p w14:paraId="5F551C4D" w14:textId="77777777" w:rsidR="00440798" w:rsidRPr="00440798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ab/>
        <w:t>}</w:t>
      </w:r>
    </w:p>
    <w:p w14:paraId="7F792DAD" w14:textId="5F2BB041" w:rsidR="003257BE" w:rsidRDefault="00440798" w:rsidP="00440798">
      <w:pPr>
        <w:pStyle w:val="Corpodetexto"/>
        <w:tabs>
          <w:tab w:val="left" w:pos="426"/>
        </w:tabs>
        <w:spacing w:line="360" w:lineRule="auto"/>
        <w:ind w:left="426" w:right="131"/>
        <w:jc w:val="both"/>
        <w:rPr>
          <w:rFonts w:ascii="Arial" w:hAnsi="Arial" w:cs="Arial"/>
          <w:color w:val="0D0D0D"/>
          <w:lang w:val="pt-BR"/>
        </w:rPr>
      </w:pPr>
      <w:r w:rsidRPr="00440798">
        <w:rPr>
          <w:rFonts w:ascii="Arial" w:hAnsi="Arial" w:cs="Arial"/>
          <w:color w:val="0D0D0D"/>
          <w:lang w:val="pt-BR"/>
        </w:rPr>
        <w:t>}</w:t>
      </w:r>
    </w:p>
    <w:p w14:paraId="66DA3138" w14:textId="77777777" w:rsidR="00086F90" w:rsidRPr="00086F90" w:rsidRDefault="00086F90" w:rsidP="00086F90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086F90">
        <w:rPr>
          <w:rFonts w:ascii="Arial" w:hAnsi="Arial" w:cs="Arial"/>
          <w:color w:val="0D0D0D"/>
          <w:lang w:val="pt-BR"/>
        </w:rPr>
        <w:t>Construa um algoritmo que leia uma matriz de dimensão 7 x 4 e, em um vetor de 7 elementos, armazene o menor elemento de cada linha da matriz. Exemplo:</w:t>
      </w:r>
    </w:p>
    <w:p w14:paraId="5B9F166C" w14:textId="77777777" w:rsidR="00086F90" w:rsidRDefault="00086F90" w:rsidP="00086F90">
      <w:pPr>
        <w:rPr>
          <w:rFonts w:cs="Tahoma"/>
          <w:szCs w:val="20"/>
        </w:rPr>
      </w:pPr>
    </w:p>
    <w:tbl>
      <w:tblPr>
        <w:tblpPr w:leftFromText="141" w:rightFromText="141" w:vertAnchor="text" w:horzAnchor="page" w:tblpX="2773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398"/>
        <w:gridCol w:w="398"/>
        <w:gridCol w:w="398"/>
        <w:gridCol w:w="398"/>
      </w:tblGrid>
      <w:tr w:rsidR="00086F90" w:rsidRPr="00166321" w14:paraId="583ED528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2C085A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491361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929EF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A95EC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643AA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3</w:t>
            </w:r>
          </w:p>
        </w:tc>
      </w:tr>
      <w:tr w:rsidR="00086F90" w:rsidRPr="00166321" w14:paraId="27143C3B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D8437DE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6045C5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C6175CE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0C0C0"/>
          </w:tcPr>
          <w:p w14:paraId="11F10E25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67B85EA8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8</w:t>
            </w:r>
          </w:p>
        </w:tc>
      </w:tr>
      <w:tr w:rsidR="00086F90" w:rsidRPr="00166321" w14:paraId="74B979AF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577E2C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D90368E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0898D85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8072066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9</w:t>
            </w:r>
          </w:p>
        </w:tc>
        <w:tc>
          <w:tcPr>
            <w:tcW w:w="0" w:type="auto"/>
            <w:shd w:val="clear" w:color="auto" w:fill="C0C0C0"/>
          </w:tcPr>
          <w:p w14:paraId="7472D745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-1</w:t>
            </w:r>
          </w:p>
        </w:tc>
      </w:tr>
      <w:tr w:rsidR="00086F90" w:rsidRPr="00166321" w14:paraId="4913ED75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7E2617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2487E90B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C0C0C0"/>
          </w:tcPr>
          <w:p w14:paraId="0D0416AD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-3</w:t>
            </w:r>
          </w:p>
        </w:tc>
        <w:tc>
          <w:tcPr>
            <w:tcW w:w="0" w:type="auto"/>
            <w:shd w:val="clear" w:color="auto" w:fill="auto"/>
          </w:tcPr>
          <w:p w14:paraId="70E6AFDB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CF5498F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7</w:t>
            </w:r>
          </w:p>
        </w:tc>
      </w:tr>
      <w:tr w:rsidR="00086F90" w:rsidRPr="00166321" w14:paraId="616F6B77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897AAC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133D1CE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shd w:val="clear" w:color="auto" w:fill="auto"/>
          </w:tcPr>
          <w:p w14:paraId="1C04A3F4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shd w:val="clear" w:color="auto" w:fill="auto"/>
          </w:tcPr>
          <w:p w14:paraId="7912927E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shd w:val="clear" w:color="auto" w:fill="auto"/>
          </w:tcPr>
          <w:p w14:paraId="588AD738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</w:tr>
      <w:tr w:rsidR="00086F90" w:rsidRPr="00166321" w14:paraId="415B13AC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7A9232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C0C0"/>
          </w:tcPr>
          <w:p w14:paraId="1B47331A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58022FF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FCB4D1A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559CEB0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6</w:t>
            </w:r>
          </w:p>
        </w:tc>
      </w:tr>
    </w:tbl>
    <w:p w14:paraId="5E0E903D" w14:textId="77777777" w:rsidR="00086F90" w:rsidRDefault="00086F90" w:rsidP="00086F90">
      <w:pPr>
        <w:rPr>
          <w:rFonts w:cs="Tahoma"/>
          <w:szCs w:val="20"/>
        </w:rPr>
      </w:pPr>
    </w:p>
    <w:tbl>
      <w:tblPr>
        <w:tblpPr w:leftFromText="141" w:rightFromText="141" w:vertAnchor="text" w:horzAnchor="page" w:tblpX="6733" w:tblpY="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"/>
        <w:gridCol w:w="398"/>
        <w:gridCol w:w="398"/>
        <w:gridCol w:w="398"/>
        <w:gridCol w:w="398"/>
        <w:gridCol w:w="398"/>
        <w:gridCol w:w="326"/>
      </w:tblGrid>
      <w:tr w:rsidR="00086F90" w:rsidRPr="00166321" w14:paraId="49FE59F8" w14:textId="77777777" w:rsidTr="00511A9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C05D6F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CD4D08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110059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474B5F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34ADC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BC179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A19D8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6</w:t>
            </w:r>
          </w:p>
        </w:tc>
      </w:tr>
      <w:tr w:rsidR="00086F90" w:rsidRPr="00166321" w14:paraId="7D4528D4" w14:textId="77777777" w:rsidTr="00511A9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CE6B84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32FF7A6D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E08686A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739A628D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4C3B655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369F23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83EDC3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4</w:t>
            </w:r>
          </w:p>
        </w:tc>
      </w:tr>
    </w:tbl>
    <w:p w14:paraId="613C48CC" w14:textId="77777777" w:rsidR="00086F90" w:rsidRDefault="00086F90" w:rsidP="00086F90">
      <w:pPr>
        <w:rPr>
          <w:rFonts w:cs="Tahoma"/>
          <w:szCs w:val="20"/>
        </w:rPr>
      </w:pPr>
    </w:p>
    <w:p w14:paraId="60C196A5" w14:textId="77777777" w:rsidR="00086F90" w:rsidRDefault="00086F90" w:rsidP="00086F90">
      <w:pPr>
        <w:rPr>
          <w:rFonts w:cs="Tahoma"/>
          <w:szCs w:val="20"/>
        </w:rPr>
      </w:pPr>
    </w:p>
    <w:p w14:paraId="7DBD1E4A" w14:textId="77777777" w:rsidR="00086F90" w:rsidRDefault="00086F90" w:rsidP="00086F90">
      <w:pPr>
        <w:rPr>
          <w:rFonts w:cs="Tahoma"/>
          <w:szCs w:val="20"/>
        </w:rPr>
      </w:pPr>
    </w:p>
    <w:p w14:paraId="5B4001BB" w14:textId="77777777" w:rsidR="00086F90" w:rsidRDefault="00086F90" w:rsidP="00086F90">
      <w:pPr>
        <w:rPr>
          <w:rFonts w:cs="Tahoma"/>
          <w:szCs w:val="20"/>
        </w:rPr>
      </w:pPr>
    </w:p>
    <w:p w14:paraId="418F3EB9" w14:textId="77777777" w:rsidR="00086F90" w:rsidRDefault="00086F90" w:rsidP="00086F90">
      <w:pPr>
        <w:rPr>
          <w:rFonts w:cs="Tahoma"/>
          <w:szCs w:val="20"/>
        </w:rPr>
      </w:pPr>
    </w:p>
    <w:p w14:paraId="3A6640BD" w14:textId="4BD8DB89" w:rsidR="00086F90" w:rsidRDefault="00086F90" w:rsidP="00086F90">
      <w:pPr>
        <w:rPr>
          <w:rFonts w:cs="Tahoma"/>
          <w:szCs w:val="20"/>
        </w:rPr>
      </w:pPr>
    </w:p>
    <w:p w14:paraId="596B0237" w14:textId="7940E3F3" w:rsidR="008E19C3" w:rsidRDefault="008E19C3" w:rsidP="00086F90">
      <w:pPr>
        <w:rPr>
          <w:rFonts w:cs="Tahoma"/>
          <w:szCs w:val="20"/>
        </w:rPr>
      </w:pPr>
    </w:p>
    <w:p w14:paraId="4975D7AA" w14:textId="48DF6E4C" w:rsidR="008E19C3" w:rsidRDefault="008E19C3" w:rsidP="00086F90">
      <w:pPr>
        <w:rPr>
          <w:rFonts w:cs="Tahoma"/>
          <w:szCs w:val="20"/>
        </w:rPr>
      </w:pPr>
    </w:p>
    <w:p w14:paraId="1542B758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>#include &lt;stdio.h&gt;</w:t>
      </w:r>
    </w:p>
    <w:p w14:paraId="3B807599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>#include &lt;stdlib.h&gt;</w:t>
      </w:r>
    </w:p>
    <w:p w14:paraId="4A2C4520" w14:textId="77777777" w:rsidR="008E19C3" w:rsidRPr="008E19C3" w:rsidRDefault="008E19C3" w:rsidP="008E19C3">
      <w:pPr>
        <w:rPr>
          <w:rFonts w:cs="Tahoma"/>
          <w:szCs w:val="20"/>
          <w:lang w:val="en-US"/>
        </w:rPr>
      </w:pPr>
    </w:p>
    <w:p w14:paraId="1F64AE99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 xml:space="preserve">int </w:t>
      </w:r>
      <w:proofErr w:type="gramStart"/>
      <w:r w:rsidRPr="008E19C3">
        <w:rPr>
          <w:rFonts w:cs="Tahoma"/>
          <w:szCs w:val="20"/>
          <w:lang w:val="en-US"/>
        </w:rPr>
        <w:t>main(</w:t>
      </w:r>
      <w:proofErr w:type="gramEnd"/>
      <w:r w:rsidRPr="008E19C3">
        <w:rPr>
          <w:rFonts w:cs="Tahoma"/>
          <w:szCs w:val="20"/>
          <w:lang w:val="en-US"/>
        </w:rPr>
        <w:t>){</w:t>
      </w:r>
    </w:p>
    <w:p w14:paraId="748AF27B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ab/>
        <w:t xml:space="preserve">int </w:t>
      </w:r>
      <w:proofErr w:type="gramStart"/>
      <w:r w:rsidRPr="008E19C3">
        <w:rPr>
          <w:rFonts w:cs="Tahoma"/>
          <w:szCs w:val="20"/>
          <w:lang w:val="en-US"/>
        </w:rPr>
        <w:t>mat[</w:t>
      </w:r>
      <w:proofErr w:type="gramEnd"/>
      <w:r w:rsidRPr="008E19C3">
        <w:rPr>
          <w:rFonts w:cs="Tahoma"/>
          <w:szCs w:val="20"/>
          <w:lang w:val="en-US"/>
        </w:rPr>
        <w:t>7][4], vet[7];</w:t>
      </w:r>
    </w:p>
    <w:p w14:paraId="11853CCA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</w:rPr>
        <w:t>int i, j, maior = 0, menor;</w:t>
      </w:r>
    </w:p>
    <w:p w14:paraId="3F79DEA2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  <w:t>for (i = 0; i &lt; 7; i++){</w:t>
      </w:r>
    </w:p>
    <w:p w14:paraId="415ED11B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for (j = 0; j &lt; 4; j++){</w:t>
      </w:r>
    </w:p>
    <w:p w14:paraId="6D88D3FE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printf("Digite os dados da matriz, linha %</w:t>
      </w:r>
      <w:proofErr w:type="gramStart"/>
      <w:r w:rsidRPr="008E19C3">
        <w:rPr>
          <w:rFonts w:cs="Tahoma"/>
          <w:szCs w:val="20"/>
        </w:rPr>
        <w:t>d</w:t>
      </w:r>
      <w:proofErr w:type="gramEnd"/>
      <w:r w:rsidRPr="008E19C3">
        <w:rPr>
          <w:rFonts w:cs="Tahoma"/>
          <w:szCs w:val="20"/>
        </w:rPr>
        <w:t xml:space="preserve"> coluna %d: \n", i, j);</w:t>
      </w:r>
    </w:p>
    <w:p w14:paraId="3539B9A6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proofErr w:type="gramStart"/>
      <w:r w:rsidRPr="008E19C3">
        <w:rPr>
          <w:rFonts w:cs="Tahoma"/>
          <w:szCs w:val="20"/>
          <w:lang w:val="en-US"/>
        </w:rPr>
        <w:t>scanf(</w:t>
      </w:r>
      <w:proofErr w:type="gramEnd"/>
      <w:r w:rsidRPr="008E19C3">
        <w:rPr>
          <w:rFonts w:cs="Tahoma"/>
          <w:szCs w:val="20"/>
          <w:lang w:val="en-US"/>
        </w:rPr>
        <w:t>"%d", &amp;mat[</w:t>
      </w:r>
      <w:proofErr w:type="spellStart"/>
      <w:r w:rsidRPr="008E19C3">
        <w:rPr>
          <w:rFonts w:cs="Tahoma"/>
          <w:szCs w:val="20"/>
          <w:lang w:val="en-US"/>
        </w:rPr>
        <w:t>i</w:t>
      </w:r>
      <w:proofErr w:type="spellEnd"/>
      <w:r w:rsidRPr="008E19C3">
        <w:rPr>
          <w:rFonts w:cs="Tahoma"/>
          <w:szCs w:val="20"/>
          <w:lang w:val="en-US"/>
        </w:rPr>
        <w:t>][j]);</w:t>
      </w:r>
    </w:p>
    <w:p w14:paraId="0293F13F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  <w:lang w:val="en-US"/>
        </w:rPr>
        <w:tab/>
        <w:t>}</w:t>
      </w:r>
    </w:p>
    <w:p w14:paraId="009AAC7F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ab/>
        <w:t>}</w:t>
      </w:r>
    </w:p>
    <w:p w14:paraId="48D836DE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ab/>
      </w:r>
    </w:p>
    <w:p w14:paraId="29BDAC00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ab/>
        <w:t>for (</w:t>
      </w:r>
      <w:proofErr w:type="spellStart"/>
      <w:r w:rsidRPr="008E19C3">
        <w:rPr>
          <w:rFonts w:cs="Tahoma"/>
          <w:szCs w:val="20"/>
          <w:lang w:val="en-US"/>
        </w:rPr>
        <w:t>i</w:t>
      </w:r>
      <w:proofErr w:type="spellEnd"/>
      <w:r w:rsidRPr="008E19C3">
        <w:rPr>
          <w:rFonts w:cs="Tahoma"/>
          <w:szCs w:val="20"/>
          <w:lang w:val="en-US"/>
        </w:rPr>
        <w:t xml:space="preserve"> = 0; </w:t>
      </w:r>
      <w:proofErr w:type="spellStart"/>
      <w:r w:rsidRPr="008E19C3">
        <w:rPr>
          <w:rFonts w:cs="Tahoma"/>
          <w:szCs w:val="20"/>
          <w:lang w:val="en-US"/>
        </w:rPr>
        <w:t>i</w:t>
      </w:r>
      <w:proofErr w:type="spellEnd"/>
      <w:r w:rsidRPr="008E19C3">
        <w:rPr>
          <w:rFonts w:cs="Tahoma"/>
          <w:szCs w:val="20"/>
          <w:lang w:val="en-US"/>
        </w:rPr>
        <w:t xml:space="preserve"> &lt; 7; </w:t>
      </w:r>
      <w:proofErr w:type="spellStart"/>
      <w:r w:rsidRPr="008E19C3">
        <w:rPr>
          <w:rFonts w:cs="Tahoma"/>
          <w:szCs w:val="20"/>
          <w:lang w:val="en-US"/>
        </w:rPr>
        <w:t>i</w:t>
      </w:r>
      <w:proofErr w:type="spellEnd"/>
      <w:r w:rsidRPr="008E19C3">
        <w:rPr>
          <w:rFonts w:cs="Tahoma"/>
          <w:szCs w:val="20"/>
          <w:lang w:val="en-US"/>
        </w:rPr>
        <w:t>+</w:t>
      </w:r>
      <w:proofErr w:type="gramStart"/>
      <w:r w:rsidRPr="008E19C3">
        <w:rPr>
          <w:rFonts w:cs="Tahoma"/>
          <w:szCs w:val="20"/>
          <w:lang w:val="en-US"/>
        </w:rPr>
        <w:t>+){</w:t>
      </w:r>
      <w:proofErr w:type="gramEnd"/>
    </w:p>
    <w:p w14:paraId="6C7C3C10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  <w:lang w:val="en-US"/>
        </w:rPr>
        <w:tab/>
      </w:r>
      <w:proofErr w:type="gramStart"/>
      <w:r w:rsidRPr="008E19C3">
        <w:rPr>
          <w:rFonts w:cs="Tahoma"/>
          <w:szCs w:val="20"/>
          <w:lang w:val="en-US"/>
        </w:rPr>
        <w:t>for(</w:t>
      </w:r>
      <w:proofErr w:type="gramEnd"/>
      <w:r w:rsidRPr="008E19C3">
        <w:rPr>
          <w:rFonts w:cs="Tahoma"/>
          <w:szCs w:val="20"/>
          <w:lang w:val="en-US"/>
        </w:rPr>
        <w:t xml:space="preserve">j = 0; j &lt; 4; </w:t>
      </w:r>
      <w:proofErr w:type="spellStart"/>
      <w:r w:rsidRPr="008E19C3">
        <w:rPr>
          <w:rFonts w:cs="Tahoma"/>
          <w:szCs w:val="20"/>
          <w:lang w:val="en-US"/>
        </w:rPr>
        <w:t>j++</w:t>
      </w:r>
      <w:proofErr w:type="spellEnd"/>
      <w:r w:rsidRPr="008E19C3">
        <w:rPr>
          <w:rFonts w:cs="Tahoma"/>
          <w:szCs w:val="20"/>
          <w:lang w:val="en-US"/>
        </w:rPr>
        <w:t>){</w:t>
      </w:r>
    </w:p>
    <w:p w14:paraId="75191743" w14:textId="77777777" w:rsidR="008E19C3" w:rsidRPr="008E19C3" w:rsidRDefault="008E19C3" w:rsidP="008E19C3">
      <w:pPr>
        <w:rPr>
          <w:rFonts w:cs="Tahoma"/>
          <w:szCs w:val="20"/>
          <w:lang w:val="en-US"/>
        </w:rPr>
      </w:pP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  <w:lang w:val="en-US"/>
        </w:rPr>
        <w:tab/>
      </w:r>
      <w:proofErr w:type="gramStart"/>
      <w:r w:rsidRPr="008E19C3">
        <w:rPr>
          <w:rFonts w:cs="Tahoma"/>
          <w:szCs w:val="20"/>
          <w:lang w:val="en-US"/>
        </w:rPr>
        <w:t>if(</w:t>
      </w:r>
      <w:proofErr w:type="gramEnd"/>
      <w:r w:rsidRPr="008E19C3">
        <w:rPr>
          <w:rFonts w:cs="Tahoma"/>
          <w:szCs w:val="20"/>
          <w:lang w:val="en-US"/>
        </w:rPr>
        <w:t>j == 0){</w:t>
      </w:r>
    </w:p>
    <w:p w14:paraId="5E9E6371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  <w:lang w:val="en-US"/>
        </w:rPr>
        <w:tab/>
      </w:r>
      <w:r w:rsidRPr="008E19C3">
        <w:rPr>
          <w:rFonts w:cs="Tahoma"/>
          <w:szCs w:val="20"/>
        </w:rPr>
        <w:t xml:space="preserve">menor = </w:t>
      </w:r>
      <w:proofErr w:type="spellStart"/>
      <w:r w:rsidRPr="008E19C3">
        <w:rPr>
          <w:rFonts w:cs="Tahoma"/>
          <w:szCs w:val="20"/>
        </w:rPr>
        <w:t>mat</w:t>
      </w:r>
      <w:proofErr w:type="spellEnd"/>
      <w:r w:rsidRPr="008E19C3">
        <w:rPr>
          <w:rFonts w:cs="Tahoma"/>
          <w:szCs w:val="20"/>
        </w:rPr>
        <w:t>[i][j];</w:t>
      </w:r>
    </w:p>
    <w:p w14:paraId="7D59DADC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}</w:t>
      </w:r>
    </w:p>
    <w:p w14:paraId="7B2E30F0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proofErr w:type="spellStart"/>
      <w:r w:rsidRPr="008E19C3">
        <w:rPr>
          <w:rFonts w:cs="Tahoma"/>
          <w:szCs w:val="20"/>
        </w:rPr>
        <w:t>if</w:t>
      </w:r>
      <w:proofErr w:type="spellEnd"/>
      <w:r w:rsidRPr="008E19C3">
        <w:rPr>
          <w:rFonts w:cs="Tahoma"/>
          <w:szCs w:val="20"/>
        </w:rPr>
        <w:t>(</w:t>
      </w:r>
      <w:proofErr w:type="spellStart"/>
      <w:r w:rsidRPr="008E19C3">
        <w:rPr>
          <w:rFonts w:cs="Tahoma"/>
          <w:szCs w:val="20"/>
        </w:rPr>
        <w:t>mat</w:t>
      </w:r>
      <w:proofErr w:type="spellEnd"/>
      <w:r w:rsidRPr="008E19C3">
        <w:rPr>
          <w:rFonts w:cs="Tahoma"/>
          <w:szCs w:val="20"/>
        </w:rPr>
        <w:t>[i][j] &gt; maior){</w:t>
      </w:r>
    </w:p>
    <w:p w14:paraId="361873AE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 xml:space="preserve">maior = </w:t>
      </w:r>
      <w:proofErr w:type="spellStart"/>
      <w:r w:rsidRPr="008E19C3">
        <w:rPr>
          <w:rFonts w:cs="Tahoma"/>
          <w:szCs w:val="20"/>
        </w:rPr>
        <w:t>mat</w:t>
      </w:r>
      <w:proofErr w:type="spellEnd"/>
      <w:r w:rsidRPr="008E19C3">
        <w:rPr>
          <w:rFonts w:cs="Tahoma"/>
          <w:szCs w:val="20"/>
        </w:rPr>
        <w:t>[i][j];</w:t>
      </w:r>
    </w:p>
    <w:p w14:paraId="631AA3DD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}</w:t>
      </w:r>
    </w:p>
    <w:p w14:paraId="100D4455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proofErr w:type="spellStart"/>
      <w:r w:rsidRPr="008E19C3">
        <w:rPr>
          <w:rFonts w:cs="Tahoma"/>
          <w:szCs w:val="20"/>
        </w:rPr>
        <w:t>if</w:t>
      </w:r>
      <w:proofErr w:type="spellEnd"/>
      <w:r w:rsidRPr="008E19C3">
        <w:rPr>
          <w:rFonts w:cs="Tahoma"/>
          <w:szCs w:val="20"/>
        </w:rPr>
        <w:t>(</w:t>
      </w:r>
      <w:proofErr w:type="spellStart"/>
      <w:r w:rsidRPr="008E19C3">
        <w:rPr>
          <w:rFonts w:cs="Tahoma"/>
          <w:szCs w:val="20"/>
        </w:rPr>
        <w:t>mat</w:t>
      </w:r>
      <w:proofErr w:type="spellEnd"/>
      <w:r w:rsidRPr="008E19C3">
        <w:rPr>
          <w:rFonts w:cs="Tahoma"/>
          <w:szCs w:val="20"/>
        </w:rPr>
        <w:t>[i][j] &lt; menor){</w:t>
      </w:r>
    </w:p>
    <w:p w14:paraId="68032BB2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lastRenderedPageBreak/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 xml:space="preserve">menor = </w:t>
      </w:r>
      <w:proofErr w:type="spellStart"/>
      <w:r w:rsidRPr="008E19C3">
        <w:rPr>
          <w:rFonts w:cs="Tahoma"/>
          <w:szCs w:val="20"/>
        </w:rPr>
        <w:t>mat</w:t>
      </w:r>
      <w:proofErr w:type="spellEnd"/>
      <w:r w:rsidRPr="008E19C3">
        <w:rPr>
          <w:rFonts w:cs="Tahoma"/>
          <w:szCs w:val="20"/>
        </w:rPr>
        <w:t>[i][j];</w:t>
      </w:r>
    </w:p>
    <w:p w14:paraId="5CB03C0E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}</w:t>
      </w:r>
    </w:p>
    <w:p w14:paraId="6FFCD09B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}</w:t>
      </w:r>
    </w:p>
    <w:p w14:paraId="50DBBD3F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proofErr w:type="spellStart"/>
      <w:r w:rsidRPr="008E19C3">
        <w:rPr>
          <w:rFonts w:cs="Tahoma"/>
          <w:szCs w:val="20"/>
        </w:rPr>
        <w:t>vet</w:t>
      </w:r>
      <w:proofErr w:type="spellEnd"/>
      <w:r w:rsidRPr="008E19C3">
        <w:rPr>
          <w:rFonts w:cs="Tahoma"/>
          <w:szCs w:val="20"/>
        </w:rPr>
        <w:t>[i] = menor;</w:t>
      </w:r>
    </w:p>
    <w:p w14:paraId="18F80C4E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  <w:t>}</w:t>
      </w:r>
    </w:p>
    <w:p w14:paraId="7EFCCDD2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</w:p>
    <w:p w14:paraId="4370E80D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  <w:t>printf("Matriz formada: \n");</w:t>
      </w:r>
    </w:p>
    <w:p w14:paraId="5D8310D0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for (i = 0; i &lt; 7; i++){</w:t>
      </w:r>
    </w:p>
    <w:p w14:paraId="0828F074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for (j = 0; j &lt; 4; j++){</w:t>
      </w:r>
    </w:p>
    <w:p w14:paraId="259D5368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 xml:space="preserve">printf("[%d][%d] = %d\t", i, j, </w:t>
      </w:r>
      <w:proofErr w:type="spellStart"/>
      <w:r w:rsidRPr="008E19C3">
        <w:rPr>
          <w:rFonts w:cs="Tahoma"/>
          <w:szCs w:val="20"/>
        </w:rPr>
        <w:t>mat</w:t>
      </w:r>
      <w:proofErr w:type="spellEnd"/>
      <w:r w:rsidRPr="008E19C3">
        <w:rPr>
          <w:rFonts w:cs="Tahoma"/>
          <w:szCs w:val="20"/>
        </w:rPr>
        <w:t>[i][j]);</w:t>
      </w:r>
    </w:p>
    <w:p w14:paraId="1F957847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}</w:t>
      </w:r>
    </w:p>
    <w:p w14:paraId="4433F7D0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printf("\n");</w:t>
      </w:r>
    </w:p>
    <w:p w14:paraId="18B6ACFF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>}</w:t>
      </w:r>
    </w:p>
    <w:p w14:paraId="33178296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</w:r>
    </w:p>
    <w:p w14:paraId="27F98711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  <w:t>printf("Vetor formado: \n");</w:t>
      </w:r>
    </w:p>
    <w:p w14:paraId="2ABF5119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  <w:t>for (i = 0; i &lt; 7; i++){</w:t>
      </w:r>
    </w:p>
    <w:p w14:paraId="0896EF39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</w:r>
      <w:r w:rsidRPr="008E19C3">
        <w:rPr>
          <w:rFonts w:cs="Tahoma"/>
          <w:szCs w:val="20"/>
        </w:rPr>
        <w:tab/>
        <w:t xml:space="preserve">printf("%d; ", </w:t>
      </w:r>
      <w:proofErr w:type="spellStart"/>
      <w:r w:rsidRPr="008E19C3">
        <w:rPr>
          <w:rFonts w:cs="Tahoma"/>
          <w:szCs w:val="20"/>
        </w:rPr>
        <w:t>vet</w:t>
      </w:r>
      <w:proofErr w:type="spellEnd"/>
      <w:r w:rsidRPr="008E19C3">
        <w:rPr>
          <w:rFonts w:cs="Tahoma"/>
          <w:szCs w:val="20"/>
        </w:rPr>
        <w:t>[i]);</w:t>
      </w:r>
    </w:p>
    <w:p w14:paraId="21640798" w14:textId="77777777" w:rsidR="008E19C3" w:rsidRP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ab/>
        <w:t>}</w:t>
      </w:r>
    </w:p>
    <w:p w14:paraId="3E9735C6" w14:textId="15841A4D" w:rsidR="008E19C3" w:rsidRDefault="008E19C3" w:rsidP="008E19C3">
      <w:pPr>
        <w:rPr>
          <w:rFonts w:cs="Tahoma"/>
          <w:szCs w:val="20"/>
        </w:rPr>
      </w:pPr>
      <w:r w:rsidRPr="008E19C3">
        <w:rPr>
          <w:rFonts w:cs="Tahoma"/>
          <w:szCs w:val="20"/>
        </w:rPr>
        <w:t>}</w:t>
      </w:r>
    </w:p>
    <w:p w14:paraId="7FCE7616" w14:textId="07F1CBC6" w:rsidR="00086F90" w:rsidRPr="00086F90" w:rsidRDefault="00086F90" w:rsidP="00086F90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086F90">
        <w:rPr>
          <w:rFonts w:ascii="Arial" w:hAnsi="Arial" w:cs="Arial"/>
          <w:color w:val="0D0D0D"/>
          <w:lang w:val="pt-BR"/>
        </w:rPr>
        <w:t>Elabore um algoritmo que leia dois vetores A e B de 15 números do teclado. Após a leitura, crie uma matriz de 15 linhas e 2 colunas onde a primeira coluna armazena os elementos de A e a segunda coluna armazena os elementos de B. Apresente a matriz na tela. Exemplo:</w:t>
      </w:r>
    </w:p>
    <w:p w14:paraId="2E952B9F" w14:textId="77777777" w:rsidR="00086F90" w:rsidRDefault="00086F90" w:rsidP="00086F90">
      <w:pPr>
        <w:rPr>
          <w:rFonts w:cs="Tahoma"/>
          <w:szCs w:val="20"/>
        </w:rPr>
      </w:pPr>
    </w:p>
    <w:tbl>
      <w:tblPr>
        <w:tblpPr w:leftFromText="141" w:rightFromText="141" w:vertAnchor="text" w:horzAnchor="page" w:tblpX="1513" w:tblpY="-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"/>
        <w:gridCol w:w="435"/>
        <w:gridCol w:w="435"/>
        <w:gridCol w:w="435"/>
        <w:gridCol w:w="435"/>
        <w:gridCol w:w="398"/>
        <w:gridCol w:w="544"/>
      </w:tblGrid>
      <w:tr w:rsidR="00086F90" w:rsidRPr="00166321" w14:paraId="724BE24E" w14:textId="77777777" w:rsidTr="00511A9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B72F88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A733CC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7AE637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DE7BEF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56341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DA6E1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7DFA7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14</w:t>
            </w:r>
          </w:p>
        </w:tc>
      </w:tr>
      <w:tr w:rsidR="00086F90" w:rsidRPr="00166321" w14:paraId="2B895B77" w14:textId="77777777" w:rsidTr="00511A9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435C5F7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7DF889D7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2CCF9A3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C91B7DC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473E01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225FFE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C94C85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150</w:t>
            </w:r>
          </w:p>
        </w:tc>
      </w:tr>
    </w:tbl>
    <w:p w14:paraId="4F86BEB5" w14:textId="77777777" w:rsidR="00086F90" w:rsidRPr="00086F90" w:rsidRDefault="00086F90" w:rsidP="00086F90">
      <w:pPr>
        <w:rPr>
          <w:vanish/>
        </w:rPr>
      </w:pPr>
    </w:p>
    <w:tbl>
      <w:tblPr>
        <w:tblpPr w:leftFromText="141" w:rightFromText="141" w:vertAnchor="text" w:horzAnchor="page" w:tblpX="6373" w:tblpY="-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544"/>
        <w:gridCol w:w="544"/>
      </w:tblGrid>
      <w:tr w:rsidR="00086F90" w:rsidRPr="00166321" w14:paraId="2E8ED4B8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EF91C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B7971E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D1BC4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</w:tr>
      <w:tr w:rsidR="00086F90" w:rsidRPr="00166321" w14:paraId="01D604EC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835842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1DDA569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F1F60EB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5</w:t>
            </w:r>
          </w:p>
        </w:tc>
      </w:tr>
      <w:tr w:rsidR="00086F90" w:rsidRPr="00166321" w14:paraId="587A5424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77448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9849786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14:paraId="3EB59DFA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15</w:t>
            </w:r>
          </w:p>
        </w:tc>
      </w:tr>
      <w:tr w:rsidR="00086F90" w:rsidRPr="00166321" w14:paraId="00521A28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FAD798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1D2DDF5A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</w:tcPr>
          <w:p w14:paraId="03DE4036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25</w:t>
            </w:r>
          </w:p>
        </w:tc>
      </w:tr>
      <w:tr w:rsidR="00086F90" w:rsidRPr="00166321" w14:paraId="4B3705B4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22F65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7CA11EBD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shd w:val="clear" w:color="auto" w:fill="auto"/>
          </w:tcPr>
          <w:p w14:paraId="4C253A36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</w:tr>
      <w:tr w:rsidR="00086F90" w:rsidRPr="00166321" w14:paraId="129B714A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E2AD4C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B1F0D75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150</w:t>
            </w:r>
          </w:p>
        </w:tc>
        <w:tc>
          <w:tcPr>
            <w:tcW w:w="0" w:type="auto"/>
            <w:shd w:val="clear" w:color="auto" w:fill="auto"/>
          </w:tcPr>
          <w:p w14:paraId="01541AF9" w14:textId="77777777" w:rsidR="00086F90" w:rsidRPr="00166321" w:rsidRDefault="00086F90" w:rsidP="00A56BE5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145</w:t>
            </w:r>
          </w:p>
        </w:tc>
      </w:tr>
    </w:tbl>
    <w:p w14:paraId="7055EB83" w14:textId="77777777" w:rsidR="00086F90" w:rsidRDefault="00086F90" w:rsidP="00086F90">
      <w:pPr>
        <w:rPr>
          <w:rFonts w:cs="Tahoma"/>
          <w:szCs w:val="20"/>
        </w:rPr>
      </w:pPr>
    </w:p>
    <w:p w14:paraId="2B38FECF" w14:textId="77777777" w:rsidR="00086F90" w:rsidRDefault="00086F90" w:rsidP="00086F90">
      <w:pPr>
        <w:rPr>
          <w:rFonts w:cs="Tahoma"/>
          <w:szCs w:val="20"/>
        </w:rPr>
      </w:pPr>
    </w:p>
    <w:p w14:paraId="449410F5" w14:textId="77777777" w:rsidR="00086F90" w:rsidRDefault="00086F90" w:rsidP="00086F90">
      <w:pPr>
        <w:rPr>
          <w:rFonts w:cs="Tahoma"/>
          <w:szCs w:val="20"/>
        </w:rPr>
      </w:pPr>
    </w:p>
    <w:tbl>
      <w:tblPr>
        <w:tblpPr w:leftFromText="141" w:rightFromText="141" w:vertAnchor="text" w:horzAnchor="page" w:tblpX="1513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"/>
        <w:gridCol w:w="435"/>
        <w:gridCol w:w="435"/>
        <w:gridCol w:w="435"/>
        <w:gridCol w:w="435"/>
        <w:gridCol w:w="398"/>
        <w:gridCol w:w="544"/>
      </w:tblGrid>
      <w:tr w:rsidR="00086F90" w:rsidRPr="00166321" w14:paraId="7603585F" w14:textId="77777777" w:rsidTr="00511A9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5B64F6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3D2906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5BCE87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0EFAEA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CD62B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136CC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4FD74C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14</w:t>
            </w:r>
          </w:p>
        </w:tc>
      </w:tr>
      <w:tr w:rsidR="00086F90" w:rsidRPr="00166321" w14:paraId="50DF8A03" w14:textId="77777777" w:rsidTr="00511A99"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9622593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5487C5A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8D75D98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92E3BFA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BFC2A9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9B82E6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...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F95931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145</w:t>
            </w:r>
          </w:p>
        </w:tc>
      </w:tr>
    </w:tbl>
    <w:p w14:paraId="2ABE6D6F" w14:textId="77777777" w:rsidR="00086F90" w:rsidRDefault="00086F90" w:rsidP="00086F90">
      <w:pPr>
        <w:rPr>
          <w:rFonts w:cs="Tahoma"/>
          <w:szCs w:val="20"/>
        </w:rPr>
      </w:pPr>
    </w:p>
    <w:p w14:paraId="6678F4B8" w14:textId="77777777" w:rsidR="00086F90" w:rsidRDefault="00086F90" w:rsidP="00086F90">
      <w:pPr>
        <w:rPr>
          <w:rFonts w:cs="Tahoma"/>
          <w:szCs w:val="20"/>
        </w:rPr>
      </w:pPr>
    </w:p>
    <w:p w14:paraId="495115ED" w14:textId="77777777" w:rsidR="00086F90" w:rsidRDefault="00086F90" w:rsidP="00086F90">
      <w:pPr>
        <w:rPr>
          <w:rFonts w:cs="Tahoma"/>
          <w:szCs w:val="20"/>
        </w:rPr>
      </w:pPr>
    </w:p>
    <w:p w14:paraId="46C31231" w14:textId="77777777" w:rsidR="00086F90" w:rsidRDefault="00086F90" w:rsidP="00086F90">
      <w:pPr>
        <w:rPr>
          <w:rFonts w:cs="Tahoma"/>
          <w:szCs w:val="20"/>
        </w:rPr>
      </w:pPr>
    </w:p>
    <w:p w14:paraId="3B1F0CA4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>#include &lt;stdio.h&gt;</w:t>
      </w:r>
    </w:p>
    <w:p w14:paraId="3134BFE7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>#include &lt;stdlib.h&gt;</w:t>
      </w:r>
    </w:p>
    <w:p w14:paraId="4FB2CFF7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</w:p>
    <w:p w14:paraId="19E128C6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>int main(){</w:t>
      </w:r>
    </w:p>
    <w:p w14:paraId="6DE5F8F0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 xml:space="preserve">int </w:t>
      </w:r>
      <w:proofErr w:type="spellStart"/>
      <w:r w:rsidRPr="00570C24">
        <w:rPr>
          <w:rFonts w:ascii="Arial" w:hAnsi="Arial" w:cs="Arial"/>
          <w:sz w:val="21"/>
          <w:szCs w:val="21"/>
        </w:rPr>
        <w:t>vetA</w:t>
      </w:r>
      <w:proofErr w:type="spellEnd"/>
      <w:r w:rsidRPr="00570C24">
        <w:rPr>
          <w:rFonts w:ascii="Arial" w:hAnsi="Arial" w:cs="Arial"/>
          <w:sz w:val="21"/>
          <w:szCs w:val="21"/>
        </w:rPr>
        <w:t xml:space="preserve">[15], </w:t>
      </w:r>
      <w:proofErr w:type="spellStart"/>
      <w:r w:rsidRPr="00570C24">
        <w:rPr>
          <w:rFonts w:ascii="Arial" w:hAnsi="Arial" w:cs="Arial"/>
          <w:sz w:val="21"/>
          <w:szCs w:val="21"/>
        </w:rPr>
        <w:t>vetB</w:t>
      </w:r>
      <w:proofErr w:type="spellEnd"/>
      <w:r w:rsidRPr="00570C24">
        <w:rPr>
          <w:rFonts w:ascii="Arial" w:hAnsi="Arial" w:cs="Arial"/>
          <w:sz w:val="21"/>
          <w:szCs w:val="21"/>
        </w:rPr>
        <w:t xml:space="preserve">[15], </w:t>
      </w:r>
      <w:proofErr w:type="spellStart"/>
      <w:r w:rsidRPr="00570C24">
        <w:rPr>
          <w:rFonts w:ascii="Arial" w:hAnsi="Arial" w:cs="Arial"/>
          <w:sz w:val="21"/>
          <w:szCs w:val="21"/>
        </w:rPr>
        <w:t>mat</w:t>
      </w:r>
      <w:proofErr w:type="spellEnd"/>
      <w:r w:rsidRPr="00570C24">
        <w:rPr>
          <w:rFonts w:ascii="Arial" w:hAnsi="Arial" w:cs="Arial"/>
          <w:sz w:val="21"/>
          <w:szCs w:val="21"/>
        </w:rPr>
        <w:t>[15][2];</w:t>
      </w:r>
    </w:p>
    <w:p w14:paraId="2A8BF431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int i, j;</w:t>
      </w:r>
    </w:p>
    <w:p w14:paraId="5623CFF2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</w:p>
    <w:p w14:paraId="36ED5014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for (i = 0; i &lt; 15; i++){</w:t>
      </w:r>
    </w:p>
    <w:p w14:paraId="4925EEF3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 xml:space="preserve">printf("Digite 15 </w:t>
      </w:r>
      <w:proofErr w:type="spellStart"/>
      <w:r w:rsidRPr="00570C24">
        <w:rPr>
          <w:rFonts w:ascii="Arial" w:hAnsi="Arial" w:cs="Arial"/>
          <w:sz w:val="21"/>
          <w:szCs w:val="21"/>
        </w:rPr>
        <w:t>numeros</w:t>
      </w:r>
      <w:proofErr w:type="spellEnd"/>
      <w:r w:rsidRPr="00570C24">
        <w:rPr>
          <w:rFonts w:ascii="Arial" w:hAnsi="Arial" w:cs="Arial"/>
          <w:sz w:val="21"/>
          <w:szCs w:val="21"/>
        </w:rPr>
        <w:t xml:space="preserve"> para preencher o primeiro vetor: \n");</w:t>
      </w:r>
    </w:p>
    <w:p w14:paraId="4F4CB864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>printf("Valor %d de 15: \n", i+1);</w:t>
      </w:r>
    </w:p>
    <w:p w14:paraId="4D4AC58B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>scanf("%d", &amp;</w:t>
      </w:r>
      <w:proofErr w:type="spellStart"/>
      <w:r w:rsidRPr="00570C24">
        <w:rPr>
          <w:rFonts w:ascii="Arial" w:hAnsi="Arial" w:cs="Arial"/>
          <w:sz w:val="21"/>
          <w:szCs w:val="21"/>
        </w:rPr>
        <w:t>vetA</w:t>
      </w:r>
      <w:proofErr w:type="spellEnd"/>
      <w:r w:rsidRPr="00570C24">
        <w:rPr>
          <w:rFonts w:ascii="Arial" w:hAnsi="Arial" w:cs="Arial"/>
          <w:sz w:val="21"/>
          <w:szCs w:val="21"/>
        </w:rPr>
        <w:t>[i]);</w:t>
      </w:r>
    </w:p>
    <w:p w14:paraId="488950F1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}</w:t>
      </w:r>
    </w:p>
    <w:p w14:paraId="56F31985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</w:p>
    <w:p w14:paraId="4726F9B4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for (i = 0; i &lt; 15; i++){</w:t>
      </w:r>
    </w:p>
    <w:p w14:paraId="3D4647EE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 xml:space="preserve">printf("Digite 15 </w:t>
      </w:r>
      <w:proofErr w:type="spellStart"/>
      <w:r w:rsidRPr="00570C24">
        <w:rPr>
          <w:rFonts w:ascii="Arial" w:hAnsi="Arial" w:cs="Arial"/>
          <w:sz w:val="21"/>
          <w:szCs w:val="21"/>
        </w:rPr>
        <w:t>numeros</w:t>
      </w:r>
      <w:proofErr w:type="spellEnd"/>
      <w:r w:rsidRPr="00570C24">
        <w:rPr>
          <w:rFonts w:ascii="Arial" w:hAnsi="Arial" w:cs="Arial"/>
          <w:sz w:val="21"/>
          <w:szCs w:val="21"/>
        </w:rPr>
        <w:t xml:space="preserve"> para preencher o segundo vetor: \n");</w:t>
      </w:r>
    </w:p>
    <w:p w14:paraId="4C42519F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>printf("Valor %d de 15: \n", i+1);</w:t>
      </w:r>
    </w:p>
    <w:p w14:paraId="27422AA3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>scanf("%d", &amp;</w:t>
      </w:r>
      <w:proofErr w:type="spellStart"/>
      <w:r w:rsidRPr="00570C24">
        <w:rPr>
          <w:rFonts w:ascii="Arial" w:hAnsi="Arial" w:cs="Arial"/>
          <w:sz w:val="21"/>
          <w:szCs w:val="21"/>
        </w:rPr>
        <w:t>vetB</w:t>
      </w:r>
      <w:proofErr w:type="spellEnd"/>
      <w:r w:rsidRPr="00570C24">
        <w:rPr>
          <w:rFonts w:ascii="Arial" w:hAnsi="Arial" w:cs="Arial"/>
          <w:sz w:val="21"/>
          <w:szCs w:val="21"/>
        </w:rPr>
        <w:t>[i]);</w:t>
      </w:r>
    </w:p>
    <w:p w14:paraId="306A7BF1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}</w:t>
      </w:r>
    </w:p>
    <w:p w14:paraId="0021A665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</w:p>
    <w:p w14:paraId="25F91C00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printf("Vetor A: \n");</w:t>
      </w:r>
    </w:p>
    <w:p w14:paraId="60B40564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for (i = 0; i &lt; 15; i++)</w:t>
      </w:r>
    </w:p>
    <w:p w14:paraId="753FA9F0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 xml:space="preserve">printf("%d; ", </w:t>
      </w:r>
      <w:proofErr w:type="spellStart"/>
      <w:r w:rsidRPr="00570C24">
        <w:rPr>
          <w:rFonts w:ascii="Arial" w:hAnsi="Arial" w:cs="Arial"/>
          <w:sz w:val="21"/>
          <w:szCs w:val="21"/>
        </w:rPr>
        <w:t>vetA</w:t>
      </w:r>
      <w:proofErr w:type="spellEnd"/>
      <w:r w:rsidRPr="00570C24">
        <w:rPr>
          <w:rFonts w:ascii="Arial" w:hAnsi="Arial" w:cs="Arial"/>
          <w:sz w:val="21"/>
          <w:szCs w:val="21"/>
        </w:rPr>
        <w:t>[i]);</w:t>
      </w:r>
    </w:p>
    <w:p w14:paraId="26674983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printf("\n");</w:t>
      </w:r>
    </w:p>
    <w:p w14:paraId="637BDAAA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</w:p>
    <w:p w14:paraId="21808ED1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printf("Vetor B: \n");</w:t>
      </w:r>
    </w:p>
    <w:p w14:paraId="5BF3A058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for (i = 0; i &lt; 15; i++)</w:t>
      </w:r>
    </w:p>
    <w:p w14:paraId="2C5B478E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 xml:space="preserve">printf("%d; ", </w:t>
      </w:r>
      <w:proofErr w:type="spellStart"/>
      <w:r w:rsidRPr="00570C24">
        <w:rPr>
          <w:rFonts w:ascii="Arial" w:hAnsi="Arial" w:cs="Arial"/>
          <w:sz w:val="21"/>
          <w:szCs w:val="21"/>
        </w:rPr>
        <w:t>vetB</w:t>
      </w:r>
      <w:proofErr w:type="spellEnd"/>
      <w:r w:rsidRPr="00570C24">
        <w:rPr>
          <w:rFonts w:ascii="Arial" w:hAnsi="Arial" w:cs="Arial"/>
          <w:sz w:val="21"/>
          <w:szCs w:val="21"/>
        </w:rPr>
        <w:t>[i]);</w:t>
      </w:r>
    </w:p>
    <w:p w14:paraId="44D4E887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printf("\n");</w:t>
      </w:r>
    </w:p>
    <w:p w14:paraId="36E969FF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lastRenderedPageBreak/>
        <w:tab/>
      </w:r>
    </w:p>
    <w:p w14:paraId="33942524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printf("Matriz formada a partir dos dois vetores: \n");</w:t>
      </w:r>
    </w:p>
    <w:p w14:paraId="5561B72F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for (i = 0; i &lt; 15; i++){</w:t>
      </w:r>
    </w:p>
    <w:p w14:paraId="20BD6F80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>for (j = 0; j &lt; 2; j++){</w:t>
      </w:r>
    </w:p>
    <w:p w14:paraId="1E6B4AC8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 xml:space="preserve">printf("[%d][%d] = %d \t", i, j, </w:t>
      </w:r>
      <w:proofErr w:type="spellStart"/>
      <w:r w:rsidRPr="00570C24">
        <w:rPr>
          <w:rFonts w:ascii="Arial" w:hAnsi="Arial" w:cs="Arial"/>
          <w:sz w:val="21"/>
          <w:szCs w:val="21"/>
        </w:rPr>
        <w:t>vetA</w:t>
      </w:r>
      <w:proofErr w:type="spellEnd"/>
      <w:r w:rsidRPr="00570C24">
        <w:rPr>
          <w:rFonts w:ascii="Arial" w:hAnsi="Arial" w:cs="Arial"/>
          <w:sz w:val="21"/>
          <w:szCs w:val="21"/>
        </w:rPr>
        <w:t>[i]);</w:t>
      </w:r>
    </w:p>
    <w:p w14:paraId="1520A6DC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 xml:space="preserve">printf("[%d][%d] = %d \t", i, j, </w:t>
      </w:r>
      <w:proofErr w:type="spellStart"/>
      <w:r w:rsidRPr="00570C24">
        <w:rPr>
          <w:rFonts w:ascii="Arial" w:hAnsi="Arial" w:cs="Arial"/>
          <w:sz w:val="21"/>
          <w:szCs w:val="21"/>
        </w:rPr>
        <w:t>vetB</w:t>
      </w:r>
      <w:proofErr w:type="spellEnd"/>
      <w:r w:rsidRPr="00570C24">
        <w:rPr>
          <w:rFonts w:ascii="Arial" w:hAnsi="Arial" w:cs="Arial"/>
          <w:sz w:val="21"/>
          <w:szCs w:val="21"/>
        </w:rPr>
        <w:t>[i]);</w:t>
      </w:r>
    </w:p>
    <w:p w14:paraId="20AE1559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>printf("\n");</w:t>
      </w:r>
    </w:p>
    <w:p w14:paraId="5175BF7D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</w:r>
      <w:r w:rsidRPr="00570C24">
        <w:rPr>
          <w:rFonts w:ascii="Arial" w:hAnsi="Arial" w:cs="Arial"/>
          <w:sz w:val="21"/>
          <w:szCs w:val="21"/>
        </w:rPr>
        <w:tab/>
        <w:t>}</w:t>
      </w:r>
    </w:p>
    <w:p w14:paraId="2D3FF52E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}</w:t>
      </w:r>
    </w:p>
    <w:p w14:paraId="09ADA63A" w14:textId="77777777" w:rsidR="00570C24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ab/>
        <w:t>printf("\n");</w:t>
      </w:r>
    </w:p>
    <w:p w14:paraId="449DCD9F" w14:textId="65CEC19B" w:rsidR="003257BE" w:rsidRPr="00570C24" w:rsidRDefault="00570C24" w:rsidP="00570C24">
      <w:pPr>
        <w:rPr>
          <w:rFonts w:ascii="Arial" w:hAnsi="Arial" w:cs="Arial"/>
          <w:sz w:val="21"/>
          <w:szCs w:val="21"/>
        </w:rPr>
      </w:pPr>
      <w:r w:rsidRPr="00570C24">
        <w:rPr>
          <w:rFonts w:ascii="Arial" w:hAnsi="Arial" w:cs="Arial"/>
          <w:sz w:val="21"/>
          <w:szCs w:val="21"/>
        </w:rPr>
        <w:t>}</w:t>
      </w:r>
    </w:p>
    <w:p w14:paraId="74E63535" w14:textId="77777777" w:rsidR="00086F90" w:rsidRPr="00086F90" w:rsidRDefault="00086F90" w:rsidP="00086F90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086F90">
        <w:rPr>
          <w:rFonts w:ascii="Arial" w:hAnsi="Arial" w:cs="Arial"/>
          <w:color w:val="0D0D0D"/>
          <w:lang w:val="pt-BR"/>
        </w:rPr>
        <w:t>Elabore um algoritmo que leia do teclado uma matriz triangular superior de dimensão 20x20. Uma matriz triangular superior é quadrada e possui 0 nos elementos abaixo da diagonal principal e qualquer outro valor nos elementos da diagonal principal e acima dela. Exemplo: matriz triangular superior de tamanho 4.</w:t>
      </w:r>
    </w:p>
    <w:p w14:paraId="3E943A66" w14:textId="77777777" w:rsidR="00086F90" w:rsidRDefault="00086F90" w:rsidP="00086F90">
      <w:pPr>
        <w:rPr>
          <w:rFonts w:cs="Tahoma"/>
          <w:szCs w:val="20"/>
        </w:rPr>
      </w:pPr>
    </w:p>
    <w:tbl>
      <w:tblPr>
        <w:tblpPr w:leftFromText="141" w:rightFromText="141" w:vertAnchor="text" w:horzAnchor="margin" w:tblpXSpec="center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"/>
        <w:gridCol w:w="326"/>
        <w:gridCol w:w="326"/>
        <w:gridCol w:w="326"/>
        <w:gridCol w:w="316"/>
      </w:tblGrid>
      <w:tr w:rsidR="00086F90" w:rsidRPr="00166321" w14:paraId="515842D7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1368B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E64404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CC3F45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A4109C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E02A5" w14:textId="77777777" w:rsidR="00086F90" w:rsidRPr="00166321" w:rsidRDefault="00086F90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3</w:t>
            </w:r>
          </w:p>
        </w:tc>
      </w:tr>
      <w:tr w:rsidR="00086F90" w:rsidRPr="00166321" w14:paraId="50445E02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091636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C0C0C0"/>
          </w:tcPr>
          <w:p w14:paraId="71A5E2DE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0C0C0"/>
          </w:tcPr>
          <w:p w14:paraId="03FD42E8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0C0C0"/>
          </w:tcPr>
          <w:p w14:paraId="25FC7342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C0C0C0"/>
          </w:tcPr>
          <w:p w14:paraId="60DE6E8F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</w:tr>
      <w:tr w:rsidR="00086F90" w:rsidRPr="00166321" w14:paraId="46F06BAF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D74871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3030F77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C0C0C0"/>
          </w:tcPr>
          <w:p w14:paraId="2774F7BD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  <w:tc>
          <w:tcPr>
            <w:tcW w:w="0" w:type="auto"/>
            <w:shd w:val="clear" w:color="auto" w:fill="C0C0C0"/>
          </w:tcPr>
          <w:p w14:paraId="4D50C748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  <w:tc>
          <w:tcPr>
            <w:tcW w:w="0" w:type="auto"/>
            <w:shd w:val="clear" w:color="auto" w:fill="C0C0C0"/>
          </w:tcPr>
          <w:p w14:paraId="2EF9F9C9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</w:tr>
      <w:tr w:rsidR="00086F90" w:rsidRPr="00166321" w14:paraId="6482BE40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600659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EE03BC7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B622B05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C0C0C0"/>
          </w:tcPr>
          <w:p w14:paraId="50191D9B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  <w:tc>
          <w:tcPr>
            <w:tcW w:w="0" w:type="auto"/>
            <w:shd w:val="clear" w:color="auto" w:fill="C0C0C0"/>
          </w:tcPr>
          <w:p w14:paraId="6E91A563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</w:tr>
      <w:tr w:rsidR="00086F90" w:rsidRPr="00166321" w14:paraId="336382F5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C97DB0" w14:textId="77777777" w:rsidR="00086F90" w:rsidRPr="00166321" w:rsidRDefault="00086F90" w:rsidP="00511A99">
            <w:pPr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7AE773A5" w14:textId="77777777" w:rsidR="00086F90" w:rsidRPr="00166321" w:rsidRDefault="00086F90" w:rsidP="00511A99">
            <w:pPr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C4C6F50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B5718F8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0</w:t>
            </w:r>
          </w:p>
        </w:tc>
        <w:tc>
          <w:tcPr>
            <w:tcW w:w="0" w:type="auto"/>
            <w:shd w:val="clear" w:color="auto" w:fill="C0C0C0"/>
          </w:tcPr>
          <w:p w14:paraId="1765B1D2" w14:textId="77777777" w:rsidR="00086F90" w:rsidRPr="00166321" w:rsidRDefault="00086F90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x</w:t>
            </w:r>
          </w:p>
        </w:tc>
      </w:tr>
    </w:tbl>
    <w:p w14:paraId="0BA3B74A" w14:textId="77777777" w:rsidR="00086F90" w:rsidRDefault="00086F90" w:rsidP="00086F90">
      <w:pPr>
        <w:rPr>
          <w:rFonts w:cs="Tahoma"/>
          <w:szCs w:val="20"/>
        </w:rPr>
      </w:pPr>
    </w:p>
    <w:p w14:paraId="22BB53E6" w14:textId="77777777" w:rsidR="00086F90" w:rsidRDefault="00086F90" w:rsidP="00086F90">
      <w:pPr>
        <w:rPr>
          <w:rFonts w:cs="Tahoma"/>
          <w:szCs w:val="20"/>
        </w:rPr>
      </w:pPr>
    </w:p>
    <w:p w14:paraId="078E5302" w14:textId="77777777" w:rsidR="00086F90" w:rsidRDefault="00086F90" w:rsidP="00086F90">
      <w:pPr>
        <w:rPr>
          <w:rFonts w:cs="Tahoma"/>
          <w:szCs w:val="20"/>
        </w:rPr>
      </w:pPr>
    </w:p>
    <w:p w14:paraId="7A132CE5" w14:textId="77777777" w:rsidR="00086F90" w:rsidRDefault="00086F90" w:rsidP="00086F90">
      <w:pPr>
        <w:rPr>
          <w:rFonts w:cs="Tahoma"/>
          <w:szCs w:val="20"/>
        </w:rPr>
      </w:pPr>
    </w:p>
    <w:p w14:paraId="73125BE1" w14:textId="77777777" w:rsidR="00D2288F" w:rsidRDefault="00D2288F" w:rsidP="00D2288F">
      <w:pPr>
        <w:rPr>
          <w:rFonts w:cs="Tahoma"/>
          <w:szCs w:val="20"/>
        </w:rPr>
      </w:pPr>
    </w:p>
    <w:p w14:paraId="32F7DF3D" w14:textId="77777777" w:rsidR="00D2288F" w:rsidRDefault="00D2288F" w:rsidP="00D2288F">
      <w:pPr>
        <w:rPr>
          <w:rFonts w:cs="Tahoma"/>
          <w:szCs w:val="20"/>
        </w:rPr>
      </w:pPr>
    </w:p>
    <w:p w14:paraId="16A100FC" w14:textId="77777777" w:rsidR="00D2288F" w:rsidRDefault="00D2288F" w:rsidP="00D2288F">
      <w:pPr>
        <w:rPr>
          <w:rFonts w:cs="Tahoma"/>
          <w:szCs w:val="20"/>
        </w:rPr>
      </w:pPr>
    </w:p>
    <w:p w14:paraId="53B6DBCE" w14:textId="6A3BE3DA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>#include &lt;stdio.h&gt;</w:t>
      </w:r>
    </w:p>
    <w:p w14:paraId="291B4C8C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>#include &lt;stdlib.h&gt;</w:t>
      </w:r>
    </w:p>
    <w:p w14:paraId="1754611E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</w:p>
    <w:p w14:paraId="1B1E6F9A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 xml:space="preserve">int </w:t>
      </w:r>
      <w:proofErr w:type="gramStart"/>
      <w:r w:rsidRPr="00D2288F">
        <w:rPr>
          <w:rFonts w:ascii="Arial" w:hAnsi="Arial" w:cs="Arial"/>
          <w:sz w:val="22"/>
          <w:szCs w:val="22"/>
          <w:lang w:val="en-US"/>
        </w:rPr>
        <w:t>main(</w:t>
      </w:r>
      <w:proofErr w:type="gramEnd"/>
      <w:r w:rsidRPr="00D2288F">
        <w:rPr>
          <w:rFonts w:ascii="Arial" w:hAnsi="Arial" w:cs="Arial"/>
          <w:sz w:val="22"/>
          <w:szCs w:val="22"/>
          <w:lang w:val="en-US"/>
        </w:rPr>
        <w:t>){</w:t>
      </w:r>
    </w:p>
    <w:p w14:paraId="79AC2728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  <w:t xml:space="preserve">int </w:t>
      </w:r>
      <w:proofErr w:type="gramStart"/>
      <w:r w:rsidRPr="00D2288F">
        <w:rPr>
          <w:rFonts w:ascii="Arial" w:hAnsi="Arial" w:cs="Arial"/>
          <w:sz w:val="22"/>
          <w:szCs w:val="22"/>
          <w:lang w:val="en-US"/>
        </w:rPr>
        <w:t>mat[</w:t>
      </w:r>
      <w:proofErr w:type="gramEnd"/>
      <w:r w:rsidRPr="00D2288F">
        <w:rPr>
          <w:rFonts w:ascii="Arial" w:hAnsi="Arial" w:cs="Arial"/>
          <w:sz w:val="22"/>
          <w:szCs w:val="22"/>
          <w:lang w:val="en-US"/>
        </w:rPr>
        <w:t>20][20];</w:t>
      </w:r>
    </w:p>
    <w:p w14:paraId="5C671CEB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  <w:t xml:space="preserve">int </w:t>
      </w:r>
      <w:proofErr w:type="spellStart"/>
      <w:r w:rsidRPr="00D2288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>, j;</w:t>
      </w:r>
    </w:p>
    <w:p w14:paraId="7ACD5915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  <w:t>for (</w:t>
      </w:r>
      <w:proofErr w:type="spellStart"/>
      <w:r w:rsidRPr="00D2288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 xml:space="preserve"> = 0; </w:t>
      </w:r>
      <w:proofErr w:type="spellStart"/>
      <w:r w:rsidRPr="00D2288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 xml:space="preserve"> &lt; 20; </w:t>
      </w:r>
      <w:proofErr w:type="spellStart"/>
      <w:r w:rsidRPr="00D2288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>+</w:t>
      </w:r>
      <w:proofErr w:type="gramStart"/>
      <w:r w:rsidRPr="00D2288F">
        <w:rPr>
          <w:rFonts w:ascii="Arial" w:hAnsi="Arial" w:cs="Arial"/>
          <w:sz w:val="22"/>
          <w:szCs w:val="22"/>
          <w:lang w:val="en-US"/>
        </w:rPr>
        <w:t>+){</w:t>
      </w:r>
      <w:proofErr w:type="gramEnd"/>
    </w:p>
    <w:p w14:paraId="32DF622E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  <w:t xml:space="preserve">for (j = 0; j &lt; 20; </w:t>
      </w:r>
      <w:proofErr w:type="spellStart"/>
      <w:proofErr w:type="gramStart"/>
      <w:r w:rsidRPr="00D2288F">
        <w:rPr>
          <w:rFonts w:ascii="Arial" w:hAnsi="Arial" w:cs="Arial"/>
          <w:sz w:val="22"/>
          <w:szCs w:val="22"/>
          <w:lang w:val="en-US"/>
        </w:rPr>
        <w:t>j++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>){</w:t>
      </w:r>
      <w:proofErr w:type="gramEnd"/>
    </w:p>
    <w:p w14:paraId="3EC659C0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  <w:t>if (</w:t>
      </w:r>
      <w:proofErr w:type="spellStart"/>
      <w:r w:rsidRPr="00D2288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 xml:space="preserve"> == j || j &gt;= </w:t>
      </w:r>
      <w:proofErr w:type="spellStart"/>
      <w:proofErr w:type="gramStart"/>
      <w:r w:rsidRPr="00D2288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>){</w:t>
      </w:r>
      <w:proofErr w:type="gramEnd"/>
    </w:p>
    <w:p w14:paraId="5A6DE8D3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  <w:t>printf("[%</w:t>
      </w:r>
      <w:proofErr w:type="gramStart"/>
      <w:r w:rsidRPr="00D2288F">
        <w:rPr>
          <w:rFonts w:ascii="Arial" w:hAnsi="Arial" w:cs="Arial"/>
          <w:sz w:val="22"/>
          <w:szCs w:val="22"/>
          <w:lang w:val="en-US"/>
        </w:rPr>
        <w:t>d][</w:t>
      </w:r>
      <w:proofErr w:type="gramEnd"/>
      <w:r w:rsidRPr="00D2288F">
        <w:rPr>
          <w:rFonts w:ascii="Arial" w:hAnsi="Arial" w:cs="Arial"/>
          <w:sz w:val="22"/>
          <w:szCs w:val="22"/>
          <w:lang w:val="en-US"/>
        </w:rPr>
        <w:t xml:space="preserve">%d] = x ", </w:t>
      </w:r>
      <w:proofErr w:type="spellStart"/>
      <w:r w:rsidRPr="00D2288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>, j);</w:t>
      </w:r>
    </w:p>
    <w:p w14:paraId="4589CAD5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  <w:t>}</w:t>
      </w:r>
    </w:p>
    <w:p w14:paraId="52372199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D2288F">
        <w:rPr>
          <w:rFonts w:ascii="Arial" w:hAnsi="Arial" w:cs="Arial"/>
          <w:sz w:val="22"/>
          <w:szCs w:val="22"/>
          <w:lang w:val="en-US"/>
        </w:rPr>
        <w:t>else{</w:t>
      </w:r>
      <w:proofErr w:type="gramEnd"/>
    </w:p>
    <w:p w14:paraId="2810CAB8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  <w:t>printf("[%</w:t>
      </w:r>
      <w:proofErr w:type="gramStart"/>
      <w:r w:rsidRPr="00D2288F">
        <w:rPr>
          <w:rFonts w:ascii="Arial" w:hAnsi="Arial" w:cs="Arial"/>
          <w:sz w:val="22"/>
          <w:szCs w:val="22"/>
          <w:lang w:val="en-US"/>
        </w:rPr>
        <w:t>d][</w:t>
      </w:r>
      <w:proofErr w:type="gramEnd"/>
      <w:r w:rsidRPr="00D2288F">
        <w:rPr>
          <w:rFonts w:ascii="Arial" w:hAnsi="Arial" w:cs="Arial"/>
          <w:sz w:val="22"/>
          <w:szCs w:val="22"/>
          <w:lang w:val="en-US"/>
        </w:rPr>
        <w:t xml:space="preserve">%d] = 0 ", </w:t>
      </w:r>
      <w:proofErr w:type="spellStart"/>
      <w:r w:rsidRPr="00D2288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D2288F">
        <w:rPr>
          <w:rFonts w:ascii="Arial" w:hAnsi="Arial" w:cs="Arial"/>
          <w:sz w:val="22"/>
          <w:szCs w:val="22"/>
          <w:lang w:val="en-US"/>
        </w:rPr>
        <w:t>, j);</w:t>
      </w:r>
    </w:p>
    <w:p w14:paraId="273DAA0B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  <w:t>}</w:t>
      </w:r>
    </w:p>
    <w:p w14:paraId="03B1407E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  <w:t>}</w:t>
      </w:r>
      <w:r w:rsidRPr="00D2288F">
        <w:rPr>
          <w:rFonts w:ascii="Arial" w:hAnsi="Arial" w:cs="Arial"/>
          <w:sz w:val="22"/>
          <w:szCs w:val="22"/>
          <w:lang w:val="en-US"/>
        </w:rPr>
        <w:tab/>
      </w:r>
      <w:r w:rsidRPr="00D2288F">
        <w:rPr>
          <w:rFonts w:ascii="Arial" w:hAnsi="Arial" w:cs="Arial"/>
          <w:sz w:val="22"/>
          <w:szCs w:val="22"/>
          <w:lang w:val="en-US"/>
        </w:rPr>
        <w:tab/>
      </w:r>
    </w:p>
    <w:p w14:paraId="4203C2BE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  <w:t>printf("\n");</w:t>
      </w:r>
    </w:p>
    <w:p w14:paraId="2552C9DE" w14:textId="77777777" w:rsidR="00D2288F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ab/>
        <w:t>}</w:t>
      </w:r>
    </w:p>
    <w:p w14:paraId="4CAE3DBC" w14:textId="74171121" w:rsidR="00086F90" w:rsidRPr="00D2288F" w:rsidRDefault="00D2288F" w:rsidP="00D2288F">
      <w:pPr>
        <w:rPr>
          <w:rFonts w:ascii="Arial" w:hAnsi="Arial" w:cs="Arial"/>
          <w:sz w:val="22"/>
          <w:szCs w:val="22"/>
          <w:lang w:val="en-US"/>
        </w:rPr>
      </w:pPr>
      <w:r w:rsidRPr="00D2288F">
        <w:rPr>
          <w:rFonts w:ascii="Arial" w:hAnsi="Arial" w:cs="Arial"/>
          <w:sz w:val="22"/>
          <w:szCs w:val="22"/>
          <w:lang w:val="en-US"/>
        </w:rPr>
        <w:t>}</w:t>
      </w:r>
    </w:p>
    <w:p w14:paraId="5383288B" w14:textId="77777777" w:rsidR="00086F90" w:rsidRPr="00D2288F" w:rsidRDefault="00086F90" w:rsidP="00086F90">
      <w:pPr>
        <w:rPr>
          <w:rFonts w:cs="Tahoma"/>
          <w:szCs w:val="20"/>
          <w:lang w:val="en-US"/>
        </w:rPr>
      </w:pPr>
    </w:p>
    <w:p w14:paraId="69B72EC4" w14:textId="77777777" w:rsidR="008A256B" w:rsidRPr="00D2288F" w:rsidRDefault="008A256B" w:rsidP="00B21412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357" w:hanging="357"/>
        <w:rPr>
          <w:rFonts w:ascii="Arial" w:hAnsi="Arial" w:cs="Arial"/>
          <w:sz w:val="24"/>
          <w:lang w:val="en-US"/>
        </w:rPr>
      </w:pPr>
    </w:p>
    <w:p w14:paraId="3389FFFA" w14:textId="77777777" w:rsidR="00AD5565" w:rsidRPr="00AD5565" w:rsidRDefault="00AD5565" w:rsidP="00AD5565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AD5565">
        <w:rPr>
          <w:rFonts w:ascii="Arial" w:hAnsi="Arial" w:cs="Arial"/>
          <w:color w:val="0D0D0D"/>
          <w:lang w:val="pt-BR"/>
        </w:rPr>
        <w:t>Elabore um algoritmo que leia uma matriz A dimensão 3x4 e crie uma matriz B que representa a transposta de A. Apresente na tela a matriz B. Exemplo:</w:t>
      </w:r>
    </w:p>
    <w:p w14:paraId="502DED71" w14:textId="77777777" w:rsidR="00AD5565" w:rsidRDefault="00AD5565" w:rsidP="00AD5565">
      <w:pPr>
        <w:rPr>
          <w:rFonts w:cs="Tahoma"/>
          <w:szCs w:val="20"/>
        </w:rPr>
      </w:pPr>
    </w:p>
    <w:tbl>
      <w:tblPr>
        <w:tblpPr w:leftFromText="141" w:rightFromText="141" w:vertAnchor="text" w:horzAnchor="page" w:tblpX="6733" w:tblpY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"/>
        <w:gridCol w:w="326"/>
        <w:gridCol w:w="326"/>
        <w:gridCol w:w="435"/>
      </w:tblGrid>
      <w:tr w:rsidR="00AD5565" w:rsidRPr="00166321" w14:paraId="638CF33A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FAD6CE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0F4CA5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C0511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B670C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</w:tr>
      <w:tr w:rsidR="00AD5565" w:rsidRPr="00166321" w14:paraId="2377CAA5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BD6EE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B5140A7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2A187D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4FA5ABC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9</w:t>
            </w:r>
          </w:p>
        </w:tc>
      </w:tr>
      <w:tr w:rsidR="00AD5565" w:rsidRPr="00166321" w14:paraId="03DFAF4D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A5E871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8D3225A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2</w:t>
            </w:r>
          </w:p>
        </w:tc>
        <w:tc>
          <w:tcPr>
            <w:tcW w:w="0" w:type="auto"/>
          </w:tcPr>
          <w:p w14:paraId="26D98E5E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6</w:t>
            </w:r>
          </w:p>
        </w:tc>
        <w:tc>
          <w:tcPr>
            <w:tcW w:w="0" w:type="auto"/>
          </w:tcPr>
          <w:p w14:paraId="0337846B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10</w:t>
            </w:r>
          </w:p>
        </w:tc>
      </w:tr>
      <w:tr w:rsidR="00AD5565" w:rsidRPr="00166321" w14:paraId="339A273A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54D9D1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350447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3</w:t>
            </w:r>
          </w:p>
        </w:tc>
        <w:tc>
          <w:tcPr>
            <w:tcW w:w="0" w:type="auto"/>
          </w:tcPr>
          <w:p w14:paraId="05F1EECA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7</w:t>
            </w:r>
          </w:p>
        </w:tc>
        <w:tc>
          <w:tcPr>
            <w:tcW w:w="0" w:type="auto"/>
          </w:tcPr>
          <w:p w14:paraId="2D626A70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11</w:t>
            </w:r>
          </w:p>
        </w:tc>
      </w:tr>
      <w:tr w:rsidR="00AD5565" w:rsidRPr="00166321" w14:paraId="1F06529F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F9C0F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C72C9F0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4</w:t>
            </w:r>
          </w:p>
        </w:tc>
        <w:tc>
          <w:tcPr>
            <w:tcW w:w="0" w:type="auto"/>
          </w:tcPr>
          <w:p w14:paraId="2AB9B18A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8</w:t>
            </w:r>
          </w:p>
        </w:tc>
        <w:tc>
          <w:tcPr>
            <w:tcW w:w="0" w:type="auto"/>
          </w:tcPr>
          <w:p w14:paraId="30DCBB33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12</w:t>
            </w:r>
          </w:p>
        </w:tc>
      </w:tr>
    </w:tbl>
    <w:p w14:paraId="509C4EFD" w14:textId="77777777" w:rsidR="00AD5565" w:rsidRPr="00AD5565" w:rsidRDefault="00AD5565" w:rsidP="00AD5565">
      <w:pPr>
        <w:rPr>
          <w:vanish/>
        </w:rPr>
      </w:pPr>
    </w:p>
    <w:tbl>
      <w:tblPr>
        <w:tblpPr w:leftFromText="141" w:rightFromText="141" w:vertAnchor="text" w:horzAnchor="page" w:tblpX="2773" w:tblpY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"/>
        <w:gridCol w:w="326"/>
        <w:gridCol w:w="435"/>
        <w:gridCol w:w="435"/>
        <w:gridCol w:w="435"/>
      </w:tblGrid>
      <w:tr w:rsidR="00AD5565" w:rsidRPr="00166321" w14:paraId="715DE270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8F26B7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CF60C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813B5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8EF6F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61F5D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3</w:t>
            </w:r>
          </w:p>
        </w:tc>
      </w:tr>
      <w:tr w:rsidR="00AD5565" w:rsidRPr="00166321" w14:paraId="7BA3F331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C4D09C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E83CD0F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5E90DE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E85504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122F0D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4</w:t>
            </w:r>
          </w:p>
        </w:tc>
      </w:tr>
      <w:tr w:rsidR="00AD5565" w:rsidRPr="00166321" w14:paraId="418585C7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58719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E0CC44A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5</w:t>
            </w:r>
          </w:p>
        </w:tc>
        <w:tc>
          <w:tcPr>
            <w:tcW w:w="0" w:type="auto"/>
          </w:tcPr>
          <w:p w14:paraId="2AD32E8A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6</w:t>
            </w:r>
          </w:p>
        </w:tc>
        <w:tc>
          <w:tcPr>
            <w:tcW w:w="0" w:type="auto"/>
          </w:tcPr>
          <w:p w14:paraId="02AD2DF1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7</w:t>
            </w:r>
          </w:p>
        </w:tc>
        <w:tc>
          <w:tcPr>
            <w:tcW w:w="0" w:type="auto"/>
          </w:tcPr>
          <w:p w14:paraId="48C826CE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8</w:t>
            </w:r>
          </w:p>
        </w:tc>
      </w:tr>
      <w:tr w:rsidR="00AD5565" w:rsidRPr="00166321" w14:paraId="70D3F990" w14:textId="77777777" w:rsidTr="00511A9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6A0513" w14:textId="77777777" w:rsidR="00AD5565" w:rsidRPr="00166321" w:rsidRDefault="00AD5565" w:rsidP="00511A99">
            <w:pPr>
              <w:jc w:val="center"/>
              <w:rPr>
                <w:rFonts w:cs="Tahoma"/>
                <w:sz w:val="16"/>
                <w:szCs w:val="16"/>
              </w:rPr>
            </w:pPr>
            <w:r w:rsidRPr="00166321">
              <w:rPr>
                <w:rFonts w:cs="Tahoma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0518551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9</w:t>
            </w:r>
          </w:p>
        </w:tc>
        <w:tc>
          <w:tcPr>
            <w:tcW w:w="0" w:type="auto"/>
          </w:tcPr>
          <w:p w14:paraId="22743EFB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10</w:t>
            </w:r>
          </w:p>
        </w:tc>
        <w:tc>
          <w:tcPr>
            <w:tcW w:w="0" w:type="auto"/>
          </w:tcPr>
          <w:p w14:paraId="60A0F2C1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11</w:t>
            </w:r>
          </w:p>
        </w:tc>
        <w:tc>
          <w:tcPr>
            <w:tcW w:w="0" w:type="auto"/>
          </w:tcPr>
          <w:p w14:paraId="198DD292" w14:textId="77777777" w:rsidR="00AD5565" w:rsidRPr="00166321" w:rsidRDefault="00AD5565" w:rsidP="00511A99">
            <w:pPr>
              <w:jc w:val="center"/>
              <w:rPr>
                <w:rFonts w:cs="Tahoma"/>
                <w:szCs w:val="20"/>
              </w:rPr>
            </w:pPr>
            <w:r w:rsidRPr="00166321">
              <w:rPr>
                <w:rFonts w:cs="Tahoma"/>
                <w:szCs w:val="20"/>
              </w:rPr>
              <w:t>12</w:t>
            </w:r>
          </w:p>
        </w:tc>
      </w:tr>
    </w:tbl>
    <w:p w14:paraId="0F19F0F1" w14:textId="77777777" w:rsidR="00AD5565" w:rsidRDefault="00AD5565" w:rsidP="00AD5565">
      <w:pPr>
        <w:rPr>
          <w:rFonts w:cs="Tahoma"/>
          <w:szCs w:val="20"/>
        </w:rPr>
      </w:pPr>
    </w:p>
    <w:p w14:paraId="713D091E" w14:textId="77777777" w:rsidR="00AD5565" w:rsidRDefault="009C1B95" w:rsidP="00AD5565">
      <w:pPr>
        <w:rPr>
          <w:rFonts w:cs="Tahoma"/>
          <w:szCs w:val="20"/>
        </w:rPr>
      </w:pPr>
      <w:r w:rsidRPr="00DA0B1C">
        <w:rPr>
          <w:rFonts w:cs="Tahoma"/>
          <w:noProof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6BAABED" wp14:editId="22628601">
                <wp:simplePos x="0" y="0"/>
                <wp:positionH relativeFrom="column">
                  <wp:posOffset>2743200</wp:posOffset>
                </wp:positionH>
                <wp:positionV relativeFrom="paragraph">
                  <wp:posOffset>33655</wp:posOffset>
                </wp:positionV>
                <wp:extent cx="342900" cy="114300"/>
                <wp:effectExtent l="0" t="12700" r="1270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ightArrow">
                          <a:avLst>
                            <a:gd name="adj1" fmla="val 50000"/>
                            <a:gd name="adj2" fmla="val 7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74C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3in;margin-top:2.65pt;width:27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">
                <v:path arrowok="t"/>
              </v:shape>
            </w:pict>
          </mc:Fallback>
        </mc:AlternateContent>
      </w:r>
    </w:p>
    <w:p w14:paraId="4D93AD3F" w14:textId="77777777" w:rsidR="00AD5565" w:rsidRDefault="00AD5565" w:rsidP="00AD5565">
      <w:pPr>
        <w:rPr>
          <w:rFonts w:cs="Tahoma"/>
          <w:szCs w:val="20"/>
        </w:rPr>
      </w:pPr>
    </w:p>
    <w:p w14:paraId="356A32B6" w14:textId="77777777" w:rsidR="00AD5565" w:rsidRDefault="00AD5565" w:rsidP="00AD5565">
      <w:pPr>
        <w:rPr>
          <w:rFonts w:cs="Tahoma"/>
          <w:szCs w:val="20"/>
        </w:rPr>
      </w:pPr>
    </w:p>
    <w:p w14:paraId="19009103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</w:p>
    <w:p w14:paraId="02B45E14" w14:textId="203B2B80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  <w:lang w:val="en-US"/>
        </w:rPr>
        <w:t>#include &lt;stdio.h&gt;</w:t>
      </w:r>
    </w:p>
    <w:p w14:paraId="5C89E2A1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  <w:lang w:val="en-US"/>
        </w:rPr>
        <w:t>#include &lt;stdlib.h&gt;</w:t>
      </w:r>
    </w:p>
    <w:p w14:paraId="30C831A1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</w:p>
    <w:p w14:paraId="0B24B0A1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  <w:lang w:val="en-US"/>
        </w:rPr>
        <w:t xml:space="preserve">int main </w:t>
      </w:r>
      <w:proofErr w:type="gramStart"/>
      <w:r w:rsidRPr="002B7C5D">
        <w:rPr>
          <w:rFonts w:ascii="Arial" w:hAnsi="Arial" w:cs="Arial"/>
          <w:sz w:val="22"/>
          <w:szCs w:val="22"/>
          <w:lang w:val="en-US"/>
        </w:rPr>
        <w:t>(){</w:t>
      </w:r>
      <w:proofErr w:type="gramEnd"/>
    </w:p>
    <w:p w14:paraId="1998BA60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  <w:lang w:val="en-US"/>
        </w:rPr>
        <w:lastRenderedPageBreak/>
        <w:tab/>
        <w:t xml:space="preserve">int </w:t>
      </w:r>
      <w:proofErr w:type="gramStart"/>
      <w:r w:rsidRPr="002B7C5D">
        <w:rPr>
          <w:rFonts w:ascii="Arial" w:hAnsi="Arial" w:cs="Arial"/>
          <w:sz w:val="22"/>
          <w:szCs w:val="22"/>
          <w:lang w:val="en-US"/>
        </w:rPr>
        <w:t>mat[</w:t>
      </w:r>
      <w:proofErr w:type="gramEnd"/>
      <w:r w:rsidRPr="002B7C5D">
        <w:rPr>
          <w:rFonts w:ascii="Arial" w:hAnsi="Arial" w:cs="Arial"/>
          <w:sz w:val="22"/>
          <w:szCs w:val="22"/>
          <w:lang w:val="en-US"/>
        </w:rPr>
        <w:t>3][4];</w:t>
      </w:r>
    </w:p>
    <w:p w14:paraId="1332BCF6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  <w:lang w:val="en-US"/>
        </w:rPr>
        <w:tab/>
        <w:t xml:space="preserve">int </w:t>
      </w:r>
      <w:proofErr w:type="spellStart"/>
      <w:r w:rsidRPr="002B7C5D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2B7C5D">
        <w:rPr>
          <w:rFonts w:ascii="Arial" w:hAnsi="Arial" w:cs="Arial"/>
          <w:sz w:val="22"/>
          <w:szCs w:val="22"/>
          <w:lang w:val="en-US"/>
        </w:rPr>
        <w:t>, j;</w:t>
      </w:r>
    </w:p>
    <w:p w14:paraId="1C87D2CE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  <w:lang w:val="en-US"/>
        </w:rPr>
        <w:tab/>
        <w:t>for (</w:t>
      </w:r>
      <w:proofErr w:type="spellStart"/>
      <w:r w:rsidRPr="002B7C5D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2B7C5D">
        <w:rPr>
          <w:rFonts w:ascii="Arial" w:hAnsi="Arial" w:cs="Arial"/>
          <w:sz w:val="22"/>
          <w:szCs w:val="22"/>
          <w:lang w:val="en-US"/>
        </w:rPr>
        <w:t xml:space="preserve"> = 0; </w:t>
      </w:r>
      <w:proofErr w:type="spellStart"/>
      <w:r w:rsidRPr="002B7C5D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2B7C5D">
        <w:rPr>
          <w:rFonts w:ascii="Arial" w:hAnsi="Arial" w:cs="Arial"/>
          <w:sz w:val="22"/>
          <w:szCs w:val="22"/>
          <w:lang w:val="en-US"/>
        </w:rPr>
        <w:t xml:space="preserve"> &lt; 3; </w:t>
      </w:r>
      <w:proofErr w:type="spellStart"/>
      <w:r w:rsidRPr="002B7C5D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2B7C5D">
        <w:rPr>
          <w:rFonts w:ascii="Arial" w:hAnsi="Arial" w:cs="Arial"/>
          <w:sz w:val="22"/>
          <w:szCs w:val="22"/>
          <w:lang w:val="en-US"/>
        </w:rPr>
        <w:t>+</w:t>
      </w:r>
      <w:proofErr w:type="gramStart"/>
      <w:r w:rsidRPr="002B7C5D">
        <w:rPr>
          <w:rFonts w:ascii="Arial" w:hAnsi="Arial" w:cs="Arial"/>
          <w:sz w:val="22"/>
          <w:szCs w:val="22"/>
          <w:lang w:val="en-US"/>
        </w:rPr>
        <w:t>+){</w:t>
      </w:r>
      <w:proofErr w:type="gramEnd"/>
    </w:p>
    <w:p w14:paraId="21AEED79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  <w:lang w:val="en-US"/>
        </w:rPr>
        <w:tab/>
      </w:r>
      <w:r w:rsidRPr="002B7C5D">
        <w:rPr>
          <w:rFonts w:ascii="Arial" w:hAnsi="Arial" w:cs="Arial"/>
          <w:sz w:val="22"/>
          <w:szCs w:val="22"/>
          <w:lang w:val="en-US"/>
        </w:rPr>
        <w:tab/>
        <w:t xml:space="preserve">for (j = 0; j &lt; 4; </w:t>
      </w:r>
      <w:proofErr w:type="spellStart"/>
      <w:proofErr w:type="gramStart"/>
      <w:r w:rsidRPr="002B7C5D">
        <w:rPr>
          <w:rFonts w:ascii="Arial" w:hAnsi="Arial" w:cs="Arial"/>
          <w:sz w:val="22"/>
          <w:szCs w:val="22"/>
          <w:lang w:val="en-US"/>
        </w:rPr>
        <w:t>j++</w:t>
      </w:r>
      <w:proofErr w:type="spellEnd"/>
      <w:r w:rsidRPr="002B7C5D">
        <w:rPr>
          <w:rFonts w:ascii="Arial" w:hAnsi="Arial" w:cs="Arial"/>
          <w:sz w:val="22"/>
          <w:szCs w:val="22"/>
          <w:lang w:val="en-US"/>
        </w:rPr>
        <w:t>){</w:t>
      </w:r>
      <w:proofErr w:type="gramEnd"/>
    </w:p>
    <w:p w14:paraId="4ED8FD1E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515038">
        <w:rPr>
          <w:rFonts w:ascii="Arial" w:hAnsi="Arial" w:cs="Arial"/>
          <w:sz w:val="22"/>
          <w:szCs w:val="22"/>
        </w:rPr>
        <w:tab/>
      </w:r>
      <w:r w:rsidRPr="00515038">
        <w:rPr>
          <w:rFonts w:ascii="Arial" w:hAnsi="Arial" w:cs="Arial"/>
          <w:sz w:val="22"/>
          <w:szCs w:val="22"/>
        </w:rPr>
        <w:tab/>
      </w:r>
      <w:r w:rsidRPr="00515038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>printf("Digite os dados da matriz, linha %d coluna %d: \n", i+1, j+1);</w:t>
      </w:r>
    </w:p>
    <w:p w14:paraId="757350A5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ab/>
        <w:t>scanf("%d", &amp;</w:t>
      </w:r>
      <w:proofErr w:type="spellStart"/>
      <w:r w:rsidRPr="002B7C5D">
        <w:rPr>
          <w:rFonts w:ascii="Arial" w:hAnsi="Arial" w:cs="Arial"/>
          <w:sz w:val="22"/>
          <w:szCs w:val="22"/>
        </w:rPr>
        <w:t>mat</w:t>
      </w:r>
      <w:proofErr w:type="spellEnd"/>
      <w:r w:rsidRPr="002B7C5D">
        <w:rPr>
          <w:rFonts w:ascii="Arial" w:hAnsi="Arial" w:cs="Arial"/>
          <w:sz w:val="22"/>
          <w:szCs w:val="22"/>
        </w:rPr>
        <w:t>[i][j]);</w:t>
      </w:r>
    </w:p>
    <w:p w14:paraId="63E9C798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ab/>
        <w:t>}</w:t>
      </w:r>
    </w:p>
    <w:p w14:paraId="1A9B0396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}</w:t>
      </w:r>
    </w:p>
    <w:p w14:paraId="47E56483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</w:r>
    </w:p>
    <w:p w14:paraId="464DD952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printf("Matriz formada: \n");</w:t>
      </w:r>
    </w:p>
    <w:p w14:paraId="3396EF90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for (i = 0; i &lt; 3; i++){</w:t>
      </w:r>
    </w:p>
    <w:p w14:paraId="407139CF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ab/>
        <w:t>for (j = 0; j &lt; 4; j++){</w:t>
      </w:r>
    </w:p>
    <w:p w14:paraId="52C39383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ab/>
        <w:t xml:space="preserve">printf("[%d][%d] = %d\t", i, j, </w:t>
      </w:r>
      <w:proofErr w:type="spellStart"/>
      <w:r w:rsidRPr="002B7C5D">
        <w:rPr>
          <w:rFonts w:ascii="Arial" w:hAnsi="Arial" w:cs="Arial"/>
          <w:sz w:val="22"/>
          <w:szCs w:val="22"/>
        </w:rPr>
        <w:t>mat</w:t>
      </w:r>
      <w:proofErr w:type="spellEnd"/>
      <w:r w:rsidRPr="002B7C5D">
        <w:rPr>
          <w:rFonts w:ascii="Arial" w:hAnsi="Arial" w:cs="Arial"/>
          <w:sz w:val="22"/>
          <w:szCs w:val="22"/>
        </w:rPr>
        <w:t>[i][j]);</w:t>
      </w:r>
    </w:p>
    <w:p w14:paraId="33FEF636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ab/>
        <w:t>}</w:t>
      </w:r>
    </w:p>
    <w:p w14:paraId="5738457D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printf("\n");</w:t>
      </w:r>
    </w:p>
    <w:p w14:paraId="24CEBE61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}</w:t>
      </w:r>
    </w:p>
    <w:p w14:paraId="2A6A4D48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</w:p>
    <w:p w14:paraId="4B2385EB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printf("Matriz transposta: \n");</w:t>
      </w:r>
    </w:p>
    <w:p w14:paraId="2CD55C24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for (i = 0; i &lt; 4; i++){</w:t>
      </w:r>
    </w:p>
    <w:p w14:paraId="103CADC5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</w:rPr>
        <w:tab/>
      </w:r>
      <w:r w:rsidRPr="002B7C5D">
        <w:rPr>
          <w:rFonts w:ascii="Arial" w:hAnsi="Arial" w:cs="Arial"/>
          <w:sz w:val="22"/>
          <w:szCs w:val="22"/>
          <w:lang w:val="en-US"/>
        </w:rPr>
        <w:t xml:space="preserve">for (j = 0; j &lt; 3; </w:t>
      </w:r>
      <w:proofErr w:type="spellStart"/>
      <w:proofErr w:type="gramStart"/>
      <w:r w:rsidRPr="002B7C5D">
        <w:rPr>
          <w:rFonts w:ascii="Arial" w:hAnsi="Arial" w:cs="Arial"/>
          <w:sz w:val="22"/>
          <w:szCs w:val="22"/>
          <w:lang w:val="en-US"/>
        </w:rPr>
        <w:t>j++</w:t>
      </w:r>
      <w:proofErr w:type="spellEnd"/>
      <w:r w:rsidRPr="002B7C5D">
        <w:rPr>
          <w:rFonts w:ascii="Arial" w:hAnsi="Arial" w:cs="Arial"/>
          <w:sz w:val="22"/>
          <w:szCs w:val="22"/>
          <w:lang w:val="en-US"/>
        </w:rPr>
        <w:t>){</w:t>
      </w:r>
      <w:proofErr w:type="gramEnd"/>
    </w:p>
    <w:p w14:paraId="02E30622" w14:textId="77777777" w:rsidR="00F12FC4" w:rsidRPr="002B7C5D" w:rsidRDefault="00F12FC4" w:rsidP="00F12FC4">
      <w:pPr>
        <w:rPr>
          <w:rFonts w:ascii="Arial" w:hAnsi="Arial" w:cs="Arial"/>
          <w:sz w:val="22"/>
          <w:szCs w:val="22"/>
          <w:lang w:val="en-US"/>
        </w:rPr>
      </w:pPr>
      <w:r w:rsidRPr="002B7C5D">
        <w:rPr>
          <w:rFonts w:ascii="Arial" w:hAnsi="Arial" w:cs="Arial"/>
          <w:sz w:val="22"/>
          <w:szCs w:val="22"/>
          <w:lang w:val="en-US"/>
        </w:rPr>
        <w:tab/>
      </w:r>
      <w:r w:rsidRPr="002B7C5D">
        <w:rPr>
          <w:rFonts w:ascii="Arial" w:hAnsi="Arial" w:cs="Arial"/>
          <w:sz w:val="22"/>
          <w:szCs w:val="22"/>
          <w:lang w:val="en-US"/>
        </w:rPr>
        <w:tab/>
      </w:r>
      <w:r w:rsidRPr="002B7C5D">
        <w:rPr>
          <w:rFonts w:ascii="Arial" w:hAnsi="Arial" w:cs="Arial"/>
          <w:sz w:val="22"/>
          <w:szCs w:val="22"/>
          <w:lang w:val="en-US"/>
        </w:rPr>
        <w:tab/>
        <w:t>printf("[%</w:t>
      </w:r>
      <w:proofErr w:type="gramStart"/>
      <w:r w:rsidRPr="002B7C5D">
        <w:rPr>
          <w:rFonts w:ascii="Arial" w:hAnsi="Arial" w:cs="Arial"/>
          <w:sz w:val="22"/>
          <w:szCs w:val="22"/>
          <w:lang w:val="en-US"/>
        </w:rPr>
        <w:t>d][</w:t>
      </w:r>
      <w:proofErr w:type="gramEnd"/>
      <w:r w:rsidRPr="002B7C5D">
        <w:rPr>
          <w:rFonts w:ascii="Arial" w:hAnsi="Arial" w:cs="Arial"/>
          <w:sz w:val="22"/>
          <w:szCs w:val="22"/>
          <w:lang w:val="en-US"/>
        </w:rPr>
        <w:t xml:space="preserve">%d] = %d\t", </w:t>
      </w:r>
      <w:proofErr w:type="spellStart"/>
      <w:r w:rsidRPr="002B7C5D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2B7C5D">
        <w:rPr>
          <w:rFonts w:ascii="Arial" w:hAnsi="Arial" w:cs="Arial"/>
          <w:sz w:val="22"/>
          <w:szCs w:val="22"/>
          <w:lang w:val="en-US"/>
        </w:rPr>
        <w:t>, j, mat[j][</w:t>
      </w:r>
      <w:proofErr w:type="spellStart"/>
      <w:r w:rsidRPr="002B7C5D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2B7C5D">
        <w:rPr>
          <w:rFonts w:ascii="Arial" w:hAnsi="Arial" w:cs="Arial"/>
          <w:sz w:val="22"/>
          <w:szCs w:val="22"/>
          <w:lang w:val="en-US"/>
        </w:rPr>
        <w:t>]);</w:t>
      </w:r>
    </w:p>
    <w:p w14:paraId="5A6EF63B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  <w:lang w:val="en-US"/>
        </w:rPr>
        <w:tab/>
      </w:r>
      <w:r w:rsidRPr="002B7C5D">
        <w:rPr>
          <w:rFonts w:ascii="Arial" w:hAnsi="Arial" w:cs="Arial"/>
          <w:sz w:val="22"/>
          <w:szCs w:val="22"/>
          <w:lang w:val="en-US"/>
        </w:rPr>
        <w:tab/>
      </w:r>
      <w:r w:rsidRPr="002B7C5D">
        <w:rPr>
          <w:rFonts w:ascii="Arial" w:hAnsi="Arial" w:cs="Arial"/>
          <w:sz w:val="22"/>
          <w:szCs w:val="22"/>
        </w:rPr>
        <w:t>}</w:t>
      </w:r>
    </w:p>
    <w:p w14:paraId="6DE911E5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printf("\n");</w:t>
      </w:r>
    </w:p>
    <w:p w14:paraId="21607495" w14:textId="77777777" w:rsidR="00F12FC4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ab/>
        <w:t>}</w:t>
      </w:r>
    </w:p>
    <w:p w14:paraId="46284E60" w14:textId="0C652B4F" w:rsidR="00AD5565" w:rsidRPr="002B7C5D" w:rsidRDefault="00F12FC4" w:rsidP="00F12FC4">
      <w:pPr>
        <w:rPr>
          <w:rFonts w:ascii="Arial" w:hAnsi="Arial" w:cs="Arial"/>
          <w:sz w:val="22"/>
          <w:szCs w:val="22"/>
        </w:rPr>
      </w:pPr>
      <w:r w:rsidRPr="002B7C5D">
        <w:rPr>
          <w:rFonts w:ascii="Arial" w:hAnsi="Arial" w:cs="Arial"/>
          <w:sz w:val="22"/>
          <w:szCs w:val="22"/>
        </w:rPr>
        <w:t>}</w:t>
      </w:r>
    </w:p>
    <w:p w14:paraId="1353A60C" w14:textId="77777777" w:rsidR="00AD5565" w:rsidRPr="00DA0B1C" w:rsidRDefault="00AD5565" w:rsidP="00AD5565">
      <w:pPr>
        <w:rPr>
          <w:rFonts w:cs="Tahoma"/>
          <w:szCs w:val="20"/>
        </w:rPr>
      </w:pPr>
    </w:p>
    <w:p w14:paraId="0B15E6CA" w14:textId="1C63BE0C" w:rsidR="00AD5565" w:rsidRDefault="00AD5565" w:rsidP="00AD5565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AD5565">
        <w:rPr>
          <w:rFonts w:ascii="Arial" w:hAnsi="Arial" w:cs="Arial"/>
          <w:color w:val="0D0D0D"/>
          <w:lang w:val="pt-BR"/>
        </w:rPr>
        <w:t>Construa um algoritmo que leia duas matrizes do teclado de dimensão 5 x 3 e realize a troca dos elementos destas matrizes.</w:t>
      </w:r>
    </w:p>
    <w:p w14:paraId="3D4599F1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D077F4">
        <w:rPr>
          <w:rFonts w:ascii="Arial" w:hAnsi="Arial" w:cs="Arial"/>
          <w:color w:val="0D0D0D"/>
        </w:rPr>
        <w:t>#include &lt;stdio.h&gt;</w:t>
      </w:r>
    </w:p>
    <w:p w14:paraId="322F94A2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D077F4">
        <w:rPr>
          <w:rFonts w:ascii="Arial" w:hAnsi="Arial" w:cs="Arial"/>
          <w:color w:val="0D0D0D"/>
        </w:rPr>
        <w:t>#include &lt;stdlib.h&gt;</w:t>
      </w:r>
    </w:p>
    <w:p w14:paraId="6665DBC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</w:p>
    <w:p w14:paraId="6CAD1B5C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D077F4">
        <w:rPr>
          <w:rFonts w:ascii="Arial" w:hAnsi="Arial" w:cs="Arial"/>
          <w:color w:val="0D0D0D"/>
        </w:rPr>
        <w:t xml:space="preserve">int main </w:t>
      </w:r>
      <w:proofErr w:type="gramStart"/>
      <w:r w:rsidRPr="00D077F4">
        <w:rPr>
          <w:rFonts w:ascii="Arial" w:hAnsi="Arial" w:cs="Arial"/>
          <w:color w:val="0D0D0D"/>
        </w:rPr>
        <w:t>(){</w:t>
      </w:r>
      <w:proofErr w:type="gramEnd"/>
    </w:p>
    <w:p w14:paraId="47FF8FDC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</w:rPr>
      </w:pPr>
      <w:r w:rsidRPr="00D077F4">
        <w:rPr>
          <w:rFonts w:ascii="Arial" w:hAnsi="Arial" w:cs="Arial"/>
          <w:color w:val="0D0D0D"/>
        </w:rPr>
        <w:tab/>
        <w:t xml:space="preserve">int </w:t>
      </w:r>
      <w:proofErr w:type="spellStart"/>
      <w:proofErr w:type="gramStart"/>
      <w:r w:rsidRPr="00D077F4">
        <w:rPr>
          <w:rFonts w:ascii="Arial" w:hAnsi="Arial" w:cs="Arial"/>
          <w:color w:val="0D0D0D"/>
        </w:rPr>
        <w:t>matA</w:t>
      </w:r>
      <w:proofErr w:type="spellEnd"/>
      <w:r w:rsidRPr="00D077F4">
        <w:rPr>
          <w:rFonts w:ascii="Arial" w:hAnsi="Arial" w:cs="Arial"/>
          <w:color w:val="0D0D0D"/>
        </w:rPr>
        <w:t>[</w:t>
      </w:r>
      <w:proofErr w:type="gramEnd"/>
      <w:r w:rsidRPr="00D077F4">
        <w:rPr>
          <w:rFonts w:ascii="Arial" w:hAnsi="Arial" w:cs="Arial"/>
          <w:color w:val="0D0D0D"/>
        </w:rPr>
        <w:t xml:space="preserve">5][3], </w:t>
      </w:r>
      <w:proofErr w:type="spellStart"/>
      <w:r w:rsidRPr="00D077F4">
        <w:rPr>
          <w:rFonts w:ascii="Arial" w:hAnsi="Arial" w:cs="Arial"/>
          <w:color w:val="0D0D0D"/>
        </w:rPr>
        <w:t>matB</w:t>
      </w:r>
      <w:proofErr w:type="spellEnd"/>
      <w:r w:rsidRPr="00D077F4">
        <w:rPr>
          <w:rFonts w:ascii="Arial" w:hAnsi="Arial" w:cs="Arial"/>
          <w:color w:val="0D0D0D"/>
        </w:rPr>
        <w:t>[5][3];</w:t>
      </w:r>
    </w:p>
    <w:p w14:paraId="323EB314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</w:rPr>
        <w:tab/>
      </w:r>
      <w:r w:rsidRPr="00D077F4">
        <w:rPr>
          <w:rFonts w:ascii="Arial" w:hAnsi="Arial" w:cs="Arial"/>
          <w:color w:val="0D0D0D"/>
          <w:lang w:val="pt-BR"/>
        </w:rPr>
        <w:t xml:space="preserve">int i, j, </w:t>
      </w:r>
      <w:proofErr w:type="spellStart"/>
      <w:r w:rsidRPr="00D077F4">
        <w:rPr>
          <w:rFonts w:ascii="Arial" w:hAnsi="Arial" w:cs="Arial"/>
          <w:color w:val="0D0D0D"/>
          <w:lang w:val="pt-BR"/>
        </w:rPr>
        <w:t>aux</w:t>
      </w:r>
      <w:proofErr w:type="spellEnd"/>
      <w:r w:rsidRPr="00D077F4">
        <w:rPr>
          <w:rFonts w:ascii="Arial" w:hAnsi="Arial" w:cs="Arial"/>
          <w:color w:val="0D0D0D"/>
          <w:lang w:val="pt-BR"/>
        </w:rPr>
        <w:t>;</w:t>
      </w:r>
    </w:p>
    <w:p w14:paraId="2A68DD09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13F462C9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for (j = 0; j &lt; 3; j++){</w:t>
      </w:r>
    </w:p>
    <w:p w14:paraId="217E7B8F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printf("Digite os dados da matriz A, linha %d coluna %d: \n", i+1, j+1);</w:t>
      </w:r>
    </w:p>
    <w:p w14:paraId="0C56DBD1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scanf("%d", &amp;</w:t>
      </w:r>
      <w:proofErr w:type="spellStart"/>
      <w:r w:rsidRPr="00D077F4">
        <w:rPr>
          <w:rFonts w:ascii="Arial" w:hAnsi="Arial" w:cs="Arial"/>
          <w:color w:val="0D0D0D"/>
          <w:lang w:val="pt-BR"/>
        </w:rPr>
        <w:t>matA</w:t>
      </w:r>
      <w:proofErr w:type="spellEnd"/>
      <w:r w:rsidRPr="00D077F4">
        <w:rPr>
          <w:rFonts w:ascii="Arial" w:hAnsi="Arial" w:cs="Arial"/>
          <w:color w:val="0D0D0D"/>
          <w:lang w:val="pt-BR"/>
        </w:rPr>
        <w:t>[i][j]);</w:t>
      </w:r>
    </w:p>
    <w:p w14:paraId="7B3BA39C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3A008AD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41DB14A0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</w:p>
    <w:p w14:paraId="0CB312A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4CDF199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for (j = 0; j &lt; 3; j++){</w:t>
      </w:r>
    </w:p>
    <w:p w14:paraId="25E55A92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printf("Digite os dados da matriz B, linha %d coluna %d: \n", i+1, j+1);</w:t>
      </w:r>
    </w:p>
    <w:p w14:paraId="6AD06D07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scanf("%d", &amp;</w:t>
      </w:r>
      <w:proofErr w:type="spellStart"/>
      <w:r w:rsidRPr="00D077F4">
        <w:rPr>
          <w:rFonts w:ascii="Arial" w:hAnsi="Arial" w:cs="Arial"/>
          <w:color w:val="0D0D0D"/>
          <w:lang w:val="pt-BR"/>
        </w:rPr>
        <w:t>matB</w:t>
      </w:r>
      <w:proofErr w:type="spellEnd"/>
      <w:r w:rsidRPr="00D077F4">
        <w:rPr>
          <w:rFonts w:ascii="Arial" w:hAnsi="Arial" w:cs="Arial"/>
          <w:color w:val="0D0D0D"/>
          <w:lang w:val="pt-BR"/>
        </w:rPr>
        <w:t>[i][j]);</w:t>
      </w:r>
    </w:p>
    <w:p w14:paraId="58F3852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1147FA52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115AC467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lastRenderedPageBreak/>
        <w:tab/>
      </w:r>
    </w:p>
    <w:p w14:paraId="622D6820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printf("Matriz A Original: \n");</w:t>
      </w:r>
    </w:p>
    <w:p w14:paraId="0300831F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45B2FA87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for (j = 0; j &lt; 3; j++){</w:t>
      </w:r>
    </w:p>
    <w:p w14:paraId="7E41E4B5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 xml:space="preserve">printf("[%d][%d] = %d\t", i, j, </w:t>
      </w:r>
      <w:proofErr w:type="spellStart"/>
      <w:r w:rsidRPr="00D077F4">
        <w:rPr>
          <w:rFonts w:ascii="Arial" w:hAnsi="Arial" w:cs="Arial"/>
          <w:color w:val="0D0D0D"/>
          <w:lang w:val="pt-BR"/>
        </w:rPr>
        <w:t>matA</w:t>
      </w:r>
      <w:proofErr w:type="spellEnd"/>
      <w:r w:rsidRPr="00D077F4">
        <w:rPr>
          <w:rFonts w:ascii="Arial" w:hAnsi="Arial" w:cs="Arial"/>
          <w:color w:val="0D0D0D"/>
          <w:lang w:val="pt-BR"/>
        </w:rPr>
        <w:t>[i][j]);</w:t>
      </w:r>
    </w:p>
    <w:p w14:paraId="40EFF887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511E27C9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printf("\n");</w:t>
      </w:r>
    </w:p>
    <w:p w14:paraId="0CE93492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699283C0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printf("\n");</w:t>
      </w:r>
    </w:p>
    <w:p w14:paraId="34D55E3A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</w:p>
    <w:p w14:paraId="788CAC1C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printf("Matriz B Original: \n");</w:t>
      </w:r>
    </w:p>
    <w:p w14:paraId="47B3B498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5423FFF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for (j = 0; j &lt; 3; j++){</w:t>
      </w:r>
    </w:p>
    <w:p w14:paraId="041F6AEB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 xml:space="preserve">printf("[%d][%d] = %d\t", i, j, </w:t>
      </w:r>
      <w:proofErr w:type="spellStart"/>
      <w:r w:rsidRPr="00D077F4">
        <w:rPr>
          <w:rFonts w:ascii="Arial" w:hAnsi="Arial" w:cs="Arial"/>
          <w:color w:val="0D0D0D"/>
          <w:lang w:val="pt-BR"/>
        </w:rPr>
        <w:t>matB</w:t>
      </w:r>
      <w:proofErr w:type="spellEnd"/>
      <w:r w:rsidRPr="00D077F4">
        <w:rPr>
          <w:rFonts w:ascii="Arial" w:hAnsi="Arial" w:cs="Arial"/>
          <w:color w:val="0D0D0D"/>
          <w:lang w:val="pt-BR"/>
        </w:rPr>
        <w:t>[i][j]);</w:t>
      </w:r>
    </w:p>
    <w:p w14:paraId="4455781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1DECBF1B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printf("\n");</w:t>
      </w:r>
    </w:p>
    <w:p w14:paraId="1E6C43DB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3A73E241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printf("\n");</w:t>
      </w:r>
    </w:p>
    <w:p w14:paraId="0ABBAC3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</w:p>
    <w:p w14:paraId="5CCA49DD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proofErr w:type="spellStart"/>
      <w:r w:rsidRPr="00D077F4">
        <w:rPr>
          <w:rFonts w:ascii="Arial" w:hAnsi="Arial" w:cs="Arial"/>
          <w:color w:val="0D0D0D"/>
          <w:lang w:val="pt-BR"/>
        </w:rPr>
        <w:t>aux</w:t>
      </w:r>
      <w:proofErr w:type="spellEnd"/>
      <w:r w:rsidRPr="00D077F4">
        <w:rPr>
          <w:rFonts w:ascii="Arial" w:hAnsi="Arial" w:cs="Arial"/>
          <w:color w:val="0D0D0D"/>
          <w:lang w:val="pt-BR"/>
        </w:rPr>
        <w:t xml:space="preserve"> = </w:t>
      </w:r>
      <w:proofErr w:type="spellStart"/>
      <w:r w:rsidRPr="00D077F4">
        <w:rPr>
          <w:rFonts w:ascii="Arial" w:hAnsi="Arial" w:cs="Arial"/>
          <w:color w:val="0D0D0D"/>
          <w:lang w:val="pt-BR"/>
        </w:rPr>
        <w:t>matA</w:t>
      </w:r>
      <w:proofErr w:type="spellEnd"/>
      <w:r w:rsidRPr="00D077F4">
        <w:rPr>
          <w:rFonts w:ascii="Arial" w:hAnsi="Arial" w:cs="Arial"/>
          <w:color w:val="0D0D0D"/>
          <w:lang w:val="pt-BR"/>
        </w:rPr>
        <w:t>[i][j];</w:t>
      </w:r>
    </w:p>
    <w:p w14:paraId="5780909B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proofErr w:type="spellStart"/>
      <w:r w:rsidRPr="00D077F4">
        <w:rPr>
          <w:rFonts w:ascii="Arial" w:hAnsi="Arial" w:cs="Arial"/>
          <w:color w:val="0D0D0D"/>
          <w:lang w:val="pt-BR"/>
        </w:rPr>
        <w:t>matA</w:t>
      </w:r>
      <w:proofErr w:type="spellEnd"/>
      <w:r w:rsidRPr="00D077F4">
        <w:rPr>
          <w:rFonts w:ascii="Arial" w:hAnsi="Arial" w:cs="Arial"/>
          <w:color w:val="0D0D0D"/>
          <w:lang w:val="pt-BR"/>
        </w:rPr>
        <w:t xml:space="preserve">[i][j] = </w:t>
      </w:r>
      <w:proofErr w:type="spellStart"/>
      <w:r w:rsidRPr="00D077F4">
        <w:rPr>
          <w:rFonts w:ascii="Arial" w:hAnsi="Arial" w:cs="Arial"/>
          <w:color w:val="0D0D0D"/>
          <w:lang w:val="pt-BR"/>
        </w:rPr>
        <w:t>matB</w:t>
      </w:r>
      <w:proofErr w:type="spellEnd"/>
      <w:r w:rsidRPr="00D077F4">
        <w:rPr>
          <w:rFonts w:ascii="Arial" w:hAnsi="Arial" w:cs="Arial"/>
          <w:color w:val="0D0D0D"/>
          <w:lang w:val="pt-BR"/>
        </w:rPr>
        <w:t>[i][j];</w:t>
      </w:r>
    </w:p>
    <w:p w14:paraId="7A3864AB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proofErr w:type="spellStart"/>
      <w:r w:rsidRPr="00D077F4">
        <w:rPr>
          <w:rFonts w:ascii="Arial" w:hAnsi="Arial" w:cs="Arial"/>
          <w:color w:val="0D0D0D"/>
          <w:lang w:val="pt-BR"/>
        </w:rPr>
        <w:t>matB</w:t>
      </w:r>
      <w:proofErr w:type="spellEnd"/>
      <w:r w:rsidRPr="00D077F4">
        <w:rPr>
          <w:rFonts w:ascii="Arial" w:hAnsi="Arial" w:cs="Arial"/>
          <w:color w:val="0D0D0D"/>
          <w:lang w:val="pt-BR"/>
        </w:rPr>
        <w:t xml:space="preserve">[i][j] = </w:t>
      </w:r>
      <w:proofErr w:type="spellStart"/>
      <w:r w:rsidRPr="00D077F4">
        <w:rPr>
          <w:rFonts w:ascii="Arial" w:hAnsi="Arial" w:cs="Arial"/>
          <w:color w:val="0D0D0D"/>
          <w:lang w:val="pt-BR"/>
        </w:rPr>
        <w:t>aux</w:t>
      </w:r>
      <w:proofErr w:type="spellEnd"/>
      <w:r w:rsidRPr="00D077F4">
        <w:rPr>
          <w:rFonts w:ascii="Arial" w:hAnsi="Arial" w:cs="Arial"/>
          <w:color w:val="0D0D0D"/>
          <w:lang w:val="pt-BR"/>
        </w:rPr>
        <w:t>;</w:t>
      </w:r>
    </w:p>
    <w:p w14:paraId="607AF692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</w:p>
    <w:p w14:paraId="68522204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printf("Matriz A Trocada: \n");</w:t>
      </w:r>
    </w:p>
    <w:p w14:paraId="31EFF1A2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5D15A932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for (j = 0; j &lt; 3; j++){</w:t>
      </w:r>
    </w:p>
    <w:p w14:paraId="2308B8BC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 xml:space="preserve">printf("[%d][%d] = %d\t", i, j, </w:t>
      </w:r>
      <w:proofErr w:type="spellStart"/>
      <w:r w:rsidRPr="00D077F4">
        <w:rPr>
          <w:rFonts w:ascii="Arial" w:hAnsi="Arial" w:cs="Arial"/>
          <w:color w:val="0D0D0D"/>
          <w:lang w:val="pt-BR"/>
        </w:rPr>
        <w:t>matB</w:t>
      </w:r>
      <w:proofErr w:type="spellEnd"/>
      <w:r w:rsidRPr="00D077F4">
        <w:rPr>
          <w:rFonts w:ascii="Arial" w:hAnsi="Arial" w:cs="Arial"/>
          <w:color w:val="0D0D0D"/>
          <w:lang w:val="pt-BR"/>
        </w:rPr>
        <w:t>[i][j]);</w:t>
      </w:r>
    </w:p>
    <w:p w14:paraId="20A3C869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464C1BE4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printf("\n");</w:t>
      </w:r>
    </w:p>
    <w:p w14:paraId="70D6D90F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7D520F7A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printf("\n");</w:t>
      </w:r>
    </w:p>
    <w:p w14:paraId="5028C56A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</w:p>
    <w:p w14:paraId="472A445B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printf("Matriz B Trocada: \n");</w:t>
      </w:r>
    </w:p>
    <w:p w14:paraId="3B8D308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for (i = 0; i &lt; 5; i++){</w:t>
      </w:r>
    </w:p>
    <w:p w14:paraId="328B59E0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for (j = 0; j &lt; 3; j++){</w:t>
      </w:r>
    </w:p>
    <w:p w14:paraId="2703AE02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 xml:space="preserve">printf("[%d][%d] = %d\t", i, j, </w:t>
      </w:r>
      <w:proofErr w:type="spellStart"/>
      <w:r w:rsidRPr="00D077F4">
        <w:rPr>
          <w:rFonts w:ascii="Arial" w:hAnsi="Arial" w:cs="Arial"/>
          <w:color w:val="0D0D0D"/>
          <w:lang w:val="pt-BR"/>
        </w:rPr>
        <w:t>matA</w:t>
      </w:r>
      <w:proofErr w:type="spellEnd"/>
      <w:r w:rsidRPr="00D077F4">
        <w:rPr>
          <w:rFonts w:ascii="Arial" w:hAnsi="Arial" w:cs="Arial"/>
          <w:color w:val="0D0D0D"/>
          <w:lang w:val="pt-BR"/>
        </w:rPr>
        <w:t>[i][j]);</w:t>
      </w:r>
    </w:p>
    <w:p w14:paraId="53374F14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</w:r>
      <w:r w:rsidRPr="00D077F4">
        <w:rPr>
          <w:rFonts w:ascii="Arial" w:hAnsi="Arial" w:cs="Arial"/>
          <w:color w:val="0D0D0D"/>
          <w:lang w:val="pt-BR"/>
        </w:rPr>
        <w:tab/>
        <w:t>}</w:t>
      </w:r>
    </w:p>
    <w:p w14:paraId="0BE18FA1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ab/>
        <w:t>printf("\n");</w:t>
      </w:r>
    </w:p>
    <w:p w14:paraId="674FD366" w14:textId="77777777" w:rsidR="00D077F4" w:rsidRPr="00D077F4" w:rsidRDefault="00D077F4" w:rsidP="00D077F4">
      <w:pPr>
        <w:pStyle w:val="Corpodetexto"/>
        <w:tabs>
          <w:tab w:val="left" w:pos="426"/>
        </w:tabs>
        <w:spacing w:line="360" w:lineRule="auto"/>
        <w:ind w:right="131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lastRenderedPageBreak/>
        <w:tab/>
        <w:t>}</w:t>
      </w:r>
    </w:p>
    <w:p w14:paraId="697F819E" w14:textId="633E1828" w:rsidR="00D077F4" w:rsidRPr="00AD5565" w:rsidRDefault="00D077F4" w:rsidP="00D077F4">
      <w:pPr>
        <w:pStyle w:val="Corpodetexto"/>
        <w:tabs>
          <w:tab w:val="left" w:pos="426"/>
        </w:tabs>
        <w:spacing w:line="360" w:lineRule="auto"/>
        <w:ind w:right="131"/>
        <w:jc w:val="both"/>
        <w:rPr>
          <w:rFonts w:ascii="Arial" w:hAnsi="Arial" w:cs="Arial"/>
          <w:color w:val="0D0D0D"/>
          <w:lang w:val="pt-BR"/>
        </w:rPr>
      </w:pPr>
      <w:r w:rsidRPr="00D077F4">
        <w:rPr>
          <w:rFonts w:ascii="Arial" w:hAnsi="Arial" w:cs="Arial"/>
          <w:color w:val="0D0D0D"/>
          <w:lang w:val="pt-BR"/>
        </w:rPr>
        <w:t>}</w:t>
      </w:r>
    </w:p>
    <w:p w14:paraId="62439159" w14:textId="77777777" w:rsidR="003257BE" w:rsidRDefault="003257BE" w:rsidP="00B21412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357" w:hanging="357"/>
        <w:rPr>
          <w:rFonts w:ascii="Arial" w:hAnsi="Arial" w:cs="Arial"/>
          <w:sz w:val="24"/>
        </w:rPr>
      </w:pPr>
    </w:p>
    <w:p w14:paraId="552BE57D" w14:textId="77777777" w:rsidR="00E828E9" w:rsidRPr="00E828E9" w:rsidRDefault="00E828E9" w:rsidP="00E828E9">
      <w:pPr>
        <w:pStyle w:val="Corpodetexto"/>
        <w:numPr>
          <w:ilvl w:val="0"/>
          <w:numId w:val="8"/>
        </w:numPr>
        <w:tabs>
          <w:tab w:val="left" w:pos="426"/>
        </w:tabs>
        <w:spacing w:line="360" w:lineRule="auto"/>
        <w:ind w:left="426" w:right="131" w:hanging="426"/>
        <w:jc w:val="both"/>
        <w:rPr>
          <w:rFonts w:ascii="Arial" w:hAnsi="Arial" w:cs="Arial"/>
          <w:color w:val="0D0D0D"/>
          <w:lang w:val="pt-BR"/>
        </w:rPr>
      </w:pPr>
      <w:r w:rsidRPr="00E828E9">
        <w:rPr>
          <w:rFonts w:ascii="Arial" w:hAnsi="Arial" w:cs="Arial"/>
          <w:color w:val="0D0D0D"/>
          <w:lang w:val="pt-BR"/>
        </w:rPr>
        <w:t>O tempo que um determinado avião leva para percorrer o trecho entre duas localidades distintas está disponível através da seguinte tabela:</w:t>
      </w:r>
    </w:p>
    <w:p w14:paraId="100FC44E" w14:textId="77777777" w:rsidR="00E828E9" w:rsidRPr="002B30F6" w:rsidRDefault="00E828E9" w:rsidP="00E828E9">
      <w:pPr>
        <w:pStyle w:val="Padro"/>
        <w:jc w:val="both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360"/>
        <w:gridCol w:w="360"/>
        <w:gridCol w:w="360"/>
        <w:gridCol w:w="360"/>
        <w:gridCol w:w="360"/>
        <w:gridCol w:w="360"/>
        <w:gridCol w:w="360"/>
      </w:tblGrid>
      <w:tr w:rsidR="00E828E9" w:rsidRPr="008C7F84" w14:paraId="223BC775" w14:textId="77777777" w:rsidTr="00511A99">
        <w:trPr>
          <w:jc w:val="center"/>
        </w:trPr>
        <w:tc>
          <w:tcPr>
            <w:tcW w:w="768" w:type="dxa"/>
            <w:shd w:val="clear" w:color="auto" w:fill="C0C0C0"/>
          </w:tcPr>
          <w:p w14:paraId="47EA9A49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cidades</w:t>
            </w:r>
            <w:proofErr w:type="spellEnd"/>
          </w:p>
        </w:tc>
        <w:tc>
          <w:tcPr>
            <w:tcW w:w="360" w:type="dxa"/>
            <w:shd w:val="clear" w:color="auto" w:fill="C0C0C0"/>
          </w:tcPr>
          <w:p w14:paraId="0E2DB3F8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C0C0C0"/>
          </w:tcPr>
          <w:p w14:paraId="0A5DF595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C0C0C0"/>
          </w:tcPr>
          <w:p w14:paraId="51A3095A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C0C0C0"/>
          </w:tcPr>
          <w:p w14:paraId="76AAB2AF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C0C0C0"/>
          </w:tcPr>
          <w:p w14:paraId="0D95E07C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C0C0C0"/>
          </w:tcPr>
          <w:p w14:paraId="49D1A0BB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C0C0C0"/>
          </w:tcPr>
          <w:p w14:paraId="0A0FFBCE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E828E9" w:rsidRPr="008C7F84" w14:paraId="07B73D8A" w14:textId="77777777" w:rsidTr="00511A99">
        <w:trPr>
          <w:jc w:val="center"/>
        </w:trPr>
        <w:tc>
          <w:tcPr>
            <w:tcW w:w="768" w:type="dxa"/>
            <w:shd w:val="clear" w:color="auto" w:fill="C0C0C0"/>
          </w:tcPr>
          <w:p w14:paraId="6A5FA121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C0C0C0"/>
          </w:tcPr>
          <w:p w14:paraId="71B54FB8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53C032CA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02</w:t>
            </w:r>
          </w:p>
        </w:tc>
        <w:tc>
          <w:tcPr>
            <w:tcW w:w="360" w:type="dxa"/>
            <w:shd w:val="clear" w:color="auto" w:fill="auto"/>
          </w:tcPr>
          <w:p w14:paraId="0F694D6C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auto"/>
          </w:tcPr>
          <w:p w14:paraId="55CBDA23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06</w:t>
            </w:r>
          </w:p>
        </w:tc>
        <w:tc>
          <w:tcPr>
            <w:tcW w:w="360" w:type="dxa"/>
            <w:shd w:val="clear" w:color="auto" w:fill="auto"/>
          </w:tcPr>
          <w:p w14:paraId="087C4982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360" w:type="dxa"/>
            <w:shd w:val="clear" w:color="auto" w:fill="auto"/>
          </w:tcPr>
          <w:p w14:paraId="231CBD12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auto"/>
          </w:tcPr>
          <w:p w14:paraId="208E21E6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E828E9" w:rsidRPr="008C7F84" w14:paraId="6C13DD2C" w14:textId="77777777" w:rsidTr="00511A99">
        <w:trPr>
          <w:jc w:val="center"/>
        </w:trPr>
        <w:tc>
          <w:tcPr>
            <w:tcW w:w="768" w:type="dxa"/>
            <w:shd w:val="clear" w:color="auto" w:fill="C0C0C0"/>
          </w:tcPr>
          <w:p w14:paraId="1BC08777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441999C7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02</w:t>
            </w:r>
          </w:p>
        </w:tc>
        <w:tc>
          <w:tcPr>
            <w:tcW w:w="360" w:type="dxa"/>
            <w:shd w:val="clear" w:color="auto" w:fill="C0C0C0"/>
          </w:tcPr>
          <w:p w14:paraId="252D2DF4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5148A821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07</w:t>
            </w:r>
          </w:p>
        </w:tc>
        <w:tc>
          <w:tcPr>
            <w:tcW w:w="360" w:type="dxa"/>
            <w:shd w:val="clear" w:color="auto" w:fill="auto"/>
          </w:tcPr>
          <w:p w14:paraId="6B66E68F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auto"/>
          </w:tcPr>
          <w:p w14:paraId="65A7DD5B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04</w:t>
            </w:r>
          </w:p>
        </w:tc>
        <w:tc>
          <w:tcPr>
            <w:tcW w:w="360" w:type="dxa"/>
            <w:shd w:val="clear" w:color="auto" w:fill="auto"/>
          </w:tcPr>
          <w:p w14:paraId="73E3CAFD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02</w:t>
            </w:r>
          </w:p>
        </w:tc>
        <w:tc>
          <w:tcPr>
            <w:tcW w:w="360" w:type="dxa"/>
            <w:shd w:val="clear" w:color="auto" w:fill="auto"/>
          </w:tcPr>
          <w:p w14:paraId="04EF5170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</w:tr>
      <w:tr w:rsidR="00E828E9" w:rsidRPr="008C7F84" w14:paraId="1F9C15DB" w14:textId="77777777" w:rsidTr="00511A99">
        <w:trPr>
          <w:jc w:val="center"/>
        </w:trPr>
        <w:tc>
          <w:tcPr>
            <w:tcW w:w="768" w:type="dxa"/>
            <w:shd w:val="clear" w:color="auto" w:fill="C0C0C0"/>
          </w:tcPr>
          <w:p w14:paraId="5118D69F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40EE727F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auto"/>
          </w:tcPr>
          <w:p w14:paraId="16AB38B9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07</w:t>
            </w:r>
          </w:p>
        </w:tc>
        <w:tc>
          <w:tcPr>
            <w:tcW w:w="360" w:type="dxa"/>
            <w:shd w:val="clear" w:color="auto" w:fill="C0C0C0"/>
          </w:tcPr>
          <w:p w14:paraId="41ABC8BB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76407842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auto"/>
          </w:tcPr>
          <w:p w14:paraId="22528360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08</w:t>
            </w:r>
          </w:p>
        </w:tc>
        <w:tc>
          <w:tcPr>
            <w:tcW w:w="360" w:type="dxa"/>
            <w:shd w:val="clear" w:color="auto" w:fill="auto"/>
          </w:tcPr>
          <w:p w14:paraId="5286B60B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03</w:t>
            </w:r>
          </w:p>
        </w:tc>
        <w:tc>
          <w:tcPr>
            <w:tcW w:w="360" w:type="dxa"/>
            <w:shd w:val="clear" w:color="auto" w:fill="auto"/>
          </w:tcPr>
          <w:p w14:paraId="1502985E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</w:tr>
      <w:tr w:rsidR="00E828E9" w:rsidRPr="008C7F84" w14:paraId="0AC04DFA" w14:textId="77777777" w:rsidTr="00511A99">
        <w:trPr>
          <w:jc w:val="center"/>
        </w:trPr>
        <w:tc>
          <w:tcPr>
            <w:tcW w:w="768" w:type="dxa"/>
            <w:shd w:val="clear" w:color="auto" w:fill="C0C0C0"/>
          </w:tcPr>
          <w:p w14:paraId="41FF45E1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7928A1FA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06</w:t>
            </w:r>
          </w:p>
        </w:tc>
        <w:tc>
          <w:tcPr>
            <w:tcW w:w="360" w:type="dxa"/>
            <w:shd w:val="clear" w:color="auto" w:fill="auto"/>
          </w:tcPr>
          <w:p w14:paraId="26DADA79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12</w:t>
            </w:r>
          </w:p>
        </w:tc>
        <w:tc>
          <w:tcPr>
            <w:tcW w:w="360" w:type="dxa"/>
            <w:shd w:val="clear" w:color="auto" w:fill="auto"/>
          </w:tcPr>
          <w:p w14:paraId="34FC281A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C0C0C0"/>
          </w:tcPr>
          <w:p w14:paraId="489B469C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07F0AE5C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375DB12D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02</w:t>
            </w:r>
          </w:p>
        </w:tc>
        <w:tc>
          <w:tcPr>
            <w:tcW w:w="360" w:type="dxa"/>
            <w:shd w:val="clear" w:color="auto" w:fill="auto"/>
          </w:tcPr>
          <w:p w14:paraId="2062D634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</w:tr>
      <w:tr w:rsidR="00E828E9" w:rsidRPr="008C7F84" w14:paraId="56640108" w14:textId="77777777" w:rsidTr="00511A99">
        <w:trPr>
          <w:jc w:val="center"/>
        </w:trPr>
        <w:tc>
          <w:tcPr>
            <w:tcW w:w="768" w:type="dxa"/>
            <w:shd w:val="clear" w:color="auto" w:fill="C0C0C0"/>
          </w:tcPr>
          <w:p w14:paraId="0E7C356F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4E1A8CFC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360" w:type="dxa"/>
            <w:shd w:val="clear" w:color="auto" w:fill="auto"/>
          </w:tcPr>
          <w:p w14:paraId="6B9F7915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04</w:t>
            </w:r>
          </w:p>
        </w:tc>
        <w:tc>
          <w:tcPr>
            <w:tcW w:w="360" w:type="dxa"/>
            <w:shd w:val="clear" w:color="auto" w:fill="auto"/>
          </w:tcPr>
          <w:p w14:paraId="5FF51D27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08</w:t>
            </w:r>
          </w:p>
        </w:tc>
        <w:tc>
          <w:tcPr>
            <w:tcW w:w="360" w:type="dxa"/>
            <w:shd w:val="clear" w:color="auto" w:fill="auto"/>
          </w:tcPr>
          <w:p w14:paraId="596C4B31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360" w:type="dxa"/>
            <w:shd w:val="clear" w:color="auto" w:fill="C0C0C0"/>
          </w:tcPr>
          <w:p w14:paraId="2A8D7177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0F46B3D5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05</w:t>
            </w:r>
          </w:p>
        </w:tc>
        <w:tc>
          <w:tcPr>
            <w:tcW w:w="360" w:type="dxa"/>
            <w:shd w:val="clear" w:color="auto" w:fill="auto"/>
          </w:tcPr>
          <w:p w14:paraId="266D9E70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</w:tr>
      <w:tr w:rsidR="00E828E9" w:rsidRPr="008C7F84" w14:paraId="1237C70E" w14:textId="77777777" w:rsidTr="00511A99">
        <w:trPr>
          <w:jc w:val="center"/>
        </w:trPr>
        <w:tc>
          <w:tcPr>
            <w:tcW w:w="768" w:type="dxa"/>
            <w:shd w:val="clear" w:color="auto" w:fill="C0C0C0"/>
          </w:tcPr>
          <w:p w14:paraId="558881A5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70E28CCD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11</w:t>
            </w:r>
          </w:p>
        </w:tc>
        <w:tc>
          <w:tcPr>
            <w:tcW w:w="360" w:type="dxa"/>
            <w:shd w:val="clear" w:color="auto" w:fill="auto"/>
          </w:tcPr>
          <w:p w14:paraId="3E4089F6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02</w:t>
            </w:r>
          </w:p>
        </w:tc>
        <w:tc>
          <w:tcPr>
            <w:tcW w:w="360" w:type="dxa"/>
            <w:shd w:val="clear" w:color="auto" w:fill="auto"/>
          </w:tcPr>
          <w:p w14:paraId="4CF97503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03</w:t>
            </w:r>
          </w:p>
        </w:tc>
        <w:tc>
          <w:tcPr>
            <w:tcW w:w="360" w:type="dxa"/>
            <w:shd w:val="clear" w:color="auto" w:fill="auto"/>
          </w:tcPr>
          <w:p w14:paraId="190ADB58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02</w:t>
            </w:r>
          </w:p>
        </w:tc>
        <w:tc>
          <w:tcPr>
            <w:tcW w:w="360" w:type="dxa"/>
            <w:shd w:val="clear" w:color="auto" w:fill="auto"/>
          </w:tcPr>
          <w:p w14:paraId="508D7DFC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05</w:t>
            </w:r>
          </w:p>
        </w:tc>
        <w:tc>
          <w:tcPr>
            <w:tcW w:w="360" w:type="dxa"/>
            <w:shd w:val="clear" w:color="auto" w:fill="C0C0C0"/>
          </w:tcPr>
          <w:p w14:paraId="5F26FD2B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75CB458A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</w:tr>
      <w:tr w:rsidR="00E828E9" w:rsidRPr="008C7F84" w14:paraId="55442878" w14:textId="77777777" w:rsidTr="00511A99">
        <w:trPr>
          <w:jc w:val="center"/>
        </w:trPr>
        <w:tc>
          <w:tcPr>
            <w:tcW w:w="768" w:type="dxa"/>
            <w:shd w:val="clear" w:color="auto" w:fill="C0C0C0"/>
          </w:tcPr>
          <w:p w14:paraId="00DC2ABF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19609FE1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  <w:tc>
          <w:tcPr>
            <w:tcW w:w="360" w:type="dxa"/>
            <w:shd w:val="clear" w:color="auto" w:fill="auto"/>
          </w:tcPr>
          <w:p w14:paraId="2AE240F3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360" w:type="dxa"/>
            <w:shd w:val="clear" w:color="auto" w:fill="auto"/>
          </w:tcPr>
          <w:p w14:paraId="44E270D3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360" w:type="dxa"/>
            <w:shd w:val="clear" w:color="auto" w:fill="auto"/>
          </w:tcPr>
          <w:p w14:paraId="3E0F15DF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  <w:tc>
          <w:tcPr>
            <w:tcW w:w="360" w:type="dxa"/>
            <w:shd w:val="clear" w:color="auto" w:fill="auto"/>
          </w:tcPr>
          <w:p w14:paraId="63C6EB9E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360" w:type="dxa"/>
            <w:shd w:val="clear" w:color="auto" w:fill="auto"/>
          </w:tcPr>
          <w:p w14:paraId="614A03E8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C7F84">
              <w:rPr>
                <w:rFonts w:ascii="Tahoma" w:hAnsi="Tahoma" w:cs="Tahoma"/>
                <w:sz w:val="20"/>
                <w:szCs w:val="20"/>
              </w:rPr>
              <w:t>14</w:t>
            </w:r>
          </w:p>
        </w:tc>
        <w:tc>
          <w:tcPr>
            <w:tcW w:w="360" w:type="dxa"/>
            <w:shd w:val="clear" w:color="auto" w:fill="C0C0C0"/>
          </w:tcPr>
          <w:p w14:paraId="6F84D09E" w14:textId="77777777" w:rsidR="00E828E9" w:rsidRPr="008C7F84" w:rsidRDefault="00E828E9" w:rsidP="00511A99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</w:tbl>
    <w:p w14:paraId="32D1732A" w14:textId="77777777" w:rsidR="00E828E9" w:rsidRDefault="00E828E9" w:rsidP="00E828E9">
      <w:pPr>
        <w:widowControl w:val="0"/>
        <w:autoSpaceDE w:val="0"/>
        <w:autoSpaceDN w:val="0"/>
        <w:adjustRightInd w:val="0"/>
      </w:pPr>
    </w:p>
    <w:p w14:paraId="283BD77E" w14:textId="204DC9A9" w:rsidR="00E828E9" w:rsidRPr="00E828E9" w:rsidRDefault="00E828E9" w:rsidP="00E828E9">
      <w:pPr>
        <w:pStyle w:val="Corpodetexto"/>
        <w:numPr>
          <w:ilvl w:val="0"/>
          <w:numId w:val="12"/>
        </w:numPr>
        <w:tabs>
          <w:tab w:val="left" w:pos="851"/>
        </w:tabs>
        <w:spacing w:line="360" w:lineRule="auto"/>
        <w:ind w:left="851" w:right="131"/>
        <w:jc w:val="both"/>
        <w:rPr>
          <w:rFonts w:ascii="Arial" w:hAnsi="Arial" w:cs="Arial"/>
          <w:color w:val="0D0D0D"/>
          <w:lang w:val="pt-BR"/>
        </w:rPr>
      </w:pPr>
      <w:r w:rsidRPr="00E828E9">
        <w:rPr>
          <w:rFonts w:ascii="Arial" w:hAnsi="Arial" w:cs="Arial"/>
          <w:color w:val="0D0D0D"/>
          <w:lang w:val="pt-BR"/>
        </w:rPr>
        <w:t xml:space="preserve">Construa um algoritmo que leia a tabela acima e informe ao usuário o tempo necessário para percorrer duas cidades por ele fornecidas, até o momento em que ele </w:t>
      </w:r>
      <w:proofErr w:type="spellStart"/>
      <w:r w:rsidRPr="00E828E9">
        <w:rPr>
          <w:rFonts w:ascii="Arial" w:hAnsi="Arial" w:cs="Arial"/>
          <w:color w:val="0D0D0D"/>
          <w:lang w:val="pt-BR"/>
        </w:rPr>
        <w:t>fornecer</w:t>
      </w:r>
      <w:proofErr w:type="spellEnd"/>
      <w:r w:rsidRPr="00E828E9">
        <w:rPr>
          <w:rFonts w:ascii="Arial" w:hAnsi="Arial" w:cs="Arial"/>
          <w:color w:val="0D0D0D"/>
          <w:lang w:val="pt-BR"/>
        </w:rPr>
        <w:t xml:space="preserve"> duas cidades iguais (fonte e destino).</w:t>
      </w:r>
      <w:r w:rsidR="00B251B9">
        <w:rPr>
          <w:rFonts w:ascii="Arial" w:hAnsi="Arial" w:cs="Arial"/>
          <w:color w:val="0D0D0D"/>
          <w:lang w:val="pt-BR"/>
        </w:rPr>
        <w:t xml:space="preserve"> Não deve ser lido informações para a diagonal principal.</w:t>
      </w:r>
    </w:p>
    <w:p w14:paraId="1AC6D052" w14:textId="77777777" w:rsidR="00E828E9" w:rsidRPr="00E828E9" w:rsidRDefault="00E828E9" w:rsidP="00E828E9">
      <w:pPr>
        <w:pStyle w:val="Corpodetexto"/>
        <w:numPr>
          <w:ilvl w:val="0"/>
          <w:numId w:val="12"/>
        </w:numPr>
        <w:tabs>
          <w:tab w:val="left" w:pos="851"/>
        </w:tabs>
        <w:spacing w:line="360" w:lineRule="auto"/>
        <w:ind w:left="851" w:right="131"/>
        <w:jc w:val="both"/>
        <w:rPr>
          <w:rFonts w:ascii="Arial" w:hAnsi="Arial" w:cs="Arial"/>
          <w:color w:val="0D0D0D"/>
          <w:lang w:val="pt-BR"/>
        </w:rPr>
      </w:pPr>
      <w:r w:rsidRPr="00E828E9">
        <w:rPr>
          <w:rFonts w:ascii="Arial" w:hAnsi="Arial" w:cs="Arial"/>
          <w:color w:val="0D0D0D"/>
          <w:lang w:val="pt-BR"/>
        </w:rPr>
        <w:t>Elabore um algoritmo que imprima a tabela sem repetições (apenas o triângulo superior ou o triângulo inferior).</w:t>
      </w:r>
    </w:p>
    <w:p w14:paraId="5832A192" w14:textId="77777777" w:rsidR="00B251B9" w:rsidRDefault="00E828E9" w:rsidP="00E828E9">
      <w:pPr>
        <w:pStyle w:val="Corpodetexto"/>
        <w:numPr>
          <w:ilvl w:val="0"/>
          <w:numId w:val="12"/>
        </w:numPr>
        <w:tabs>
          <w:tab w:val="left" w:pos="851"/>
        </w:tabs>
        <w:spacing w:line="360" w:lineRule="auto"/>
        <w:ind w:left="851" w:right="131"/>
        <w:jc w:val="both"/>
        <w:rPr>
          <w:rFonts w:ascii="Arial" w:hAnsi="Arial" w:cs="Arial"/>
          <w:color w:val="0D0D0D"/>
          <w:lang w:val="pt-BR"/>
        </w:rPr>
      </w:pPr>
      <w:r w:rsidRPr="00E828E9">
        <w:rPr>
          <w:rFonts w:ascii="Arial" w:hAnsi="Arial" w:cs="Arial"/>
          <w:color w:val="0D0D0D"/>
          <w:lang w:val="pt-BR"/>
        </w:rPr>
        <w:t>Desenvolva um algoritmo que permita ao usuário informar várias cidades, até inserir a cidade “7”, e que imprima o tempo total para cumprir todo o percurso especificado entre as cidades fornecidas.</w:t>
      </w:r>
      <w:r w:rsidR="00B251B9">
        <w:rPr>
          <w:rFonts w:ascii="Arial" w:hAnsi="Arial" w:cs="Arial"/>
          <w:color w:val="0D0D0D"/>
          <w:lang w:val="pt-BR"/>
        </w:rPr>
        <w:t xml:space="preserve"> Ou seja:</w:t>
      </w:r>
    </w:p>
    <w:p w14:paraId="296D3854" w14:textId="77777777" w:rsidR="00E828E9" w:rsidRDefault="00B251B9" w:rsidP="00B251B9">
      <w:pPr>
        <w:pStyle w:val="Corpodetexto"/>
        <w:numPr>
          <w:ilvl w:val="1"/>
          <w:numId w:val="13"/>
        </w:numPr>
        <w:tabs>
          <w:tab w:val="left" w:pos="1134"/>
        </w:tabs>
        <w:spacing w:line="360" w:lineRule="auto"/>
        <w:ind w:left="1134" w:right="131" w:hanging="414"/>
        <w:jc w:val="both"/>
        <w:rPr>
          <w:rFonts w:ascii="Arial" w:hAnsi="Arial" w:cs="Arial"/>
          <w:color w:val="0D0D0D"/>
          <w:lang w:val="pt-BR"/>
        </w:rPr>
      </w:pPr>
      <w:r>
        <w:rPr>
          <w:rFonts w:ascii="Arial" w:hAnsi="Arial" w:cs="Arial"/>
          <w:color w:val="0D0D0D"/>
          <w:lang w:val="pt-BR"/>
        </w:rPr>
        <w:t>O usuário deve informar as cidades que ele quer cadastrar a distância.</w:t>
      </w:r>
    </w:p>
    <w:p w14:paraId="5E16C3A2" w14:textId="77777777" w:rsidR="00B251B9" w:rsidRPr="00E828E9" w:rsidRDefault="00B251B9" w:rsidP="00B251B9">
      <w:pPr>
        <w:pStyle w:val="Corpodetexto"/>
        <w:numPr>
          <w:ilvl w:val="1"/>
          <w:numId w:val="13"/>
        </w:numPr>
        <w:tabs>
          <w:tab w:val="left" w:pos="1134"/>
        </w:tabs>
        <w:spacing w:line="360" w:lineRule="auto"/>
        <w:ind w:left="1134" w:right="131" w:hanging="414"/>
        <w:jc w:val="both"/>
        <w:rPr>
          <w:rFonts w:ascii="Arial" w:hAnsi="Arial" w:cs="Arial"/>
          <w:color w:val="0D0D0D"/>
          <w:lang w:val="pt-BR"/>
        </w:rPr>
      </w:pPr>
      <w:r>
        <w:rPr>
          <w:rFonts w:ascii="Arial" w:hAnsi="Arial" w:cs="Arial"/>
          <w:color w:val="0D0D0D"/>
          <w:lang w:val="pt-BR"/>
        </w:rPr>
        <w:t>Notem que é um percurso, então, por exemplo, o segundo trajeto inicia da cidade destino do primeiro trajeto.</w:t>
      </w:r>
    </w:p>
    <w:p w14:paraId="2A5C04E1" w14:textId="77777777" w:rsidR="003257BE" w:rsidRDefault="003257BE" w:rsidP="00B21412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357" w:hanging="357"/>
        <w:rPr>
          <w:rFonts w:ascii="Arial" w:hAnsi="Arial" w:cs="Arial"/>
          <w:sz w:val="24"/>
        </w:rPr>
      </w:pPr>
    </w:p>
    <w:p w14:paraId="2733FC37" w14:textId="77777777" w:rsidR="0044459D" w:rsidRDefault="0044459D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</w:t>
      </w:r>
      <w:r w:rsidR="0000486B">
        <w:rPr>
          <w:rFonts w:ascii="Arial" w:hAnsi="Arial" w:cs="Arial"/>
          <w:sz w:val="24"/>
        </w:rPr>
        <w:t xml:space="preserve"> do “c”</w:t>
      </w:r>
      <w:r>
        <w:rPr>
          <w:rFonts w:ascii="Arial" w:hAnsi="Arial" w:cs="Arial"/>
          <w:sz w:val="24"/>
        </w:rPr>
        <w:t>:</w:t>
      </w:r>
    </w:p>
    <w:p w14:paraId="105F809B" w14:textId="77777777" w:rsidR="0044459D" w:rsidRPr="0000486B" w:rsidRDefault="0044459D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  <w:r w:rsidRPr="0000486B">
        <w:rPr>
          <w:rFonts w:ascii="Courier New" w:hAnsi="Courier New" w:cs="Courier New"/>
          <w:sz w:val="22"/>
        </w:rPr>
        <w:t>Digite cidade de origem: 1</w:t>
      </w:r>
    </w:p>
    <w:p w14:paraId="3AD57DBF" w14:textId="77777777" w:rsidR="0044459D" w:rsidRPr="0000486B" w:rsidRDefault="0044459D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  <w:r w:rsidRPr="0000486B">
        <w:rPr>
          <w:rFonts w:ascii="Courier New" w:hAnsi="Courier New" w:cs="Courier New"/>
          <w:sz w:val="22"/>
        </w:rPr>
        <w:t>Digite cidade de destino: 3</w:t>
      </w:r>
    </w:p>
    <w:p w14:paraId="2B45CE26" w14:textId="77777777" w:rsidR="0044459D" w:rsidRPr="0000486B" w:rsidRDefault="0044459D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  <w:r w:rsidRPr="0000486B">
        <w:rPr>
          <w:rFonts w:ascii="Courier New" w:hAnsi="Courier New" w:cs="Courier New"/>
          <w:sz w:val="22"/>
        </w:rPr>
        <w:t>Digite o tempo entre a cidade 1 e 3: 10</w:t>
      </w:r>
    </w:p>
    <w:p w14:paraId="30023F67" w14:textId="77777777" w:rsidR="0044459D" w:rsidRPr="0000486B" w:rsidRDefault="0044459D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  <w:r w:rsidRPr="0000486B">
        <w:rPr>
          <w:rFonts w:ascii="Courier New" w:hAnsi="Courier New" w:cs="Courier New"/>
          <w:sz w:val="22"/>
        </w:rPr>
        <w:t>Digite cidade de destino: 5</w:t>
      </w:r>
    </w:p>
    <w:p w14:paraId="614723B7" w14:textId="77777777" w:rsidR="0044459D" w:rsidRPr="0000486B" w:rsidRDefault="0044459D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  <w:r w:rsidRPr="0000486B">
        <w:rPr>
          <w:rFonts w:ascii="Courier New" w:hAnsi="Courier New" w:cs="Courier New"/>
          <w:sz w:val="22"/>
        </w:rPr>
        <w:t>Digite o tempo entre a cidade 3 e 5: 21</w:t>
      </w:r>
    </w:p>
    <w:p w14:paraId="01320065" w14:textId="77777777" w:rsidR="0000486B" w:rsidRPr="0000486B" w:rsidRDefault="0000486B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  <w:r w:rsidRPr="0000486B">
        <w:rPr>
          <w:rFonts w:ascii="Courier New" w:hAnsi="Courier New" w:cs="Courier New"/>
          <w:sz w:val="22"/>
        </w:rPr>
        <w:t>Digite cidade de destino: 2</w:t>
      </w:r>
    </w:p>
    <w:p w14:paraId="7645DF28" w14:textId="77777777" w:rsidR="0000486B" w:rsidRPr="0000486B" w:rsidRDefault="0000486B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  <w:r w:rsidRPr="0000486B">
        <w:rPr>
          <w:rFonts w:ascii="Courier New" w:hAnsi="Courier New" w:cs="Courier New"/>
          <w:sz w:val="22"/>
        </w:rPr>
        <w:t>Digite o tempo entre a cidade 5 e 2: 39</w:t>
      </w:r>
    </w:p>
    <w:p w14:paraId="718EF1C6" w14:textId="77777777" w:rsidR="0000486B" w:rsidRPr="0000486B" w:rsidRDefault="0000486B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  <w:r w:rsidRPr="0000486B">
        <w:rPr>
          <w:rFonts w:ascii="Courier New" w:hAnsi="Courier New" w:cs="Courier New"/>
          <w:sz w:val="22"/>
        </w:rPr>
        <w:t>Digite cidade de destino: 7</w:t>
      </w:r>
    </w:p>
    <w:p w14:paraId="13DE220F" w14:textId="77777777" w:rsidR="0000486B" w:rsidRPr="0000486B" w:rsidRDefault="0000486B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Courier New" w:hAnsi="Courier New" w:cs="Courier New"/>
          <w:sz w:val="22"/>
        </w:rPr>
      </w:pPr>
    </w:p>
    <w:p w14:paraId="4BCD46EE" w14:textId="77777777" w:rsidR="0000486B" w:rsidRDefault="0000486B" w:rsidP="0000486B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1843" w:hanging="357"/>
        <w:rPr>
          <w:rFonts w:ascii="Arial" w:hAnsi="Arial" w:cs="Arial"/>
          <w:sz w:val="24"/>
        </w:rPr>
      </w:pPr>
      <w:r w:rsidRPr="0000486B">
        <w:rPr>
          <w:rFonts w:ascii="Courier New" w:hAnsi="Courier New" w:cs="Courier New"/>
          <w:sz w:val="22"/>
        </w:rPr>
        <w:t>O tempo total do seu trajeto é: 70 minutos</w:t>
      </w:r>
    </w:p>
    <w:p w14:paraId="1D26FC1E" w14:textId="77777777" w:rsidR="0044459D" w:rsidRDefault="00EC0BF5" w:rsidP="0044459D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357" w:hanging="35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BA536" wp14:editId="11BDE216">
                <wp:simplePos x="0" y="0"/>
                <wp:positionH relativeFrom="column">
                  <wp:posOffset>3044520</wp:posOffset>
                </wp:positionH>
                <wp:positionV relativeFrom="paragraph">
                  <wp:posOffset>77035</wp:posOffset>
                </wp:positionV>
                <wp:extent cx="1109994" cy="249382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994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DFFF9" w14:textId="77777777" w:rsidR="000357FF" w:rsidRDefault="000357FF">
                            <w:r>
                              <w:t>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BA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75pt;margin-top:6.05pt;width:87.4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" fillcolor="white [3201]" stroked="f" strokeweight=".5pt">
                <v:textbox>
                  <w:txbxContent>
                    <w:p w14:paraId="296DFFF9" w14:textId="77777777" w:rsidR="000357FF" w:rsidRDefault="000357FF">
                      <w:r>
                        <w:t>Destino</w:t>
                      </w:r>
                    </w:p>
                  </w:txbxContent>
                </v:textbox>
              </v:shape>
            </w:pict>
          </mc:Fallback>
        </mc:AlternateContent>
      </w:r>
    </w:p>
    <w:p w14:paraId="7BA2D4B3" w14:textId="77777777" w:rsidR="00EC0BF5" w:rsidRDefault="00EC0BF5" w:rsidP="0044459D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ind w:left="357" w:hanging="35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714D3" wp14:editId="0B06AA4A">
                <wp:simplePos x="0" y="0"/>
                <wp:positionH relativeFrom="column">
                  <wp:posOffset>1611759</wp:posOffset>
                </wp:positionH>
                <wp:positionV relativeFrom="paragraph">
                  <wp:posOffset>277495</wp:posOffset>
                </wp:positionV>
                <wp:extent cx="391187" cy="885061"/>
                <wp:effectExtent l="0" t="0" r="254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87" cy="885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FCB4E" w14:textId="77777777" w:rsidR="000357FF" w:rsidRDefault="000357FF" w:rsidP="00EC0BF5">
                            <w:r>
                              <w:t>Origem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14D3" id="Text Box 3" o:spid="_x0000_s1027" type="#_x0000_t202" style="position:absolute;left:0;text-align:left;margin-left:126.9pt;margin-top:21.85pt;width:30.8pt;height:6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" fillcolor="white [3201]" stroked="f" strokeweight=".5pt">
                <v:textbox style="layout-flow:vertical;mso-layout-flow-alt:bottom-to-top">
                  <w:txbxContent>
                    <w:p w14:paraId="6C6FCB4E" w14:textId="77777777" w:rsidR="000357FF" w:rsidRDefault="000357FF" w:rsidP="00EC0BF5">
                      <w:r>
                        <w:t>Origem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8"/>
        <w:gridCol w:w="360"/>
        <w:gridCol w:w="360"/>
        <w:gridCol w:w="360"/>
        <w:gridCol w:w="360"/>
        <w:gridCol w:w="360"/>
        <w:gridCol w:w="360"/>
        <w:gridCol w:w="360"/>
      </w:tblGrid>
      <w:tr w:rsidR="0044459D" w:rsidRPr="008C7F84" w14:paraId="419A4F39" w14:textId="77777777" w:rsidTr="00570C24">
        <w:trPr>
          <w:jc w:val="center"/>
        </w:trPr>
        <w:tc>
          <w:tcPr>
            <w:tcW w:w="768" w:type="dxa"/>
            <w:shd w:val="clear" w:color="auto" w:fill="C0C0C0"/>
          </w:tcPr>
          <w:p w14:paraId="30C6D402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cidades</w:t>
            </w:r>
            <w:proofErr w:type="spellEnd"/>
          </w:p>
        </w:tc>
        <w:tc>
          <w:tcPr>
            <w:tcW w:w="360" w:type="dxa"/>
            <w:shd w:val="clear" w:color="auto" w:fill="C0C0C0"/>
          </w:tcPr>
          <w:p w14:paraId="56C029AA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C0C0C0"/>
          </w:tcPr>
          <w:p w14:paraId="250B4FE7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C0C0C0"/>
          </w:tcPr>
          <w:p w14:paraId="3E050F09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C0C0C0"/>
          </w:tcPr>
          <w:p w14:paraId="631E95FF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C0C0C0"/>
          </w:tcPr>
          <w:p w14:paraId="276D4DA7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C0C0C0"/>
          </w:tcPr>
          <w:p w14:paraId="2748B65E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C0C0C0"/>
          </w:tcPr>
          <w:p w14:paraId="2B88FE8E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</w:tr>
      <w:tr w:rsidR="0044459D" w:rsidRPr="008C7F84" w14:paraId="3D0EA99E" w14:textId="77777777" w:rsidTr="00570C24">
        <w:trPr>
          <w:jc w:val="center"/>
        </w:trPr>
        <w:tc>
          <w:tcPr>
            <w:tcW w:w="768" w:type="dxa"/>
            <w:shd w:val="clear" w:color="auto" w:fill="C0C0C0"/>
          </w:tcPr>
          <w:p w14:paraId="57DE1C0A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360" w:type="dxa"/>
            <w:shd w:val="clear" w:color="auto" w:fill="C0C0C0"/>
          </w:tcPr>
          <w:p w14:paraId="7EE69FC5" w14:textId="77777777" w:rsidR="0044459D" w:rsidRPr="0044459D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708C373C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4E2FDD93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1D543615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42AB89C3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49D0D847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6C05FED9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459D" w:rsidRPr="008C7F84" w14:paraId="677679D5" w14:textId="77777777" w:rsidTr="00570C24">
        <w:trPr>
          <w:jc w:val="center"/>
        </w:trPr>
        <w:tc>
          <w:tcPr>
            <w:tcW w:w="768" w:type="dxa"/>
            <w:shd w:val="clear" w:color="auto" w:fill="C0C0C0"/>
          </w:tcPr>
          <w:p w14:paraId="768DE3B1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14:paraId="3C650093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C0C0C0"/>
          </w:tcPr>
          <w:p w14:paraId="09D3EA3D" w14:textId="77777777" w:rsidR="0044459D" w:rsidRPr="00EC0BF5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21CDC9AE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6EBECF6E" w14:textId="77777777" w:rsidR="0044459D" w:rsidRPr="00EC0BF5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10</w:t>
            </w:r>
          </w:p>
        </w:tc>
        <w:tc>
          <w:tcPr>
            <w:tcW w:w="360" w:type="dxa"/>
            <w:shd w:val="clear" w:color="auto" w:fill="auto"/>
          </w:tcPr>
          <w:p w14:paraId="2928AA25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18141899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5600602D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459D" w:rsidRPr="008C7F84" w14:paraId="192F55CD" w14:textId="77777777" w:rsidTr="00570C24">
        <w:trPr>
          <w:jc w:val="center"/>
        </w:trPr>
        <w:tc>
          <w:tcPr>
            <w:tcW w:w="768" w:type="dxa"/>
            <w:shd w:val="clear" w:color="auto" w:fill="C0C0C0"/>
          </w:tcPr>
          <w:p w14:paraId="472CD844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14:paraId="1E717429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0181F901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C0C0C0"/>
          </w:tcPr>
          <w:p w14:paraId="723A4000" w14:textId="77777777" w:rsidR="0044459D" w:rsidRPr="00EC0BF5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3FB63963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4CC453DF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22D261BD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7BFC4D53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459D" w:rsidRPr="008C7F84" w14:paraId="6D2DD546" w14:textId="77777777" w:rsidTr="00570C24">
        <w:trPr>
          <w:jc w:val="center"/>
        </w:trPr>
        <w:tc>
          <w:tcPr>
            <w:tcW w:w="768" w:type="dxa"/>
            <w:shd w:val="clear" w:color="auto" w:fill="C0C0C0"/>
          </w:tcPr>
          <w:p w14:paraId="47FB5BA2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14:paraId="10F73E9B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7829713C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68E9FC16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C0C0C0"/>
          </w:tcPr>
          <w:p w14:paraId="7378CA68" w14:textId="77777777" w:rsidR="0044459D" w:rsidRPr="00EC0BF5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7BF9DFA1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3C051A66" w14:textId="77777777" w:rsidR="0044459D" w:rsidRPr="00EC0BF5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21</w:t>
            </w:r>
          </w:p>
        </w:tc>
        <w:tc>
          <w:tcPr>
            <w:tcW w:w="360" w:type="dxa"/>
            <w:shd w:val="clear" w:color="auto" w:fill="auto"/>
          </w:tcPr>
          <w:p w14:paraId="2AD29F16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459D" w:rsidRPr="008C7F84" w14:paraId="09A6B186" w14:textId="77777777" w:rsidTr="00570C24">
        <w:trPr>
          <w:jc w:val="center"/>
        </w:trPr>
        <w:tc>
          <w:tcPr>
            <w:tcW w:w="768" w:type="dxa"/>
            <w:shd w:val="clear" w:color="auto" w:fill="C0C0C0"/>
          </w:tcPr>
          <w:p w14:paraId="125BC6CF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14:paraId="65E6A7B9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5CBD4AB5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64E7EE2C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30A907D2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C0C0C0"/>
          </w:tcPr>
          <w:p w14:paraId="5F9DC41A" w14:textId="77777777" w:rsidR="0044459D" w:rsidRPr="00EC0BF5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4278F7DB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35C9614E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459D" w:rsidRPr="008C7F84" w14:paraId="655D8F42" w14:textId="77777777" w:rsidTr="00570C24">
        <w:trPr>
          <w:jc w:val="center"/>
        </w:trPr>
        <w:tc>
          <w:tcPr>
            <w:tcW w:w="768" w:type="dxa"/>
            <w:shd w:val="clear" w:color="auto" w:fill="C0C0C0"/>
          </w:tcPr>
          <w:p w14:paraId="5AF52065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14:paraId="08E89DCF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5EFABCE1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542CE3CC" w14:textId="77777777" w:rsidR="0044459D" w:rsidRPr="0000486B" w:rsidRDefault="0000486B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39</w:t>
            </w:r>
          </w:p>
        </w:tc>
        <w:tc>
          <w:tcPr>
            <w:tcW w:w="360" w:type="dxa"/>
            <w:shd w:val="clear" w:color="auto" w:fill="auto"/>
          </w:tcPr>
          <w:p w14:paraId="592BDDB4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02E51F02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C0C0C0"/>
          </w:tcPr>
          <w:p w14:paraId="2AE33052" w14:textId="77777777" w:rsidR="0044459D" w:rsidRPr="00EC0BF5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-</w:t>
            </w:r>
          </w:p>
        </w:tc>
        <w:tc>
          <w:tcPr>
            <w:tcW w:w="360" w:type="dxa"/>
            <w:shd w:val="clear" w:color="auto" w:fill="auto"/>
          </w:tcPr>
          <w:p w14:paraId="68C19427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4459D" w:rsidRPr="008C7F84" w14:paraId="64C32FBC" w14:textId="77777777" w:rsidTr="00570C24">
        <w:trPr>
          <w:jc w:val="center"/>
        </w:trPr>
        <w:tc>
          <w:tcPr>
            <w:tcW w:w="768" w:type="dxa"/>
            <w:shd w:val="clear" w:color="auto" w:fill="C0C0C0"/>
          </w:tcPr>
          <w:p w14:paraId="514DB0D1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14:paraId="2C851399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084DADFA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2717F7AF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5D85C053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6F30227E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14:paraId="24A81CA8" w14:textId="77777777" w:rsidR="0044459D" w:rsidRPr="008C7F84" w:rsidRDefault="0044459D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C0C0C0"/>
          </w:tcPr>
          <w:p w14:paraId="60602DA0" w14:textId="77777777" w:rsidR="0044459D" w:rsidRPr="00EC0BF5" w:rsidRDefault="00EC0BF5" w:rsidP="00570C24">
            <w:pPr>
              <w:pStyle w:val="Padro"/>
              <w:jc w:val="center"/>
              <w:rPr>
                <w:rFonts w:ascii="Tahoma" w:hAnsi="Tahoma" w:cs="Tahoma"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sz w:val="20"/>
                <w:szCs w:val="20"/>
                <w:lang w:val="pt-BR"/>
              </w:rPr>
              <w:t>-</w:t>
            </w:r>
          </w:p>
        </w:tc>
      </w:tr>
    </w:tbl>
    <w:p w14:paraId="7E7F2370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lastRenderedPageBreak/>
        <w:t>#include &lt;stdio.h&gt;</w:t>
      </w:r>
    </w:p>
    <w:p w14:paraId="74EAC161" w14:textId="4817ADB5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>#include &lt;stdlib.h&gt;</w:t>
      </w:r>
    </w:p>
    <w:p w14:paraId="06477D6B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>int main(){</w:t>
      </w:r>
    </w:p>
    <w:p w14:paraId="7FA32006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 xml:space="preserve">int </w:t>
      </w:r>
      <w:proofErr w:type="spellStart"/>
      <w:r w:rsidRPr="00BB5F21">
        <w:rPr>
          <w:rFonts w:ascii="Arial" w:hAnsi="Arial" w:cs="Arial"/>
          <w:sz w:val="24"/>
        </w:rPr>
        <w:t>mat</w:t>
      </w:r>
      <w:proofErr w:type="spellEnd"/>
      <w:r w:rsidRPr="00BB5F21">
        <w:rPr>
          <w:rFonts w:ascii="Arial" w:hAnsi="Arial" w:cs="Arial"/>
          <w:sz w:val="24"/>
        </w:rPr>
        <w:t xml:space="preserve">[7][7] ={{0, 2, 11, 6, 15, 11, 1},{2, 0, 7, 12, 4, 2, 15},{11, 7, 0, 11, 8, 3, 13},{6, 12, 11, 0, 10, 2, 1},{15, 4, 8, 10, 0, 5, 13},{11, 2, 3, 2, 5, 0, 14}, {1, 15, 13, 1, 13, 14, 0}}; </w:t>
      </w:r>
    </w:p>
    <w:p w14:paraId="045F3698" w14:textId="7EEF36CB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 xml:space="preserve">int i, j, origem, destino, </w:t>
      </w:r>
      <w:proofErr w:type="spellStart"/>
      <w:r w:rsidRPr="00BB5F21">
        <w:rPr>
          <w:rFonts w:ascii="Arial" w:hAnsi="Arial" w:cs="Arial"/>
          <w:sz w:val="24"/>
        </w:rPr>
        <w:t>destinoB</w:t>
      </w:r>
      <w:proofErr w:type="spellEnd"/>
      <w:r w:rsidRPr="00BB5F21">
        <w:rPr>
          <w:rFonts w:ascii="Arial" w:hAnsi="Arial" w:cs="Arial"/>
          <w:sz w:val="24"/>
        </w:rPr>
        <w:t>, soma = 0, tempo;</w:t>
      </w:r>
      <w:r w:rsidRPr="00BB5F21">
        <w:rPr>
          <w:rFonts w:ascii="Arial" w:hAnsi="Arial" w:cs="Arial"/>
          <w:sz w:val="24"/>
        </w:rPr>
        <w:tab/>
      </w:r>
    </w:p>
    <w:p w14:paraId="3A15F9FD" w14:textId="77777777" w:rsidR="00BB5F21" w:rsidRPr="00BB5F21" w:rsidRDefault="00BB5F21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</w:p>
    <w:p w14:paraId="53BE1FD0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printf("Digite uma cidade de origem: \n");</w:t>
      </w:r>
    </w:p>
    <w:p w14:paraId="3FD74A0D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scanf("%d", &amp;origem);</w:t>
      </w:r>
    </w:p>
    <w:p w14:paraId="4140A63F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printf("Digite uma cidade de destino: \n");</w:t>
      </w:r>
    </w:p>
    <w:p w14:paraId="68368A56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scanf("%d", &amp;destino);</w:t>
      </w:r>
    </w:p>
    <w:p w14:paraId="0F660213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printf("Digite o tempo entre a cidade %d e %d: ", origem, destino);</w:t>
      </w:r>
    </w:p>
    <w:p w14:paraId="576A5DE8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scanf("%d", &amp;tempo);</w:t>
      </w:r>
    </w:p>
    <w:p w14:paraId="26A1604E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soma += tempo;</w:t>
      </w:r>
    </w:p>
    <w:p w14:paraId="17F84DB4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printf("\n");</w:t>
      </w:r>
    </w:p>
    <w:p w14:paraId="2BC9C32A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proofErr w:type="spellStart"/>
      <w:r w:rsidRPr="00BB5F21">
        <w:rPr>
          <w:rFonts w:ascii="Arial" w:hAnsi="Arial" w:cs="Arial"/>
          <w:sz w:val="24"/>
        </w:rPr>
        <w:t>if</w:t>
      </w:r>
      <w:proofErr w:type="spellEnd"/>
      <w:r w:rsidRPr="00BB5F21">
        <w:rPr>
          <w:rFonts w:ascii="Arial" w:hAnsi="Arial" w:cs="Arial"/>
          <w:sz w:val="24"/>
        </w:rPr>
        <w:t xml:space="preserve"> (origem &gt; 7 || destino &gt; 7){</w:t>
      </w:r>
    </w:p>
    <w:p w14:paraId="7650F4C0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printf("Cidades invalidas!!! Tente novamente");</w:t>
      </w:r>
    </w:p>
    <w:p w14:paraId="1ACA696E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}</w:t>
      </w:r>
    </w:p>
    <w:p w14:paraId="623B6837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proofErr w:type="spellStart"/>
      <w:r w:rsidRPr="00BB5F21">
        <w:rPr>
          <w:rFonts w:ascii="Arial" w:hAnsi="Arial" w:cs="Arial"/>
          <w:sz w:val="24"/>
        </w:rPr>
        <w:t>else</w:t>
      </w:r>
      <w:proofErr w:type="spellEnd"/>
      <w:r w:rsidRPr="00BB5F21">
        <w:rPr>
          <w:rFonts w:ascii="Arial" w:hAnsi="Arial" w:cs="Arial"/>
          <w:sz w:val="24"/>
        </w:rPr>
        <w:t>{</w:t>
      </w:r>
    </w:p>
    <w:p w14:paraId="1C19FC38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</w:p>
    <w:p w14:paraId="2BEDBBF3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for (i = 0; i &lt; 6; i++){</w:t>
      </w:r>
    </w:p>
    <w:p w14:paraId="5A501751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for(j = 1; j &lt; 7; j++){</w:t>
      </w:r>
    </w:p>
    <w:p w14:paraId="4D9B678D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proofErr w:type="spellStart"/>
      <w:r w:rsidRPr="00BB5F21">
        <w:rPr>
          <w:rFonts w:ascii="Arial" w:hAnsi="Arial" w:cs="Arial"/>
          <w:sz w:val="24"/>
        </w:rPr>
        <w:t>if</w:t>
      </w:r>
      <w:proofErr w:type="spellEnd"/>
      <w:r w:rsidRPr="00BB5F21">
        <w:rPr>
          <w:rFonts w:ascii="Arial" w:hAnsi="Arial" w:cs="Arial"/>
          <w:sz w:val="24"/>
        </w:rPr>
        <w:t>(j &gt; i){</w:t>
      </w:r>
    </w:p>
    <w:p w14:paraId="5DE05FFE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  <w:lang w:val="en-US"/>
        </w:rPr>
      </w:pPr>
      <w:r w:rsidRPr="00BB5F21">
        <w:rPr>
          <w:rFonts w:ascii="Arial" w:hAnsi="Arial" w:cs="Arial"/>
          <w:sz w:val="24"/>
          <w:lang w:val="en-US"/>
        </w:rPr>
        <w:tab/>
      </w:r>
      <w:r w:rsidRPr="00BB5F21">
        <w:rPr>
          <w:rFonts w:ascii="Arial" w:hAnsi="Arial" w:cs="Arial"/>
          <w:sz w:val="24"/>
          <w:lang w:val="en-US"/>
        </w:rPr>
        <w:tab/>
      </w:r>
      <w:r w:rsidRPr="00BB5F21">
        <w:rPr>
          <w:rFonts w:ascii="Arial" w:hAnsi="Arial" w:cs="Arial"/>
          <w:sz w:val="24"/>
          <w:lang w:val="en-US"/>
        </w:rPr>
        <w:tab/>
      </w:r>
      <w:r w:rsidRPr="00BB5F21">
        <w:rPr>
          <w:rFonts w:ascii="Arial" w:hAnsi="Arial" w:cs="Arial"/>
          <w:sz w:val="24"/>
          <w:lang w:val="en-US"/>
        </w:rPr>
        <w:tab/>
      </w:r>
      <w:proofErr w:type="gramStart"/>
      <w:r w:rsidRPr="00BB5F21">
        <w:rPr>
          <w:rFonts w:ascii="Arial" w:hAnsi="Arial" w:cs="Arial"/>
          <w:sz w:val="24"/>
          <w:lang w:val="en-US"/>
        </w:rPr>
        <w:t>printf(</w:t>
      </w:r>
      <w:proofErr w:type="gramEnd"/>
      <w:r w:rsidRPr="00BB5F21">
        <w:rPr>
          <w:rFonts w:ascii="Arial" w:hAnsi="Arial" w:cs="Arial"/>
          <w:sz w:val="24"/>
          <w:lang w:val="en-US"/>
        </w:rPr>
        <w:t>"%d\t", mat[</w:t>
      </w:r>
      <w:proofErr w:type="spellStart"/>
      <w:r w:rsidRPr="00BB5F21">
        <w:rPr>
          <w:rFonts w:ascii="Arial" w:hAnsi="Arial" w:cs="Arial"/>
          <w:sz w:val="24"/>
          <w:lang w:val="en-US"/>
        </w:rPr>
        <w:t>i</w:t>
      </w:r>
      <w:proofErr w:type="spellEnd"/>
      <w:r w:rsidRPr="00BB5F21">
        <w:rPr>
          <w:rFonts w:ascii="Arial" w:hAnsi="Arial" w:cs="Arial"/>
          <w:sz w:val="24"/>
          <w:lang w:val="en-US"/>
        </w:rPr>
        <w:t>][j]);</w:t>
      </w:r>
    </w:p>
    <w:p w14:paraId="03CF6FF7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  <w:lang w:val="en-US"/>
        </w:rPr>
        <w:tab/>
      </w:r>
      <w:r w:rsidRPr="00BB5F21">
        <w:rPr>
          <w:rFonts w:ascii="Arial" w:hAnsi="Arial" w:cs="Arial"/>
          <w:sz w:val="24"/>
          <w:lang w:val="en-US"/>
        </w:rPr>
        <w:tab/>
      </w:r>
      <w:r w:rsidRPr="00BB5F21">
        <w:rPr>
          <w:rFonts w:ascii="Arial" w:hAnsi="Arial" w:cs="Arial"/>
          <w:sz w:val="24"/>
          <w:lang w:val="en-US"/>
        </w:rPr>
        <w:tab/>
      </w:r>
      <w:r w:rsidRPr="00BB5F21">
        <w:rPr>
          <w:rFonts w:ascii="Arial" w:hAnsi="Arial" w:cs="Arial"/>
          <w:sz w:val="24"/>
        </w:rPr>
        <w:t>}</w:t>
      </w:r>
    </w:p>
    <w:p w14:paraId="4806FE4B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el</w:t>
      </w:r>
      <w:proofErr w:type="spellStart"/>
      <w:r w:rsidRPr="00BB5F21">
        <w:rPr>
          <w:rFonts w:ascii="Arial" w:hAnsi="Arial" w:cs="Arial"/>
          <w:sz w:val="24"/>
        </w:rPr>
        <w:t>se</w:t>
      </w:r>
      <w:proofErr w:type="spellEnd"/>
      <w:r w:rsidRPr="00BB5F21">
        <w:rPr>
          <w:rFonts w:ascii="Arial" w:hAnsi="Arial" w:cs="Arial"/>
          <w:sz w:val="24"/>
        </w:rPr>
        <w:t>{</w:t>
      </w:r>
    </w:p>
    <w:p w14:paraId="4F56597D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printf(" \t");</w:t>
      </w:r>
    </w:p>
    <w:p w14:paraId="3EB3ECDF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}</w:t>
      </w:r>
    </w:p>
    <w:p w14:paraId="17930666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}</w:t>
      </w:r>
    </w:p>
    <w:p w14:paraId="7E69334B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lastRenderedPageBreak/>
        <w:tab/>
        <w:t>printf("\n\n");</w:t>
      </w:r>
    </w:p>
    <w:p w14:paraId="24E1C5F3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}</w:t>
      </w:r>
    </w:p>
    <w:p w14:paraId="0473BEF1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</w:p>
    <w:p w14:paraId="6770D7D9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while (</w:t>
      </w:r>
      <w:proofErr w:type="spellStart"/>
      <w:r w:rsidRPr="00BB5F21">
        <w:rPr>
          <w:rFonts w:ascii="Arial" w:hAnsi="Arial" w:cs="Arial"/>
          <w:sz w:val="24"/>
        </w:rPr>
        <w:t>destinoB</w:t>
      </w:r>
      <w:proofErr w:type="spellEnd"/>
      <w:r w:rsidRPr="00BB5F21">
        <w:rPr>
          <w:rFonts w:ascii="Arial" w:hAnsi="Arial" w:cs="Arial"/>
          <w:sz w:val="24"/>
        </w:rPr>
        <w:t xml:space="preserve"> != 7){</w:t>
      </w:r>
    </w:p>
    <w:p w14:paraId="6F1597CA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printf("Digite uma cidade de destino: \n");</w:t>
      </w:r>
    </w:p>
    <w:p w14:paraId="2A6D192B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scanf("%d", &amp;</w:t>
      </w:r>
      <w:proofErr w:type="spellStart"/>
      <w:r w:rsidRPr="00BB5F21">
        <w:rPr>
          <w:rFonts w:ascii="Arial" w:hAnsi="Arial" w:cs="Arial"/>
          <w:sz w:val="24"/>
        </w:rPr>
        <w:t>destinoB</w:t>
      </w:r>
      <w:proofErr w:type="spellEnd"/>
      <w:r w:rsidRPr="00BB5F21">
        <w:rPr>
          <w:rFonts w:ascii="Arial" w:hAnsi="Arial" w:cs="Arial"/>
          <w:sz w:val="24"/>
        </w:rPr>
        <w:t>);</w:t>
      </w:r>
    </w:p>
    <w:p w14:paraId="366B58F8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proofErr w:type="spellStart"/>
      <w:r w:rsidRPr="00BB5F21">
        <w:rPr>
          <w:rFonts w:ascii="Arial" w:hAnsi="Arial" w:cs="Arial"/>
          <w:sz w:val="24"/>
        </w:rPr>
        <w:t>if</w:t>
      </w:r>
      <w:proofErr w:type="spellEnd"/>
      <w:r w:rsidRPr="00BB5F21">
        <w:rPr>
          <w:rFonts w:ascii="Arial" w:hAnsi="Arial" w:cs="Arial"/>
          <w:sz w:val="24"/>
        </w:rPr>
        <w:t xml:space="preserve"> (</w:t>
      </w:r>
      <w:proofErr w:type="spellStart"/>
      <w:r w:rsidRPr="00BB5F21">
        <w:rPr>
          <w:rFonts w:ascii="Arial" w:hAnsi="Arial" w:cs="Arial"/>
          <w:sz w:val="24"/>
        </w:rPr>
        <w:t>destinoB</w:t>
      </w:r>
      <w:proofErr w:type="spellEnd"/>
      <w:r w:rsidRPr="00BB5F21">
        <w:rPr>
          <w:rFonts w:ascii="Arial" w:hAnsi="Arial" w:cs="Arial"/>
          <w:sz w:val="24"/>
        </w:rPr>
        <w:t xml:space="preserve"> &gt; 7){</w:t>
      </w:r>
    </w:p>
    <w:p w14:paraId="4F40ED79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printf("Destino invalido!!! Tente novamente");</w:t>
      </w:r>
    </w:p>
    <w:p w14:paraId="08E30A76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printf("\n");</w:t>
      </w:r>
    </w:p>
    <w:p w14:paraId="0914F9A2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}</w:t>
      </w:r>
    </w:p>
    <w:p w14:paraId="04B96823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proofErr w:type="spellStart"/>
      <w:r w:rsidRPr="00BB5F21">
        <w:rPr>
          <w:rFonts w:ascii="Arial" w:hAnsi="Arial" w:cs="Arial"/>
          <w:sz w:val="24"/>
        </w:rPr>
        <w:t>else</w:t>
      </w:r>
      <w:proofErr w:type="spellEnd"/>
      <w:r w:rsidRPr="00BB5F21">
        <w:rPr>
          <w:rFonts w:ascii="Arial" w:hAnsi="Arial" w:cs="Arial"/>
          <w:sz w:val="24"/>
        </w:rPr>
        <w:t>{</w:t>
      </w:r>
    </w:p>
    <w:p w14:paraId="57DCC79A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proofErr w:type="spellStart"/>
      <w:r w:rsidRPr="00BB5F21">
        <w:rPr>
          <w:rFonts w:ascii="Arial" w:hAnsi="Arial" w:cs="Arial"/>
          <w:sz w:val="24"/>
        </w:rPr>
        <w:t>if</w:t>
      </w:r>
      <w:proofErr w:type="spellEnd"/>
      <w:r w:rsidRPr="00BB5F21">
        <w:rPr>
          <w:rFonts w:ascii="Arial" w:hAnsi="Arial" w:cs="Arial"/>
          <w:sz w:val="24"/>
        </w:rPr>
        <w:t xml:space="preserve"> (</w:t>
      </w:r>
      <w:proofErr w:type="spellStart"/>
      <w:r w:rsidRPr="00BB5F21">
        <w:rPr>
          <w:rFonts w:ascii="Arial" w:hAnsi="Arial" w:cs="Arial"/>
          <w:sz w:val="24"/>
        </w:rPr>
        <w:t>destinoB</w:t>
      </w:r>
      <w:proofErr w:type="spellEnd"/>
      <w:r w:rsidRPr="00BB5F21">
        <w:rPr>
          <w:rFonts w:ascii="Arial" w:hAnsi="Arial" w:cs="Arial"/>
          <w:sz w:val="24"/>
        </w:rPr>
        <w:t xml:space="preserve"> == 7){</w:t>
      </w:r>
    </w:p>
    <w:p w14:paraId="4BE24453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continue;</w:t>
      </w:r>
    </w:p>
    <w:p w14:paraId="4263F4C6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}</w:t>
      </w:r>
    </w:p>
    <w:p w14:paraId="0FB23ADB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 xml:space="preserve">printf("Digite o tempo entre a cidade %d e %d: ", destino, </w:t>
      </w:r>
      <w:proofErr w:type="spellStart"/>
      <w:r w:rsidRPr="00BB5F21">
        <w:rPr>
          <w:rFonts w:ascii="Arial" w:hAnsi="Arial" w:cs="Arial"/>
          <w:sz w:val="24"/>
        </w:rPr>
        <w:t>destinoB</w:t>
      </w:r>
      <w:proofErr w:type="spellEnd"/>
      <w:r w:rsidRPr="00BB5F21">
        <w:rPr>
          <w:rFonts w:ascii="Arial" w:hAnsi="Arial" w:cs="Arial"/>
          <w:sz w:val="24"/>
        </w:rPr>
        <w:t>);</w:t>
      </w:r>
    </w:p>
    <w:p w14:paraId="43889EC1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scanf("%d", &amp;tempo);</w:t>
      </w:r>
    </w:p>
    <w:p w14:paraId="6B3F189E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printf("\n");</w:t>
      </w:r>
    </w:p>
    <w:p w14:paraId="6EA062AD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soma += tempo;</w:t>
      </w:r>
    </w:p>
    <w:p w14:paraId="19F67BAA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}</w:t>
      </w:r>
    </w:p>
    <w:p w14:paraId="1FF2E321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</w:r>
      <w:r w:rsidRPr="00BB5F21">
        <w:rPr>
          <w:rFonts w:ascii="Arial" w:hAnsi="Arial" w:cs="Arial"/>
          <w:sz w:val="24"/>
        </w:rPr>
        <w:tab/>
        <w:t>}</w:t>
      </w:r>
    </w:p>
    <w:p w14:paraId="44002F92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ab/>
        <w:t>printf("Tempo total de trajeto: %d\n", soma);</w:t>
      </w:r>
    </w:p>
    <w:p w14:paraId="562DD1EC" w14:textId="77777777" w:rsidR="00BC292F" w:rsidRPr="00BB5F21" w:rsidRDefault="00BC292F" w:rsidP="00BC292F">
      <w:pPr>
        <w:pStyle w:val="EstiloTtulo1NoNegrito"/>
        <w:numPr>
          <w:ilvl w:val="0"/>
          <w:numId w:val="0"/>
        </w:numPr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>}</w:t>
      </w:r>
    </w:p>
    <w:p w14:paraId="7CFFBEA8" w14:textId="36DB3B6D" w:rsidR="00BC292F" w:rsidRPr="00BB5F21" w:rsidRDefault="00BC292F" w:rsidP="00BC292F">
      <w:pPr>
        <w:pStyle w:val="EstiloTtulo1NoNegrito"/>
        <w:numPr>
          <w:ilvl w:val="0"/>
          <w:numId w:val="0"/>
        </w:numPr>
        <w:tabs>
          <w:tab w:val="clear" w:pos="284"/>
        </w:tabs>
        <w:spacing w:before="0"/>
        <w:rPr>
          <w:rFonts w:ascii="Arial" w:hAnsi="Arial" w:cs="Arial"/>
          <w:sz w:val="24"/>
        </w:rPr>
      </w:pPr>
      <w:r w:rsidRPr="00BB5F21">
        <w:rPr>
          <w:rFonts w:ascii="Arial" w:hAnsi="Arial" w:cs="Arial"/>
          <w:sz w:val="24"/>
        </w:rPr>
        <w:t>}</w:t>
      </w:r>
    </w:p>
    <w:sectPr w:rsidR="00BC292F" w:rsidRPr="00BB5F21" w:rsidSect="004B3B53">
      <w:headerReference w:type="default" r:id="rId8"/>
      <w:type w:val="continuous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2C44F" w14:textId="77777777" w:rsidR="008A2715" w:rsidRDefault="008A2715">
      <w:r>
        <w:separator/>
      </w:r>
    </w:p>
  </w:endnote>
  <w:endnote w:type="continuationSeparator" w:id="0">
    <w:p w14:paraId="08199420" w14:textId="77777777" w:rsidR="008A2715" w:rsidRDefault="008A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4C62D" w14:textId="77777777" w:rsidR="008A2715" w:rsidRDefault="008A2715">
      <w:r>
        <w:separator/>
      </w:r>
    </w:p>
  </w:footnote>
  <w:footnote w:type="continuationSeparator" w:id="0">
    <w:p w14:paraId="4C059035" w14:textId="77777777" w:rsidR="008A2715" w:rsidRDefault="008A2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A16AE" w14:textId="77777777" w:rsidR="000357FF" w:rsidRPr="000D7CDE" w:rsidRDefault="000357FF" w:rsidP="000D7CDE">
    <w:pPr>
      <w:pStyle w:val="Cabealh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5F24"/>
    <w:multiLevelType w:val="multilevel"/>
    <w:tmpl w:val="82904ED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875029"/>
    <w:multiLevelType w:val="hybridMultilevel"/>
    <w:tmpl w:val="88C68FCE"/>
    <w:lvl w:ilvl="0" w:tplc="62A83D06">
      <w:start w:val="1"/>
      <w:numFmt w:val="bullet"/>
      <w:pStyle w:val="Topico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color w:val="auto"/>
        <w:sz w:val="18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A369D"/>
    <w:multiLevelType w:val="hybridMultilevel"/>
    <w:tmpl w:val="A8EE20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3F2490"/>
    <w:multiLevelType w:val="hybridMultilevel"/>
    <w:tmpl w:val="DCD685AE"/>
    <w:lvl w:ilvl="0" w:tplc="90381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C666A"/>
    <w:multiLevelType w:val="hybridMultilevel"/>
    <w:tmpl w:val="62CED4B0"/>
    <w:lvl w:ilvl="0" w:tplc="FF8A1B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68FA"/>
    <w:multiLevelType w:val="hybridMultilevel"/>
    <w:tmpl w:val="F496C47E"/>
    <w:lvl w:ilvl="0" w:tplc="1C4005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CA2044">
      <w:start w:val="1"/>
      <w:numFmt w:val="lowerLetter"/>
      <w:lvlText w:val="%2."/>
      <w:lvlJc w:val="left"/>
      <w:pPr>
        <w:ind w:left="1080" w:hanging="360"/>
      </w:pPr>
      <w:rPr>
        <w:i/>
        <w:iCs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BB7F5B"/>
    <w:multiLevelType w:val="multilevel"/>
    <w:tmpl w:val="0F767F9A"/>
    <w:lvl w:ilvl="0">
      <w:start w:val="1"/>
      <w:numFmt w:val="bullet"/>
      <w:lvlText w:val=""/>
      <w:lvlJc w:val="left"/>
      <w:pPr>
        <w:tabs>
          <w:tab w:val="num" w:pos="284"/>
        </w:tabs>
        <w:ind w:left="482" w:hanging="198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7" w15:restartNumberingAfterBreak="0">
    <w:nsid w:val="5A6C2520"/>
    <w:multiLevelType w:val="hybridMultilevel"/>
    <w:tmpl w:val="08F4C6FE"/>
    <w:lvl w:ilvl="0" w:tplc="7B62E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51332"/>
    <w:multiLevelType w:val="hybridMultilevel"/>
    <w:tmpl w:val="44B67C8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46CA2044">
      <w:start w:val="1"/>
      <w:numFmt w:val="lowerLetter"/>
      <w:lvlText w:val="%2."/>
      <w:lvlJc w:val="left"/>
      <w:pPr>
        <w:ind w:left="1080" w:hanging="360"/>
      </w:pPr>
      <w:rPr>
        <w:i/>
        <w:iCs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CF7B85"/>
    <w:multiLevelType w:val="multilevel"/>
    <w:tmpl w:val="504E55E2"/>
    <w:lvl w:ilvl="0">
      <w:start w:val="1"/>
      <w:numFmt w:val="decimal"/>
      <w:pStyle w:val="EstiloTtulo1NoNegrito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suff w:val="nothing"/>
      <w:lvlText w:val="Figura %2"/>
      <w:lvlJc w:val="left"/>
      <w:pPr>
        <w:ind w:left="78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7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317" w:hanging="1440"/>
      </w:pPr>
      <w:rPr>
        <w:rFonts w:hint="default"/>
      </w:rPr>
    </w:lvl>
  </w:abstractNum>
  <w:abstractNum w:abstractNumId="10" w15:restartNumberingAfterBreak="0">
    <w:nsid w:val="76002E5E"/>
    <w:multiLevelType w:val="hybridMultilevel"/>
    <w:tmpl w:val="3412E6D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/>
        <w:iCs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  <w:num w:numId="12">
    <w:abstractNumId w:val="8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42"/>
    <w:rsid w:val="0000486B"/>
    <w:rsid w:val="000138DA"/>
    <w:rsid w:val="00034384"/>
    <w:rsid w:val="00035209"/>
    <w:rsid w:val="000357FF"/>
    <w:rsid w:val="00050B20"/>
    <w:rsid w:val="0006244A"/>
    <w:rsid w:val="000653F6"/>
    <w:rsid w:val="00067522"/>
    <w:rsid w:val="00076D2C"/>
    <w:rsid w:val="00086F90"/>
    <w:rsid w:val="000A13FB"/>
    <w:rsid w:val="000B4945"/>
    <w:rsid w:val="000C42AC"/>
    <w:rsid w:val="000C51AC"/>
    <w:rsid w:val="000D2CB6"/>
    <w:rsid w:val="000D7CDE"/>
    <w:rsid w:val="000F2B93"/>
    <w:rsid w:val="00100A0B"/>
    <w:rsid w:val="001515D0"/>
    <w:rsid w:val="00170C98"/>
    <w:rsid w:val="00192319"/>
    <w:rsid w:val="001C109F"/>
    <w:rsid w:val="001D1EAD"/>
    <w:rsid w:val="0023169D"/>
    <w:rsid w:val="00237245"/>
    <w:rsid w:val="00242581"/>
    <w:rsid w:val="002517C2"/>
    <w:rsid w:val="00255F92"/>
    <w:rsid w:val="00256251"/>
    <w:rsid w:val="00276362"/>
    <w:rsid w:val="00283B33"/>
    <w:rsid w:val="00286161"/>
    <w:rsid w:val="002A0679"/>
    <w:rsid w:val="002A4349"/>
    <w:rsid w:val="002B30F6"/>
    <w:rsid w:val="002B7309"/>
    <w:rsid w:val="002B7C5D"/>
    <w:rsid w:val="002C10A7"/>
    <w:rsid w:val="002C1805"/>
    <w:rsid w:val="002C7414"/>
    <w:rsid w:val="002D1369"/>
    <w:rsid w:val="002E27E6"/>
    <w:rsid w:val="002F3406"/>
    <w:rsid w:val="0030337D"/>
    <w:rsid w:val="0031169E"/>
    <w:rsid w:val="00313725"/>
    <w:rsid w:val="003257BE"/>
    <w:rsid w:val="00326713"/>
    <w:rsid w:val="00344F42"/>
    <w:rsid w:val="00347046"/>
    <w:rsid w:val="00347589"/>
    <w:rsid w:val="00352F58"/>
    <w:rsid w:val="003744E7"/>
    <w:rsid w:val="003759B1"/>
    <w:rsid w:val="00384355"/>
    <w:rsid w:val="003852DF"/>
    <w:rsid w:val="003878CB"/>
    <w:rsid w:val="00392F04"/>
    <w:rsid w:val="003A180F"/>
    <w:rsid w:val="003A1D9E"/>
    <w:rsid w:val="003B1C44"/>
    <w:rsid w:val="004038E0"/>
    <w:rsid w:val="004331F3"/>
    <w:rsid w:val="00440798"/>
    <w:rsid w:val="0044459D"/>
    <w:rsid w:val="00444E18"/>
    <w:rsid w:val="00446F02"/>
    <w:rsid w:val="00455A2A"/>
    <w:rsid w:val="004621FC"/>
    <w:rsid w:val="00466FA6"/>
    <w:rsid w:val="00472D72"/>
    <w:rsid w:val="00482234"/>
    <w:rsid w:val="004B0599"/>
    <w:rsid w:val="004B3B53"/>
    <w:rsid w:val="004B5169"/>
    <w:rsid w:val="004E6885"/>
    <w:rsid w:val="004E7A54"/>
    <w:rsid w:val="004F15EC"/>
    <w:rsid w:val="00511A99"/>
    <w:rsid w:val="005143A8"/>
    <w:rsid w:val="00515038"/>
    <w:rsid w:val="00521D44"/>
    <w:rsid w:val="00532E19"/>
    <w:rsid w:val="00570C24"/>
    <w:rsid w:val="00572251"/>
    <w:rsid w:val="005748B4"/>
    <w:rsid w:val="005900D4"/>
    <w:rsid w:val="0059083D"/>
    <w:rsid w:val="0059344B"/>
    <w:rsid w:val="00595196"/>
    <w:rsid w:val="005B1CC5"/>
    <w:rsid w:val="005D1A06"/>
    <w:rsid w:val="005D4161"/>
    <w:rsid w:val="00620D5F"/>
    <w:rsid w:val="006365EB"/>
    <w:rsid w:val="0064546B"/>
    <w:rsid w:val="00650BB0"/>
    <w:rsid w:val="00652945"/>
    <w:rsid w:val="00657B4A"/>
    <w:rsid w:val="006617C0"/>
    <w:rsid w:val="00670ABF"/>
    <w:rsid w:val="00671770"/>
    <w:rsid w:val="00686EC3"/>
    <w:rsid w:val="0068798C"/>
    <w:rsid w:val="006A4C64"/>
    <w:rsid w:val="006D06CE"/>
    <w:rsid w:val="006D44ED"/>
    <w:rsid w:val="006E08F2"/>
    <w:rsid w:val="006E754D"/>
    <w:rsid w:val="006F67FC"/>
    <w:rsid w:val="00714ADC"/>
    <w:rsid w:val="007254EC"/>
    <w:rsid w:val="00733F95"/>
    <w:rsid w:val="00743B60"/>
    <w:rsid w:val="0076493E"/>
    <w:rsid w:val="007812C8"/>
    <w:rsid w:val="00782A87"/>
    <w:rsid w:val="00792DF4"/>
    <w:rsid w:val="007D15E1"/>
    <w:rsid w:val="007D3F5A"/>
    <w:rsid w:val="007D6817"/>
    <w:rsid w:val="00810BC0"/>
    <w:rsid w:val="0082602D"/>
    <w:rsid w:val="00862904"/>
    <w:rsid w:val="008656A2"/>
    <w:rsid w:val="008678D8"/>
    <w:rsid w:val="008A256B"/>
    <w:rsid w:val="008A2715"/>
    <w:rsid w:val="008A6086"/>
    <w:rsid w:val="008B72CB"/>
    <w:rsid w:val="008D7A5F"/>
    <w:rsid w:val="008E19C3"/>
    <w:rsid w:val="008E2D13"/>
    <w:rsid w:val="00914E5F"/>
    <w:rsid w:val="0091561D"/>
    <w:rsid w:val="0092539D"/>
    <w:rsid w:val="00941C33"/>
    <w:rsid w:val="00947D59"/>
    <w:rsid w:val="00952C36"/>
    <w:rsid w:val="00965DBB"/>
    <w:rsid w:val="009832CE"/>
    <w:rsid w:val="00987EAC"/>
    <w:rsid w:val="009C0FC2"/>
    <w:rsid w:val="009C1B95"/>
    <w:rsid w:val="009C7BC6"/>
    <w:rsid w:val="009D7B78"/>
    <w:rsid w:val="009F54D3"/>
    <w:rsid w:val="00A112D9"/>
    <w:rsid w:val="00A17905"/>
    <w:rsid w:val="00A21322"/>
    <w:rsid w:val="00A2170C"/>
    <w:rsid w:val="00A25463"/>
    <w:rsid w:val="00A56BE5"/>
    <w:rsid w:val="00A826D9"/>
    <w:rsid w:val="00A94722"/>
    <w:rsid w:val="00AA1EC7"/>
    <w:rsid w:val="00AA3667"/>
    <w:rsid w:val="00AB34E2"/>
    <w:rsid w:val="00AC0C12"/>
    <w:rsid w:val="00AC530B"/>
    <w:rsid w:val="00AD5565"/>
    <w:rsid w:val="00AE19FC"/>
    <w:rsid w:val="00AF1124"/>
    <w:rsid w:val="00AF63D2"/>
    <w:rsid w:val="00B21412"/>
    <w:rsid w:val="00B251B9"/>
    <w:rsid w:val="00B43BC2"/>
    <w:rsid w:val="00B47572"/>
    <w:rsid w:val="00B60720"/>
    <w:rsid w:val="00B842B7"/>
    <w:rsid w:val="00BA0598"/>
    <w:rsid w:val="00BA1DBE"/>
    <w:rsid w:val="00BA3D43"/>
    <w:rsid w:val="00BA4A27"/>
    <w:rsid w:val="00BA7F34"/>
    <w:rsid w:val="00BB5F21"/>
    <w:rsid w:val="00BC292F"/>
    <w:rsid w:val="00BE283E"/>
    <w:rsid w:val="00BF60E0"/>
    <w:rsid w:val="00C02823"/>
    <w:rsid w:val="00C162FB"/>
    <w:rsid w:val="00C30321"/>
    <w:rsid w:val="00C3677E"/>
    <w:rsid w:val="00C455E3"/>
    <w:rsid w:val="00C80FFB"/>
    <w:rsid w:val="00C87BC4"/>
    <w:rsid w:val="00C91639"/>
    <w:rsid w:val="00CB4CF7"/>
    <w:rsid w:val="00CC7E71"/>
    <w:rsid w:val="00CE4E13"/>
    <w:rsid w:val="00D077F4"/>
    <w:rsid w:val="00D202C3"/>
    <w:rsid w:val="00D21384"/>
    <w:rsid w:val="00D2288F"/>
    <w:rsid w:val="00D27543"/>
    <w:rsid w:val="00D32EBB"/>
    <w:rsid w:val="00D60AFD"/>
    <w:rsid w:val="00D61E13"/>
    <w:rsid w:val="00D72E6A"/>
    <w:rsid w:val="00D750CD"/>
    <w:rsid w:val="00D91C21"/>
    <w:rsid w:val="00DA1233"/>
    <w:rsid w:val="00DB366C"/>
    <w:rsid w:val="00DC0D77"/>
    <w:rsid w:val="00DD1C43"/>
    <w:rsid w:val="00DD3080"/>
    <w:rsid w:val="00DE191B"/>
    <w:rsid w:val="00E02FFB"/>
    <w:rsid w:val="00E05BC0"/>
    <w:rsid w:val="00E10550"/>
    <w:rsid w:val="00E1415D"/>
    <w:rsid w:val="00E37AED"/>
    <w:rsid w:val="00E669FE"/>
    <w:rsid w:val="00E7514D"/>
    <w:rsid w:val="00E828E9"/>
    <w:rsid w:val="00E875EB"/>
    <w:rsid w:val="00EB415B"/>
    <w:rsid w:val="00EC0BF5"/>
    <w:rsid w:val="00EC7AE2"/>
    <w:rsid w:val="00ED0655"/>
    <w:rsid w:val="00ED4A2A"/>
    <w:rsid w:val="00EE3071"/>
    <w:rsid w:val="00EE31AB"/>
    <w:rsid w:val="00F04BB6"/>
    <w:rsid w:val="00F12FC4"/>
    <w:rsid w:val="00F27A91"/>
    <w:rsid w:val="00F356E0"/>
    <w:rsid w:val="00F400EE"/>
    <w:rsid w:val="00F41120"/>
    <w:rsid w:val="00F50990"/>
    <w:rsid w:val="00F60CCA"/>
    <w:rsid w:val="00F64CF7"/>
    <w:rsid w:val="00F76F7C"/>
    <w:rsid w:val="00FA1777"/>
    <w:rsid w:val="00FA49EA"/>
    <w:rsid w:val="00FB23F6"/>
    <w:rsid w:val="00FB56C9"/>
    <w:rsid w:val="00FC569C"/>
    <w:rsid w:val="00FD0355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35914E"/>
  <w15:chartTrackingRefBased/>
  <w15:docId w15:val="{B5152871-449D-9F4B-833B-E0F2EE88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240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4621FC"/>
    <w:pPr>
      <w:keepNext/>
      <w:numPr>
        <w:ilvl w:val="1"/>
        <w:numId w:val="4"/>
      </w:numPr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C51AC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C51AC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C51AC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C51A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C51AC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0C51AC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0C51AC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next w:val="Normal"/>
    <w:pPr>
      <w:jc w:val="left"/>
    </w:pPr>
    <w:rPr>
      <w:b/>
      <w:bCs/>
    </w:rPr>
  </w:style>
  <w:style w:type="paragraph" w:customStyle="1" w:styleId="figura">
    <w:name w:val="figura"/>
    <w:basedOn w:val="Normal"/>
    <w:next w:val="Normal"/>
    <w:pPr>
      <w:jc w:val="center"/>
    </w:pPr>
    <w:rPr>
      <w:sz w:val="22"/>
    </w:rPr>
  </w:style>
  <w:style w:type="paragraph" w:customStyle="1" w:styleId="Topico">
    <w:name w:val="Topico"/>
    <w:basedOn w:val="Normal"/>
    <w:pPr>
      <w:numPr>
        <w:numId w:val="2"/>
      </w:numPr>
    </w:pPr>
  </w:style>
  <w:style w:type="paragraph" w:customStyle="1" w:styleId="tipo-documento">
    <w:name w:val="tipo-documento"/>
    <w:basedOn w:val="titulo"/>
    <w:next w:val="figura"/>
    <w:pPr>
      <w:jc w:val="center"/>
    </w:pPr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472D7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tulo1NoNegrito">
    <w:name w:val="Estilo Título 1 + Não Negrito"/>
    <w:basedOn w:val="Ttulo1"/>
    <w:rsid w:val="005900D4"/>
    <w:pPr>
      <w:numPr>
        <w:numId w:val="1"/>
      </w:numPr>
      <w:tabs>
        <w:tab w:val="left" w:pos="284"/>
      </w:tabs>
    </w:pPr>
    <w:rPr>
      <w:b w:val="0"/>
      <w:bCs w:val="0"/>
    </w:rPr>
  </w:style>
  <w:style w:type="paragraph" w:customStyle="1" w:styleId="EstiloTtulo1NoNegritoAntes0pt">
    <w:name w:val="Estilo Título 1 + Não Negrito Antes:  0 pt"/>
    <w:basedOn w:val="Ttulo1"/>
    <w:rsid w:val="005900D4"/>
    <w:pPr>
      <w:numPr>
        <w:numId w:val="0"/>
      </w:numPr>
      <w:tabs>
        <w:tab w:val="left" w:pos="284"/>
        <w:tab w:val="num" w:pos="357"/>
      </w:tabs>
      <w:spacing w:before="0"/>
      <w:ind w:left="357" w:hanging="360"/>
    </w:pPr>
    <w:rPr>
      <w:b w:val="0"/>
      <w:bCs w:val="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8A256B"/>
    <w:pPr>
      <w:widowControl w:val="0"/>
      <w:ind w:left="141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CorpodetextoChar">
    <w:name w:val="Corpo de texto Char"/>
    <w:link w:val="Corpodetexto"/>
    <w:uiPriority w:val="1"/>
    <w:rsid w:val="008A256B"/>
    <w:rPr>
      <w:rFonts w:ascii="Calibri" w:eastAsia="Calibri" w:hAnsi="Calibr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3257BE"/>
    <w:pPr>
      <w:ind w:left="720"/>
    </w:pPr>
  </w:style>
  <w:style w:type="paragraph" w:customStyle="1" w:styleId="Padro">
    <w:name w:val="Padrão"/>
    <w:rsid w:val="00E828E9"/>
    <w:pPr>
      <w:widowControl w:val="0"/>
      <w:autoSpaceDE w:val="0"/>
      <w:autoSpaceDN w:val="0"/>
      <w:adjustRightInd w:val="0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fernanda\Dados%20de%20aplicativos\Microsoft\Modelos\LISTA%20DE%20EXERC&#205;CI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7CEB0-6B93-344E-BE57-1D586478C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EXERCÍCIOS</Template>
  <TotalTime>852</TotalTime>
  <Pages>14</Pages>
  <Words>2208</Words>
  <Characters>11924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do Paraná</vt:lpstr>
      <vt:lpstr>Pontifícia Universidade Católica do Paraná</vt:lpstr>
    </vt:vector>
  </TitlesOfParts>
  <Company>PUCPR</Company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Paraná</dc:title>
  <dc:subject/>
  <dc:creator>fernanda</dc:creator>
  <cp:keywords/>
  <cp:lastModifiedBy>André Geanezini</cp:lastModifiedBy>
  <cp:revision>19</cp:revision>
  <cp:lastPrinted>2011-05-06T01:23:00Z</cp:lastPrinted>
  <dcterms:created xsi:type="dcterms:W3CDTF">2020-10-08T14:22:00Z</dcterms:created>
  <dcterms:modified xsi:type="dcterms:W3CDTF">2020-10-18T15:57:00Z</dcterms:modified>
</cp:coreProperties>
</file>